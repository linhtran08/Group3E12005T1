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6887" w:type="dxa"/>
        <w:tblLayout w:type="fixed"/>
        <w:tblLook w:val="0600" w:firstRow="0" w:lastRow="0" w:firstColumn="0" w:lastColumn="0" w:noHBand="1" w:noVBand="1"/>
      </w:tblPr>
      <w:tblGrid>
        <w:gridCol w:w="3486"/>
        <w:gridCol w:w="3401"/>
      </w:tblGrid>
      <w:tr w:rsidR="00A81248" w:rsidRPr="003A798E" w14:paraId="24F4C845" w14:textId="77777777" w:rsidTr="006F526C">
        <w:trPr>
          <w:trHeight w:val="82"/>
        </w:trPr>
        <w:tc>
          <w:tcPr>
            <w:tcW w:w="3486" w:type="dxa"/>
          </w:tcPr>
          <w:p w14:paraId="5377DD11" w14:textId="77777777" w:rsidR="00A81248" w:rsidRPr="003A798E" w:rsidRDefault="00A81248" w:rsidP="009741ED">
            <w:pPr>
              <w:pStyle w:val="GraphicAnchor"/>
              <w:spacing w:line="276" w:lineRule="auto"/>
            </w:pPr>
            <w:bookmarkStart w:id="0" w:name="_Hlk49301044"/>
            <w:bookmarkEnd w:id="0"/>
          </w:p>
        </w:tc>
        <w:tc>
          <w:tcPr>
            <w:tcW w:w="3401" w:type="dxa"/>
          </w:tcPr>
          <w:p w14:paraId="3868BBAE" w14:textId="77777777" w:rsidR="00A81248" w:rsidRPr="003A798E" w:rsidRDefault="00A81248" w:rsidP="009741ED">
            <w:pPr>
              <w:pStyle w:val="GraphicAnchor"/>
              <w:spacing w:line="276" w:lineRule="auto"/>
            </w:pPr>
          </w:p>
        </w:tc>
      </w:tr>
    </w:tbl>
    <w:p w14:paraId="5DB3D289" w14:textId="77777777" w:rsidR="006F526C" w:rsidRDefault="006F526C" w:rsidP="009741ED">
      <w:pPr>
        <w:pStyle w:val="BodyText"/>
        <w:spacing w:before="8" w:line="276" w:lineRule="auto"/>
        <w:rPr>
          <w:rFonts w:ascii="Times New Roman"/>
          <w:sz w:val="23"/>
        </w:rPr>
      </w:pPr>
      <w:r>
        <w:rPr>
          <w:noProof/>
        </w:rPr>
        <mc:AlternateContent>
          <mc:Choice Requires="wpg">
            <w:drawing>
              <wp:anchor distT="0" distB="0" distL="114300" distR="114300" simplePos="0" relativeHeight="251663360" behindDoc="1" locked="0" layoutInCell="1" allowOverlap="1" wp14:anchorId="2E600034" wp14:editId="33F48D6E">
                <wp:simplePos x="0" y="0"/>
                <wp:positionH relativeFrom="margin">
                  <wp:align>center</wp:align>
                </wp:positionH>
                <wp:positionV relativeFrom="margin">
                  <wp:align>top</wp:align>
                </wp:positionV>
                <wp:extent cx="6386195" cy="9234000"/>
                <wp:effectExtent l="0" t="0" r="0" b="5715"/>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6195" cy="9234000"/>
                          <a:chOff x="1293" y="1132"/>
                          <a:chExt cx="9895" cy="14553"/>
                        </a:xfrm>
                      </wpg:grpSpPr>
                      <pic:pic xmlns:pic="http://schemas.openxmlformats.org/drawingml/2006/picture">
                        <pic:nvPicPr>
                          <pic:cNvPr id="14"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586" y="1243"/>
                            <a:ext cx="2354" cy="1515"/>
                          </a:xfrm>
                          <a:prstGeom prst="rect">
                            <a:avLst/>
                          </a:prstGeom>
                          <a:noFill/>
                          <a:extLst>
                            <a:ext uri="{909E8E84-426E-40DD-AFC4-6F175D3DCCD1}">
                              <a14:hiddenFill xmlns:a14="http://schemas.microsoft.com/office/drawing/2010/main">
                                <a:solidFill>
                                  <a:srgbClr val="FFFFFF"/>
                                </a:solidFill>
                              </a14:hiddenFill>
                            </a:ext>
                          </a:extLst>
                        </pic:spPr>
                      </pic:pic>
                      <wps:wsp>
                        <wps:cNvPr id="15" name="AutoShape 10"/>
                        <wps:cNvSpPr>
                          <a:spLocks/>
                        </wps:cNvSpPr>
                        <wps:spPr bwMode="auto">
                          <a:xfrm>
                            <a:off x="1293" y="1132"/>
                            <a:ext cx="9895" cy="14553"/>
                          </a:xfrm>
                          <a:custGeom>
                            <a:avLst/>
                            <a:gdLst>
                              <a:gd name="T0" fmla="+- 0 1293 1293"/>
                              <a:gd name="T1" fmla="*/ T0 w 9895"/>
                              <a:gd name="T2" fmla="+- 0 15658 1132"/>
                              <a:gd name="T3" fmla="*/ 15658 h 14553"/>
                              <a:gd name="T4" fmla="+- 0 1326 1293"/>
                              <a:gd name="T5" fmla="*/ T4 w 9895"/>
                              <a:gd name="T6" fmla="+- 0 15658 1132"/>
                              <a:gd name="T7" fmla="*/ 15658 h 14553"/>
                              <a:gd name="T8" fmla="+- 0 1320 1293"/>
                              <a:gd name="T9" fmla="*/ T8 w 9895"/>
                              <a:gd name="T10" fmla="+- 0 15641 1132"/>
                              <a:gd name="T11" fmla="*/ 15641 h 14553"/>
                              <a:gd name="T12" fmla="+- 0 1326 1293"/>
                              <a:gd name="T13" fmla="*/ T12 w 9895"/>
                              <a:gd name="T14" fmla="+- 0 15630 1132"/>
                              <a:gd name="T15" fmla="*/ 15630 h 14553"/>
                              <a:gd name="T16" fmla="+- 0 1326 1293"/>
                              <a:gd name="T17" fmla="*/ T16 w 9895"/>
                              <a:gd name="T18" fmla="+- 0 1176 1132"/>
                              <a:gd name="T19" fmla="*/ 1176 h 14553"/>
                              <a:gd name="T20" fmla="+- 0 1320 1293"/>
                              <a:gd name="T21" fmla="*/ T20 w 9895"/>
                              <a:gd name="T22" fmla="+- 0 1164 1132"/>
                              <a:gd name="T23" fmla="*/ 1164 h 14553"/>
                              <a:gd name="T24" fmla="+- 0 1326 1293"/>
                              <a:gd name="T25" fmla="*/ T24 w 9895"/>
                              <a:gd name="T26" fmla="+- 0 15652 1132"/>
                              <a:gd name="T27" fmla="*/ 15652 h 14553"/>
                              <a:gd name="T28" fmla="+- 0 1331 1293"/>
                              <a:gd name="T29" fmla="*/ T28 w 9895"/>
                              <a:gd name="T30" fmla="+- 0 15652 1132"/>
                              <a:gd name="T31" fmla="*/ 15652 h 14553"/>
                              <a:gd name="T32" fmla="+- 0 1331 1293"/>
                              <a:gd name="T33" fmla="*/ T32 w 9895"/>
                              <a:gd name="T34" fmla="+- 0 15652 1132"/>
                              <a:gd name="T35" fmla="*/ 15652 h 14553"/>
                              <a:gd name="T36" fmla="+- 0 1348 1293"/>
                              <a:gd name="T37" fmla="*/ T36 w 9895"/>
                              <a:gd name="T38" fmla="+- 0 15658 1132"/>
                              <a:gd name="T39" fmla="*/ 15658 h 14553"/>
                              <a:gd name="T40" fmla="+- 0 1337 1293"/>
                              <a:gd name="T41" fmla="*/ T40 w 9895"/>
                              <a:gd name="T42" fmla="+- 0 15647 1132"/>
                              <a:gd name="T43" fmla="*/ 15647 h 14553"/>
                              <a:gd name="T44" fmla="+- 0 1348 1293"/>
                              <a:gd name="T45" fmla="*/ T44 w 9895"/>
                              <a:gd name="T46" fmla="+- 0 15652 1132"/>
                              <a:gd name="T47" fmla="*/ 15652 h 14553"/>
                              <a:gd name="T48" fmla="+- 0 11133 1293"/>
                              <a:gd name="T49" fmla="*/ T48 w 9895"/>
                              <a:gd name="T50" fmla="+- 0 1159 1132"/>
                              <a:gd name="T51" fmla="*/ 1159 h 14553"/>
                              <a:gd name="T52" fmla="+- 0 11133 1293"/>
                              <a:gd name="T53" fmla="*/ T52 w 9895"/>
                              <a:gd name="T54" fmla="+- 0 1159 1132"/>
                              <a:gd name="T55" fmla="*/ 1159 h 14553"/>
                              <a:gd name="T56" fmla="+- 0 11144 1293"/>
                              <a:gd name="T57" fmla="*/ T56 w 9895"/>
                              <a:gd name="T58" fmla="+- 0 15658 1132"/>
                              <a:gd name="T59" fmla="*/ 15658 h 14553"/>
                              <a:gd name="T60" fmla="+- 0 11144 1293"/>
                              <a:gd name="T61" fmla="*/ T60 w 9895"/>
                              <a:gd name="T62" fmla="+- 0 15658 1132"/>
                              <a:gd name="T63" fmla="*/ 15658 h 14553"/>
                              <a:gd name="T64" fmla="+- 0 11161 1293"/>
                              <a:gd name="T65" fmla="*/ T64 w 9895"/>
                              <a:gd name="T66" fmla="+- 0 15630 1132"/>
                              <a:gd name="T67" fmla="*/ 15630 h 14553"/>
                              <a:gd name="T68" fmla="+- 0 11155 1293"/>
                              <a:gd name="T69" fmla="*/ T68 w 9895"/>
                              <a:gd name="T70" fmla="+- 0 15647 1132"/>
                              <a:gd name="T71" fmla="*/ 15647 h 14553"/>
                              <a:gd name="T72" fmla="+- 0 11188 1293"/>
                              <a:gd name="T73" fmla="*/ T72 w 9895"/>
                              <a:gd name="T74" fmla="+- 0 15630 1132"/>
                              <a:gd name="T75" fmla="*/ 15630 h 14553"/>
                              <a:gd name="T76" fmla="+- 0 11188 1293"/>
                              <a:gd name="T77" fmla="*/ T76 w 9895"/>
                              <a:gd name="T78" fmla="+- 0 15658 1132"/>
                              <a:gd name="T79" fmla="*/ 15658 h 14553"/>
                              <a:gd name="T80" fmla="+- 0 1326 1293"/>
                              <a:gd name="T81" fmla="*/ T80 w 9895"/>
                              <a:gd name="T82" fmla="+- 0 15647 1132"/>
                              <a:gd name="T83" fmla="*/ 15647 h 14553"/>
                              <a:gd name="T84" fmla="+- 0 1331 1293"/>
                              <a:gd name="T85" fmla="*/ T84 w 9895"/>
                              <a:gd name="T86" fmla="+- 0 15641 1132"/>
                              <a:gd name="T87" fmla="*/ 15641 h 14553"/>
                              <a:gd name="T88" fmla="+- 0 11144 1293"/>
                              <a:gd name="T89" fmla="*/ T88 w 9895"/>
                              <a:gd name="T90" fmla="+- 0 15652 1132"/>
                              <a:gd name="T91" fmla="*/ 15652 h 14553"/>
                              <a:gd name="T92" fmla="+- 0 1337 1293"/>
                              <a:gd name="T93" fmla="*/ T92 w 9895"/>
                              <a:gd name="T94" fmla="+- 0 15630 1132"/>
                              <a:gd name="T95" fmla="*/ 15630 h 14553"/>
                              <a:gd name="T96" fmla="+- 0 1337 1293"/>
                              <a:gd name="T97" fmla="*/ T96 w 9895"/>
                              <a:gd name="T98" fmla="+- 0 15641 1132"/>
                              <a:gd name="T99" fmla="*/ 15641 h 14553"/>
                              <a:gd name="T100" fmla="+- 0 1348 1293"/>
                              <a:gd name="T101" fmla="*/ T100 w 9895"/>
                              <a:gd name="T102" fmla="+- 0 15641 1132"/>
                              <a:gd name="T103" fmla="*/ 15641 h 14553"/>
                              <a:gd name="T104" fmla="+- 0 11144 1293"/>
                              <a:gd name="T105" fmla="*/ T104 w 9895"/>
                              <a:gd name="T106" fmla="+- 0 15630 1132"/>
                              <a:gd name="T107" fmla="*/ 15630 h 14553"/>
                              <a:gd name="T108" fmla="+- 0 11155 1293"/>
                              <a:gd name="T109" fmla="*/ T108 w 9895"/>
                              <a:gd name="T110" fmla="+- 0 15630 1132"/>
                              <a:gd name="T111" fmla="*/ 15630 h 14553"/>
                              <a:gd name="T112" fmla="+- 0 1326 1293"/>
                              <a:gd name="T113" fmla="*/ T112 w 9895"/>
                              <a:gd name="T114" fmla="+- 0 15630 1132"/>
                              <a:gd name="T115" fmla="*/ 15630 h 14553"/>
                              <a:gd name="T116" fmla="+- 0 11188 1293"/>
                              <a:gd name="T117" fmla="*/ T116 w 9895"/>
                              <a:gd name="T118" fmla="+- 0 15630 1132"/>
                              <a:gd name="T119" fmla="*/ 15630 h 14553"/>
                              <a:gd name="T120" fmla="+- 0 1326 1293"/>
                              <a:gd name="T121" fmla="*/ T120 w 9895"/>
                              <a:gd name="T122" fmla="+- 0 1181 1132"/>
                              <a:gd name="T123" fmla="*/ 1181 h 14553"/>
                              <a:gd name="T124" fmla="+- 0 1337 1293"/>
                              <a:gd name="T125" fmla="*/ T124 w 9895"/>
                              <a:gd name="T126" fmla="+- 0 1176 1132"/>
                              <a:gd name="T127" fmla="*/ 1176 h 14553"/>
                              <a:gd name="T128" fmla="+- 0 1337 1293"/>
                              <a:gd name="T129" fmla="*/ T128 w 9895"/>
                              <a:gd name="T130" fmla="+- 0 1187 1132"/>
                              <a:gd name="T131" fmla="*/ 1187 h 14553"/>
                              <a:gd name="T132" fmla="+- 0 1348 1293"/>
                              <a:gd name="T133" fmla="*/ T132 w 9895"/>
                              <a:gd name="T134" fmla="+- 0 1187 1132"/>
                              <a:gd name="T135" fmla="*/ 1187 h 14553"/>
                              <a:gd name="T136" fmla="+- 0 11144 1293"/>
                              <a:gd name="T137" fmla="*/ T136 w 9895"/>
                              <a:gd name="T138" fmla="+- 0 1176 1132"/>
                              <a:gd name="T139" fmla="*/ 1176 h 14553"/>
                              <a:gd name="T140" fmla="+- 0 11150 1293"/>
                              <a:gd name="T141" fmla="*/ T140 w 9895"/>
                              <a:gd name="T142" fmla="+- 0 1176 1132"/>
                              <a:gd name="T143" fmla="*/ 1176 h 14553"/>
                              <a:gd name="T144" fmla="+- 0 11155 1293"/>
                              <a:gd name="T145" fmla="*/ T144 w 9895"/>
                              <a:gd name="T146" fmla="+- 0 1176 1132"/>
                              <a:gd name="T147" fmla="*/ 1176 h 14553"/>
                              <a:gd name="T148" fmla="+- 0 11188 1293"/>
                              <a:gd name="T149" fmla="*/ T148 w 9895"/>
                              <a:gd name="T150" fmla="+- 0 1164 1132"/>
                              <a:gd name="T151" fmla="*/ 1164 h 14553"/>
                              <a:gd name="T152" fmla="+- 0 1331 1293"/>
                              <a:gd name="T153" fmla="*/ T152 w 9895"/>
                              <a:gd name="T154" fmla="+- 0 1164 1132"/>
                              <a:gd name="T155" fmla="*/ 1164 h 14553"/>
                              <a:gd name="T156" fmla="+- 0 1336 1293"/>
                              <a:gd name="T157" fmla="*/ T156 w 9895"/>
                              <a:gd name="T158" fmla="+- 0 1170 1132"/>
                              <a:gd name="T159" fmla="*/ 1170 h 14553"/>
                              <a:gd name="T160" fmla="+- 0 11144 1293"/>
                              <a:gd name="T161" fmla="*/ T160 w 9895"/>
                              <a:gd name="T162" fmla="+- 0 1170 1132"/>
                              <a:gd name="T163" fmla="*/ 1170 h 14553"/>
                              <a:gd name="T164" fmla="+- 0 11150 1293"/>
                              <a:gd name="T165" fmla="*/ T164 w 9895"/>
                              <a:gd name="T166" fmla="+- 0 1164 1132"/>
                              <a:gd name="T167" fmla="*/ 1164 h 14553"/>
                              <a:gd name="T168" fmla="+- 0 1326 1293"/>
                              <a:gd name="T169" fmla="*/ T168 w 9895"/>
                              <a:gd name="T170" fmla="+- 0 1159 1132"/>
                              <a:gd name="T171" fmla="*/ 1159 h 14553"/>
                              <a:gd name="T172" fmla="+- 0 1331 1293"/>
                              <a:gd name="T173" fmla="*/ T172 w 9895"/>
                              <a:gd name="T174" fmla="+- 0 1164 1132"/>
                              <a:gd name="T175" fmla="*/ 1164 h 14553"/>
                              <a:gd name="T176" fmla="+- 0 1337 1293"/>
                              <a:gd name="T177" fmla="*/ T176 w 9895"/>
                              <a:gd name="T178" fmla="+- 0 1164 1132"/>
                              <a:gd name="T179" fmla="*/ 1164 h 14553"/>
                              <a:gd name="T180" fmla="+- 0 1348 1293"/>
                              <a:gd name="T181" fmla="*/ T180 w 9895"/>
                              <a:gd name="T182" fmla="+- 0 1159 1132"/>
                              <a:gd name="T183" fmla="*/ 1159 h 14553"/>
                              <a:gd name="T184" fmla="+- 0 11144 1293"/>
                              <a:gd name="T185" fmla="*/ T184 w 9895"/>
                              <a:gd name="T186" fmla="+- 0 1159 1132"/>
                              <a:gd name="T187" fmla="*/ 1159 h 14553"/>
                              <a:gd name="T188" fmla="+- 0 11144 1293"/>
                              <a:gd name="T189" fmla="*/ T188 w 9895"/>
                              <a:gd name="T190" fmla="+- 0 1159 1132"/>
                              <a:gd name="T191" fmla="*/ 1159 h 14553"/>
                              <a:gd name="T192" fmla="+- 0 11155 1293"/>
                              <a:gd name="T193" fmla="*/ T192 w 9895"/>
                              <a:gd name="T194" fmla="+- 0 1164 1132"/>
                              <a:gd name="T195" fmla="*/ 1164 h 14553"/>
                              <a:gd name="T196" fmla="+- 0 11161 1293"/>
                              <a:gd name="T197" fmla="*/ T196 w 9895"/>
                              <a:gd name="T198" fmla="+- 0 1164 1132"/>
                              <a:gd name="T199" fmla="*/ 1164 h 145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895" h="14553">
                                <a:moveTo>
                                  <a:pt x="9868" y="0"/>
                                </a:moveTo>
                                <a:lnTo>
                                  <a:pt x="27" y="0"/>
                                </a:lnTo>
                                <a:lnTo>
                                  <a:pt x="0" y="27"/>
                                </a:lnTo>
                                <a:lnTo>
                                  <a:pt x="0" y="14526"/>
                                </a:lnTo>
                                <a:lnTo>
                                  <a:pt x="27" y="14553"/>
                                </a:lnTo>
                                <a:lnTo>
                                  <a:pt x="9868" y="14553"/>
                                </a:lnTo>
                                <a:lnTo>
                                  <a:pt x="9895" y="14526"/>
                                </a:lnTo>
                                <a:lnTo>
                                  <a:pt x="33" y="14526"/>
                                </a:lnTo>
                                <a:lnTo>
                                  <a:pt x="27" y="14520"/>
                                </a:lnTo>
                                <a:lnTo>
                                  <a:pt x="33" y="14520"/>
                                </a:lnTo>
                                <a:lnTo>
                                  <a:pt x="33" y="14515"/>
                                </a:lnTo>
                                <a:lnTo>
                                  <a:pt x="27" y="14509"/>
                                </a:lnTo>
                                <a:lnTo>
                                  <a:pt x="33" y="14509"/>
                                </a:lnTo>
                                <a:lnTo>
                                  <a:pt x="33" y="14504"/>
                                </a:lnTo>
                                <a:lnTo>
                                  <a:pt x="27" y="14498"/>
                                </a:lnTo>
                                <a:lnTo>
                                  <a:pt x="33" y="14498"/>
                                </a:lnTo>
                                <a:lnTo>
                                  <a:pt x="33" y="55"/>
                                </a:lnTo>
                                <a:lnTo>
                                  <a:pt x="27" y="55"/>
                                </a:lnTo>
                                <a:lnTo>
                                  <a:pt x="33" y="49"/>
                                </a:lnTo>
                                <a:lnTo>
                                  <a:pt x="33" y="44"/>
                                </a:lnTo>
                                <a:lnTo>
                                  <a:pt x="27" y="44"/>
                                </a:lnTo>
                                <a:lnTo>
                                  <a:pt x="33" y="38"/>
                                </a:lnTo>
                                <a:lnTo>
                                  <a:pt x="33" y="32"/>
                                </a:lnTo>
                                <a:lnTo>
                                  <a:pt x="27" y="32"/>
                                </a:lnTo>
                                <a:lnTo>
                                  <a:pt x="33" y="27"/>
                                </a:lnTo>
                                <a:lnTo>
                                  <a:pt x="9895" y="27"/>
                                </a:lnTo>
                                <a:lnTo>
                                  <a:pt x="9868" y="0"/>
                                </a:lnTo>
                                <a:close/>
                                <a:moveTo>
                                  <a:pt x="33" y="14520"/>
                                </a:moveTo>
                                <a:lnTo>
                                  <a:pt x="27" y="14520"/>
                                </a:lnTo>
                                <a:lnTo>
                                  <a:pt x="33" y="14526"/>
                                </a:lnTo>
                                <a:lnTo>
                                  <a:pt x="33" y="14520"/>
                                </a:lnTo>
                                <a:close/>
                                <a:moveTo>
                                  <a:pt x="38" y="14520"/>
                                </a:moveTo>
                                <a:lnTo>
                                  <a:pt x="33" y="14520"/>
                                </a:lnTo>
                                <a:lnTo>
                                  <a:pt x="33" y="14526"/>
                                </a:lnTo>
                                <a:lnTo>
                                  <a:pt x="44" y="14526"/>
                                </a:lnTo>
                                <a:lnTo>
                                  <a:pt x="38" y="14520"/>
                                </a:lnTo>
                                <a:close/>
                                <a:moveTo>
                                  <a:pt x="49" y="14520"/>
                                </a:moveTo>
                                <a:lnTo>
                                  <a:pt x="44" y="14520"/>
                                </a:lnTo>
                                <a:lnTo>
                                  <a:pt x="44" y="14526"/>
                                </a:lnTo>
                                <a:lnTo>
                                  <a:pt x="55" y="14526"/>
                                </a:lnTo>
                                <a:lnTo>
                                  <a:pt x="49" y="14520"/>
                                </a:lnTo>
                                <a:close/>
                                <a:moveTo>
                                  <a:pt x="55" y="27"/>
                                </a:moveTo>
                                <a:lnTo>
                                  <a:pt x="44" y="38"/>
                                </a:lnTo>
                                <a:lnTo>
                                  <a:pt x="44" y="14515"/>
                                </a:lnTo>
                                <a:lnTo>
                                  <a:pt x="55" y="14526"/>
                                </a:lnTo>
                                <a:lnTo>
                                  <a:pt x="55" y="27"/>
                                </a:lnTo>
                                <a:close/>
                                <a:moveTo>
                                  <a:pt x="9840" y="14520"/>
                                </a:moveTo>
                                <a:lnTo>
                                  <a:pt x="55" y="14520"/>
                                </a:lnTo>
                                <a:lnTo>
                                  <a:pt x="55" y="14526"/>
                                </a:lnTo>
                                <a:lnTo>
                                  <a:pt x="9840" y="14526"/>
                                </a:lnTo>
                                <a:lnTo>
                                  <a:pt x="9840" y="14520"/>
                                </a:lnTo>
                                <a:close/>
                                <a:moveTo>
                                  <a:pt x="9840" y="27"/>
                                </a:moveTo>
                                <a:lnTo>
                                  <a:pt x="9840" y="14526"/>
                                </a:lnTo>
                                <a:lnTo>
                                  <a:pt x="9851" y="14515"/>
                                </a:lnTo>
                                <a:lnTo>
                                  <a:pt x="9851" y="38"/>
                                </a:lnTo>
                                <a:lnTo>
                                  <a:pt x="9840" y="27"/>
                                </a:lnTo>
                                <a:close/>
                                <a:moveTo>
                                  <a:pt x="9851" y="14520"/>
                                </a:moveTo>
                                <a:lnTo>
                                  <a:pt x="9846" y="14520"/>
                                </a:lnTo>
                                <a:lnTo>
                                  <a:pt x="9840" y="14526"/>
                                </a:lnTo>
                                <a:lnTo>
                                  <a:pt x="9851" y="14526"/>
                                </a:lnTo>
                                <a:lnTo>
                                  <a:pt x="9851" y="14520"/>
                                </a:lnTo>
                                <a:close/>
                                <a:moveTo>
                                  <a:pt x="9862" y="14520"/>
                                </a:moveTo>
                                <a:lnTo>
                                  <a:pt x="9857" y="14520"/>
                                </a:lnTo>
                                <a:lnTo>
                                  <a:pt x="9851" y="14526"/>
                                </a:lnTo>
                                <a:lnTo>
                                  <a:pt x="9862" y="14526"/>
                                </a:lnTo>
                                <a:lnTo>
                                  <a:pt x="9862" y="14520"/>
                                </a:lnTo>
                                <a:close/>
                                <a:moveTo>
                                  <a:pt x="9895" y="14498"/>
                                </a:moveTo>
                                <a:lnTo>
                                  <a:pt x="9868" y="14498"/>
                                </a:lnTo>
                                <a:lnTo>
                                  <a:pt x="9862" y="14504"/>
                                </a:lnTo>
                                <a:lnTo>
                                  <a:pt x="9862" y="14509"/>
                                </a:lnTo>
                                <a:lnTo>
                                  <a:pt x="9868" y="14509"/>
                                </a:lnTo>
                                <a:lnTo>
                                  <a:pt x="9862" y="14515"/>
                                </a:lnTo>
                                <a:lnTo>
                                  <a:pt x="9862" y="14526"/>
                                </a:lnTo>
                                <a:lnTo>
                                  <a:pt x="9868" y="14520"/>
                                </a:lnTo>
                                <a:lnTo>
                                  <a:pt x="9895" y="14520"/>
                                </a:lnTo>
                                <a:lnTo>
                                  <a:pt x="9895" y="14498"/>
                                </a:lnTo>
                                <a:close/>
                                <a:moveTo>
                                  <a:pt x="9895" y="14520"/>
                                </a:moveTo>
                                <a:lnTo>
                                  <a:pt x="9868" y="14520"/>
                                </a:lnTo>
                                <a:lnTo>
                                  <a:pt x="9862" y="14526"/>
                                </a:lnTo>
                                <a:lnTo>
                                  <a:pt x="9895" y="14526"/>
                                </a:lnTo>
                                <a:lnTo>
                                  <a:pt x="9895" y="14520"/>
                                </a:lnTo>
                                <a:close/>
                                <a:moveTo>
                                  <a:pt x="38" y="14509"/>
                                </a:moveTo>
                                <a:lnTo>
                                  <a:pt x="33" y="14509"/>
                                </a:lnTo>
                                <a:lnTo>
                                  <a:pt x="33" y="14515"/>
                                </a:lnTo>
                                <a:lnTo>
                                  <a:pt x="38" y="14520"/>
                                </a:lnTo>
                                <a:lnTo>
                                  <a:pt x="44" y="14520"/>
                                </a:lnTo>
                                <a:lnTo>
                                  <a:pt x="44" y="14515"/>
                                </a:lnTo>
                                <a:lnTo>
                                  <a:pt x="38" y="14509"/>
                                </a:lnTo>
                                <a:close/>
                                <a:moveTo>
                                  <a:pt x="9862" y="14509"/>
                                </a:moveTo>
                                <a:lnTo>
                                  <a:pt x="9857" y="14509"/>
                                </a:lnTo>
                                <a:lnTo>
                                  <a:pt x="9851" y="14515"/>
                                </a:lnTo>
                                <a:lnTo>
                                  <a:pt x="9851" y="14520"/>
                                </a:lnTo>
                                <a:lnTo>
                                  <a:pt x="9857" y="14520"/>
                                </a:lnTo>
                                <a:lnTo>
                                  <a:pt x="9862" y="14515"/>
                                </a:lnTo>
                                <a:lnTo>
                                  <a:pt x="9862" y="14509"/>
                                </a:lnTo>
                                <a:close/>
                                <a:moveTo>
                                  <a:pt x="44" y="14498"/>
                                </a:moveTo>
                                <a:lnTo>
                                  <a:pt x="33" y="14498"/>
                                </a:lnTo>
                                <a:lnTo>
                                  <a:pt x="33" y="14504"/>
                                </a:lnTo>
                                <a:lnTo>
                                  <a:pt x="38" y="14509"/>
                                </a:lnTo>
                                <a:lnTo>
                                  <a:pt x="44" y="14509"/>
                                </a:lnTo>
                                <a:lnTo>
                                  <a:pt x="44" y="14498"/>
                                </a:lnTo>
                                <a:close/>
                                <a:moveTo>
                                  <a:pt x="9840" y="14498"/>
                                </a:moveTo>
                                <a:lnTo>
                                  <a:pt x="55" y="14498"/>
                                </a:lnTo>
                                <a:lnTo>
                                  <a:pt x="55" y="14509"/>
                                </a:lnTo>
                                <a:lnTo>
                                  <a:pt x="9840" y="14509"/>
                                </a:lnTo>
                                <a:lnTo>
                                  <a:pt x="9840" y="14498"/>
                                </a:lnTo>
                                <a:close/>
                                <a:moveTo>
                                  <a:pt x="9862" y="14498"/>
                                </a:moveTo>
                                <a:lnTo>
                                  <a:pt x="9851" y="14498"/>
                                </a:lnTo>
                                <a:lnTo>
                                  <a:pt x="9851" y="14509"/>
                                </a:lnTo>
                                <a:lnTo>
                                  <a:pt x="9857" y="14509"/>
                                </a:lnTo>
                                <a:lnTo>
                                  <a:pt x="9862" y="14504"/>
                                </a:lnTo>
                                <a:lnTo>
                                  <a:pt x="9862" y="14498"/>
                                </a:lnTo>
                                <a:close/>
                                <a:moveTo>
                                  <a:pt x="33" y="14498"/>
                                </a:moveTo>
                                <a:lnTo>
                                  <a:pt x="27" y="14498"/>
                                </a:lnTo>
                                <a:lnTo>
                                  <a:pt x="33" y="14504"/>
                                </a:lnTo>
                                <a:lnTo>
                                  <a:pt x="33" y="14498"/>
                                </a:lnTo>
                                <a:close/>
                                <a:moveTo>
                                  <a:pt x="9862" y="49"/>
                                </a:moveTo>
                                <a:lnTo>
                                  <a:pt x="9862" y="14504"/>
                                </a:lnTo>
                                <a:lnTo>
                                  <a:pt x="9868" y="14498"/>
                                </a:lnTo>
                                <a:lnTo>
                                  <a:pt x="9895" y="14498"/>
                                </a:lnTo>
                                <a:lnTo>
                                  <a:pt x="9895" y="55"/>
                                </a:lnTo>
                                <a:lnTo>
                                  <a:pt x="9868" y="55"/>
                                </a:lnTo>
                                <a:lnTo>
                                  <a:pt x="9862" y="4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9840" y="44"/>
                                </a:moveTo>
                                <a:lnTo>
                                  <a:pt x="55" y="44"/>
                                </a:lnTo>
                                <a:lnTo>
                                  <a:pt x="55" y="55"/>
                                </a:lnTo>
                                <a:lnTo>
                                  <a:pt x="9840" y="55"/>
                                </a:lnTo>
                                <a:lnTo>
                                  <a:pt x="9840" y="44"/>
                                </a:lnTo>
                                <a:close/>
                                <a:moveTo>
                                  <a:pt x="9857" y="44"/>
                                </a:moveTo>
                                <a:lnTo>
                                  <a:pt x="9851" y="44"/>
                                </a:lnTo>
                                <a:lnTo>
                                  <a:pt x="9851" y="55"/>
                                </a:lnTo>
                                <a:lnTo>
                                  <a:pt x="9862" y="55"/>
                                </a:lnTo>
                                <a:lnTo>
                                  <a:pt x="9862" y="49"/>
                                </a:lnTo>
                                <a:lnTo>
                                  <a:pt x="9857" y="44"/>
                                </a:lnTo>
                                <a:close/>
                                <a:moveTo>
                                  <a:pt x="9862" y="27"/>
                                </a:moveTo>
                                <a:lnTo>
                                  <a:pt x="9862" y="38"/>
                                </a:lnTo>
                                <a:lnTo>
                                  <a:pt x="9868" y="44"/>
                                </a:lnTo>
                                <a:lnTo>
                                  <a:pt x="9862" y="44"/>
                                </a:lnTo>
                                <a:lnTo>
                                  <a:pt x="9862" y="49"/>
                                </a:lnTo>
                                <a:lnTo>
                                  <a:pt x="9868" y="55"/>
                                </a:lnTo>
                                <a:lnTo>
                                  <a:pt x="9895" y="55"/>
                                </a:lnTo>
                                <a:lnTo>
                                  <a:pt x="9895" y="32"/>
                                </a:lnTo>
                                <a:lnTo>
                                  <a:pt x="9868" y="32"/>
                                </a:lnTo>
                                <a:lnTo>
                                  <a:pt x="9862" y="27"/>
                                </a:lnTo>
                                <a:close/>
                                <a:moveTo>
                                  <a:pt x="44" y="32"/>
                                </a:moveTo>
                                <a:lnTo>
                                  <a:pt x="38" y="32"/>
                                </a:lnTo>
                                <a:lnTo>
                                  <a:pt x="33" y="38"/>
                                </a:lnTo>
                                <a:lnTo>
                                  <a:pt x="33" y="44"/>
                                </a:lnTo>
                                <a:lnTo>
                                  <a:pt x="38" y="44"/>
                                </a:lnTo>
                                <a:lnTo>
                                  <a:pt x="43" y="38"/>
                                </a:lnTo>
                                <a:lnTo>
                                  <a:pt x="44" y="32"/>
                                </a:lnTo>
                                <a:close/>
                                <a:moveTo>
                                  <a:pt x="9857" y="32"/>
                                </a:moveTo>
                                <a:lnTo>
                                  <a:pt x="9851" y="32"/>
                                </a:lnTo>
                                <a:lnTo>
                                  <a:pt x="9851" y="38"/>
                                </a:lnTo>
                                <a:lnTo>
                                  <a:pt x="9857" y="44"/>
                                </a:lnTo>
                                <a:lnTo>
                                  <a:pt x="9862" y="44"/>
                                </a:lnTo>
                                <a:lnTo>
                                  <a:pt x="9862" y="38"/>
                                </a:lnTo>
                                <a:lnTo>
                                  <a:pt x="9857"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9840" y="27"/>
                                </a:moveTo>
                                <a:lnTo>
                                  <a:pt x="55" y="27"/>
                                </a:lnTo>
                                <a:lnTo>
                                  <a:pt x="55" y="32"/>
                                </a:lnTo>
                                <a:lnTo>
                                  <a:pt x="9840" y="32"/>
                                </a:lnTo>
                                <a:lnTo>
                                  <a:pt x="9840" y="27"/>
                                </a:lnTo>
                                <a:close/>
                                <a:moveTo>
                                  <a:pt x="9851" y="27"/>
                                </a:moveTo>
                                <a:lnTo>
                                  <a:pt x="9840" y="27"/>
                                </a:lnTo>
                                <a:lnTo>
                                  <a:pt x="9846" y="32"/>
                                </a:lnTo>
                                <a:lnTo>
                                  <a:pt x="9851" y="32"/>
                                </a:lnTo>
                                <a:lnTo>
                                  <a:pt x="9851" y="27"/>
                                </a:lnTo>
                                <a:close/>
                                <a:moveTo>
                                  <a:pt x="9862" y="27"/>
                                </a:moveTo>
                                <a:lnTo>
                                  <a:pt x="9851" y="27"/>
                                </a:lnTo>
                                <a:lnTo>
                                  <a:pt x="9857" y="32"/>
                                </a:lnTo>
                                <a:lnTo>
                                  <a:pt x="9862" y="32"/>
                                </a:lnTo>
                                <a:lnTo>
                                  <a:pt x="9862" y="27"/>
                                </a:lnTo>
                                <a:close/>
                                <a:moveTo>
                                  <a:pt x="9895" y="27"/>
                                </a:moveTo>
                                <a:lnTo>
                                  <a:pt x="9862" y="27"/>
                                </a:lnTo>
                                <a:lnTo>
                                  <a:pt x="9868" y="32"/>
                                </a:lnTo>
                                <a:lnTo>
                                  <a:pt x="9895" y="32"/>
                                </a:lnTo>
                                <a:lnTo>
                                  <a:pt x="9895"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group w14:anchorId="1C41C31A" id="Group 13" o:spid="_x0000_s1026" style="position:absolute;margin-left:0;margin-top:0;width:502.85pt;height:727.1pt;z-index:-251653120;mso-position-horizontal:center;mso-position-horizontal-relative:margin;mso-position-vertical:top;mso-position-vertical-relative:margin" coordorigin="1293,1132" coordsize="9895,145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1586;top:1243;width:2354;height: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">
                  <v:imagedata r:id="rId12" o:title=""/>
                </v:shape>
                <v:shape id="AutoShape 10" o:spid="_x0000_s1028" style="position:absolute;left:1293;top:1132;width:9895;height:14553;visibility:visible;mso-wrap-style:square;v-text-anchor:top" coordsize="9895,14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" path="m9868,l27,,,27,,14526r27,27l9868,14553r27,-27l33,14526r-6,-6l33,14520r,-5l27,14509r6,l33,14504r-6,-6l33,14498,33,55r-6,l33,49r,-5l27,44r6,-6l33,32r-6,l33,27r9862,l9868,xm33,14520r-6,l33,14526r,-6xm38,14520r-5,l33,14526r11,l38,14520xm49,14520r-5,l44,14526r11,l49,14520xm55,27l44,38r,14477l55,14526,55,27xm9840,14520r-9785,l55,14526r9785,l9840,14520xm9840,27r,14499l9851,14515,9851,38,9840,27xm9851,14520r-5,l9840,14526r11,l9851,14520xm9862,14520r-5,l9851,14526r11,l9862,14520xm9895,14498r-27,l9862,14504r,5l9868,14509r-6,6l9862,14526r6,-6l9895,14520r,-22xm9895,14520r-27,l9862,14526r33,l9895,14520xm38,14509r-5,l33,14515r5,5l44,14520r,-5l38,14509xm9862,14509r-5,l9851,14515r,5l9857,14520r5,-5l9862,14509xm44,14498r-11,l33,14504r5,5l44,14509r,-11xm9840,14498r-9785,l55,14509r9785,l9840,14498xm9862,14498r-11,l9851,14509r6,l9862,14504r,-6xm33,14498r-6,l33,14504r,-6xm9862,49r,14455l9868,14498r27,l9895,55r-27,l9862,49xm33,49r-6,6l33,55r,-6xm44,44r-6,l33,49r,6l44,55r,-11xm9840,44l55,44r,11l9840,55r,-11xm9857,44r-6,l9851,55r11,l9862,49r-5,-5xm9862,27r,11l9868,44r-6,l9862,49r6,6l9895,55r,-23l9868,32r-6,-5xm44,32r-6,l33,38r,6l38,44r5,-6l44,32xm9857,32r-6,l9851,38r6,6l9862,44r,-6l9857,32xm33,27r-6,5l33,32r,-5xm44,27r-11,l33,32r5,l44,27xm55,27r-11,l44,32r5,l55,27xm9840,27l55,27r,5l9840,32r,-5xm9851,27r-11,l9846,32r5,l9851,27xm9862,27r-11,l9857,32r5,l9862,27xm9895,27r-33,l9868,32r27,l9895,27xe" fillcolor="black" stroked="f">
                  <v:path arrowok="t" o:connecttype="custom" o:connectlocs="0,15658;33,15658;27,15641;33,15630;33,1176;27,1164;33,15652;38,15652;38,15652;55,15658;44,15647;55,15652;9840,1159;9840,1159;9851,15658;9851,15658;9868,15630;9862,15647;9895,15630;9895,15658;33,15647;38,15641;9851,15652;44,15630;44,15641;55,15641;9851,15630;9862,15630;33,15630;9895,15630;33,1181;44,1176;44,1187;55,1187;9851,1176;9857,1176;9862,1176;9895,1164;38,1164;43,1170;9851,1170;9857,1164;33,1159;38,1164;44,1164;55,1159;9851,1159;9851,1159;9862,1164;9868,1164" o:connectangles="0,0,0,0,0,0,0,0,0,0,0,0,0,0,0,0,0,0,0,0,0,0,0,0,0,0,0,0,0,0,0,0,0,0,0,0,0,0,0,0,0,0,0,0,0,0,0,0,0,0"/>
                </v:shape>
                <w10:wrap anchorx="margin" anchory="margin"/>
              </v:group>
            </w:pict>
          </mc:Fallback>
        </mc:AlternateContent>
      </w:r>
    </w:p>
    <w:p w14:paraId="56A0B8F2" w14:textId="77777777" w:rsidR="006F526C" w:rsidRDefault="006F526C" w:rsidP="009741ED">
      <w:pPr>
        <w:spacing w:before="86" w:line="276" w:lineRule="auto"/>
        <w:ind w:left="3740" w:right="709" w:firstLine="532"/>
        <w:rPr>
          <w:rFonts w:ascii="Times New Roman" w:hAnsi="Times New Roman"/>
          <w:b/>
          <w:sz w:val="32"/>
        </w:rPr>
      </w:pPr>
      <w:r>
        <w:rPr>
          <w:rFonts w:ascii="Times New Roman" w:hAnsi="Times New Roman"/>
          <w:b/>
          <w:sz w:val="32"/>
        </w:rPr>
        <w:t>FPT ACADEMY INTERNATIONAL FPT – APTECH COMPUTER EDUCATION</w:t>
      </w:r>
    </w:p>
    <w:p w14:paraId="6EE3FA52" w14:textId="77777777" w:rsidR="006F526C" w:rsidRDefault="006F526C" w:rsidP="009741ED">
      <w:pPr>
        <w:pStyle w:val="BodyText"/>
        <w:spacing w:line="276" w:lineRule="auto"/>
        <w:rPr>
          <w:rFonts w:ascii="Times New Roman"/>
          <w:b/>
          <w:sz w:val="34"/>
        </w:rPr>
      </w:pPr>
    </w:p>
    <w:p w14:paraId="3B0716E6" w14:textId="77777777" w:rsidR="006F526C" w:rsidRDefault="006F526C" w:rsidP="009741ED">
      <w:pPr>
        <w:pStyle w:val="BodyText"/>
        <w:spacing w:line="276" w:lineRule="auto"/>
        <w:rPr>
          <w:rFonts w:ascii="Times New Roman"/>
          <w:b/>
          <w:sz w:val="34"/>
        </w:rPr>
      </w:pPr>
    </w:p>
    <w:p w14:paraId="1A0639D1" w14:textId="77777777" w:rsidR="006F526C" w:rsidRDefault="006F526C" w:rsidP="009741ED">
      <w:pPr>
        <w:pStyle w:val="BodyText"/>
        <w:spacing w:line="276" w:lineRule="auto"/>
        <w:rPr>
          <w:rFonts w:ascii="Times New Roman"/>
          <w:b/>
          <w:sz w:val="34"/>
        </w:rPr>
      </w:pPr>
    </w:p>
    <w:p w14:paraId="7BE4CC9B" w14:textId="77777777" w:rsidR="006F526C" w:rsidRDefault="006F526C" w:rsidP="009741ED">
      <w:pPr>
        <w:pStyle w:val="BodyText"/>
        <w:spacing w:line="276" w:lineRule="auto"/>
        <w:rPr>
          <w:rFonts w:ascii="Times New Roman"/>
          <w:b/>
          <w:sz w:val="34"/>
        </w:rPr>
      </w:pPr>
    </w:p>
    <w:p w14:paraId="138A53AB" w14:textId="77777777" w:rsidR="006F526C" w:rsidRDefault="006F526C" w:rsidP="009741ED">
      <w:pPr>
        <w:pStyle w:val="BodyText"/>
        <w:spacing w:before="10" w:line="276" w:lineRule="auto"/>
        <w:rPr>
          <w:rFonts w:ascii="Times New Roman"/>
          <w:b/>
          <w:sz w:val="34"/>
        </w:rPr>
      </w:pPr>
    </w:p>
    <w:p w14:paraId="3CB87640" w14:textId="3DF50759" w:rsidR="006F526C" w:rsidRDefault="006F526C" w:rsidP="009741ED">
      <w:pPr>
        <w:spacing w:line="276" w:lineRule="auto"/>
        <w:ind w:left="2565" w:right="1973" w:firstLine="1170"/>
        <w:rPr>
          <w:rFonts w:ascii="Times New Roman"/>
          <w:b/>
          <w:sz w:val="52"/>
        </w:rPr>
      </w:pPr>
      <w:r>
        <w:rPr>
          <w:rFonts w:ascii="Times New Roman"/>
          <w:b/>
          <w:sz w:val="52"/>
        </w:rPr>
        <w:t>A1 UNIFORM</w:t>
      </w:r>
      <w:r w:rsidR="00DE4514">
        <w:rPr>
          <w:rFonts w:ascii="Times New Roman"/>
          <w:b/>
          <w:sz w:val="52"/>
        </w:rPr>
        <w:t>S</w:t>
      </w:r>
      <w:r>
        <w:rPr>
          <w:rFonts w:ascii="Times New Roman"/>
          <w:b/>
          <w:sz w:val="52"/>
        </w:rPr>
        <w:t xml:space="preserve"> EPROJECT-SEMESTER 1</w:t>
      </w:r>
    </w:p>
    <w:p w14:paraId="0B9D58C2" w14:textId="77777777" w:rsidR="006F526C" w:rsidRDefault="006F526C" w:rsidP="009741ED">
      <w:pPr>
        <w:pStyle w:val="BodyText"/>
        <w:spacing w:line="276" w:lineRule="auto"/>
        <w:rPr>
          <w:rFonts w:ascii="Times New Roman"/>
          <w:b/>
          <w:sz w:val="20"/>
        </w:rPr>
      </w:pPr>
    </w:p>
    <w:p w14:paraId="2E62C658" w14:textId="77777777" w:rsidR="006F526C" w:rsidRDefault="006F526C" w:rsidP="009741ED">
      <w:pPr>
        <w:pStyle w:val="BodyText"/>
        <w:spacing w:line="276" w:lineRule="auto"/>
        <w:rPr>
          <w:rFonts w:ascii="Times New Roman"/>
          <w:b/>
          <w:sz w:val="20"/>
        </w:rPr>
      </w:pPr>
    </w:p>
    <w:p w14:paraId="1E5FFCD5" w14:textId="77777777" w:rsidR="006F526C" w:rsidRDefault="006F526C" w:rsidP="009741ED">
      <w:pPr>
        <w:pStyle w:val="BodyText"/>
        <w:spacing w:line="276" w:lineRule="auto"/>
        <w:rPr>
          <w:rFonts w:ascii="Times New Roman"/>
          <w:b/>
          <w:sz w:val="20"/>
        </w:rPr>
      </w:pPr>
    </w:p>
    <w:p w14:paraId="63732934" w14:textId="77777777" w:rsidR="006F526C" w:rsidRDefault="006F526C" w:rsidP="009741ED">
      <w:pPr>
        <w:spacing w:line="276" w:lineRule="auto"/>
      </w:pPr>
      <w:r>
        <w:tab/>
        <w:t xml:space="preserve"> </w:t>
      </w:r>
    </w:p>
    <w:tbl>
      <w:tblPr>
        <w:tblStyle w:val="GridTable5Dark-Accent1"/>
        <w:tblpPr w:leftFromText="1077" w:rightFromText="113" w:vertAnchor="page" w:horzAnchor="margin" w:tblpXSpec="center" w:tblpY="7690"/>
        <w:tblW w:w="0" w:type="auto"/>
        <w:tblLook w:val="0480" w:firstRow="0" w:lastRow="0" w:firstColumn="1" w:lastColumn="0" w:noHBand="0" w:noVBand="1"/>
      </w:tblPr>
      <w:tblGrid>
        <w:gridCol w:w="1622"/>
        <w:gridCol w:w="1191"/>
        <w:gridCol w:w="3758"/>
        <w:gridCol w:w="2590"/>
      </w:tblGrid>
      <w:tr w:rsidR="007B2EE1" w14:paraId="66A5E65F" w14:textId="77777777" w:rsidTr="007B2EE1">
        <w:trPr>
          <w:cnfStyle w:val="000000100000" w:firstRow="0" w:lastRow="0" w:firstColumn="0" w:lastColumn="0" w:oddVBand="0" w:evenVBand="0" w:oddHBand="1" w:evenHBand="0" w:firstRowFirstColumn="0" w:firstRowLastColumn="0" w:lastRowFirstColumn="0" w:lastRowLastColumn="0"/>
          <w:trHeight w:val="1144"/>
        </w:trPr>
        <w:tc>
          <w:tcPr>
            <w:cnfStyle w:val="001000000000" w:firstRow="0" w:lastRow="0" w:firstColumn="1" w:lastColumn="0" w:oddVBand="0" w:evenVBand="0" w:oddHBand="0" w:evenHBand="0" w:firstRowFirstColumn="0" w:firstRowLastColumn="0" w:lastRowFirstColumn="0" w:lastRowLastColumn="0"/>
            <w:tcW w:w="2756" w:type="dxa"/>
            <w:gridSpan w:val="2"/>
            <w:vAlign w:val="center"/>
          </w:tcPr>
          <w:p w14:paraId="5400A813" w14:textId="77777777" w:rsidR="007B2EE1" w:rsidRDefault="007B2EE1" w:rsidP="009741ED">
            <w:pPr>
              <w:spacing w:line="276" w:lineRule="auto"/>
              <w:ind w:firstLine="32"/>
            </w:pPr>
            <w:r>
              <w:t>Center Name</w:t>
            </w:r>
          </w:p>
        </w:tc>
        <w:tc>
          <w:tcPr>
            <w:tcW w:w="6348" w:type="dxa"/>
            <w:gridSpan w:val="2"/>
            <w:vAlign w:val="center"/>
          </w:tcPr>
          <w:p w14:paraId="383CC83B" w14:textId="77777777" w:rsidR="007B2EE1" w:rsidRDefault="007B2EE1" w:rsidP="009741ED">
            <w:pPr>
              <w:pStyle w:val="TableParagraph"/>
              <w:spacing w:line="276" w:lineRule="auto"/>
              <w:ind w:firstLine="32"/>
              <w:cnfStyle w:val="000000100000" w:firstRow="0" w:lastRow="0" w:firstColumn="0" w:lastColumn="0" w:oddVBand="0" w:evenVBand="0" w:oddHBand="1" w:evenHBand="0" w:firstRowFirstColumn="0" w:firstRowLastColumn="0" w:lastRowFirstColumn="0" w:lastRowLastColumn="0"/>
              <w:rPr>
                <w:sz w:val="28"/>
              </w:rPr>
            </w:pPr>
            <w:r>
              <w:rPr>
                <w:sz w:val="28"/>
              </w:rPr>
              <w:t>ACE-HCMC-2-FPT</w:t>
            </w:r>
          </w:p>
          <w:p w14:paraId="0EDA456C" w14:textId="77777777" w:rsidR="007B2EE1" w:rsidRDefault="007B2EE1" w:rsidP="009741ED">
            <w:pPr>
              <w:spacing w:line="276" w:lineRule="auto"/>
              <w:ind w:firstLine="32"/>
              <w:cnfStyle w:val="000000100000" w:firstRow="0" w:lastRow="0" w:firstColumn="0" w:lastColumn="0" w:oddVBand="0" w:evenVBand="0" w:oddHBand="1" w:evenHBand="0" w:firstRowFirstColumn="0" w:firstRowLastColumn="0" w:lastRowFirstColumn="0" w:lastRowLastColumn="0"/>
            </w:pPr>
            <w:r>
              <w:t>Address: 590 Cach Mang Thang Tam, District 3, Ho Chi Minh City</w:t>
            </w:r>
          </w:p>
        </w:tc>
      </w:tr>
      <w:tr w:rsidR="007B2EE1" w14:paraId="19C36A11" w14:textId="77777777" w:rsidTr="007B2EE1">
        <w:trPr>
          <w:trHeight w:val="478"/>
        </w:trPr>
        <w:tc>
          <w:tcPr>
            <w:cnfStyle w:val="001000000000" w:firstRow="0" w:lastRow="0" w:firstColumn="1" w:lastColumn="0" w:oddVBand="0" w:evenVBand="0" w:oddHBand="0" w:evenHBand="0" w:firstRowFirstColumn="0" w:firstRowLastColumn="0" w:lastRowFirstColumn="0" w:lastRowLastColumn="0"/>
            <w:tcW w:w="2756" w:type="dxa"/>
            <w:gridSpan w:val="2"/>
            <w:vAlign w:val="center"/>
          </w:tcPr>
          <w:p w14:paraId="0583B5D0" w14:textId="77777777" w:rsidR="007B2EE1" w:rsidRDefault="007B2EE1" w:rsidP="009741ED">
            <w:pPr>
              <w:spacing w:line="276" w:lineRule="auto"/>
              <w:ind w:firstLine="32"/>
            </w:pPr>
            <w:r>
              <w:t>Instructor</w:t>
            </w:r>
          </w:p>
        </w:tc>
        <w:tc>
          <w:tcPr>
            <w:tcW w:w="6348" w:type="dxa"/>
            <w:gridSpan w:val="2"/>
            <w:vAlign w:val="center"/>
          </w:tcPr>
          <w:p w14:paraId="28E2A43C" w14:textId="77777777" w:rsidR="007B2EE1"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pPr>
            <w:r>
              <w:t>Mr. Nguyen Ngo Phuoc</w:t>
            </w:r>
          </w:p>
        </w:tc>
      </w:tr>
      <w:tr w:rsidR="007B2EE1" w14:paraId="192C1987" w14:textId="77777777" w:rsidTr="007B2EE1">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756" w:type="dxa"/>
            <w:gridSpan w:val="2"/>
            <w:vAlign w:val="center"/>
          </w:tcPr>
          <w:p w14:paraId="78C8C099" w14:textId="77777777" w:rsidR="007B2EE1" w:rsidRDefault="007B2EE1" w:rsidP="009741ED">
            <w:pPr>
              <w:spacing w:line="276" w:lineRule="auto"/>
              <w:ind w:firstLine="32"/>
            </w:pPr>
            <w:r>
              <w:t>Class</w:t>
            </w:r>
          </w:p>
        </w:tc>
        <w:tc>
          <w:tcPr>
            <w:tcW w:w="6348" w:type="dxa"/>
            <w:gridSpan w:val="2"/>
            <w:vAlign w:val="center"/>
          </w:tcPr>
          <w:p w14:paraId="4891B726" w14:textId="77777777" w:rsidR="007B2EE1" w:rsidRPr="00273D02" w:rsidRDefault="009D27E0" w:rsidP="00273D02">
            <w:pPr>
              <w:pStyle w:val="TableParagraph"/>
              <w:cnfStyle w:val="000000100000" w:firstRow="0" w:lastRow="0" w:firstColumn="0" w:lastColumn="0" w:oddVBand="0" w:evenVBand="0" w:oddHBand="1" w:evenHBand="0" w:firstRowFirstColumn="0" w:firstRowLastColumn="0" w:lastRowFirstColumn="0" w:lastRowLastColumn="0"/>
            </w:pPr>
            <w:r>
              <w:rPr>
                <w:sz w:val="24"/>
                <w:szCs w:val="24"/>
              </w:rPr>
              <w:t>T</w:t>
            </w:r>
            <w:r w:rsidR="007B2EE1" w:rsidRPr="00273D02">
              <w:rPr>
                <w:sz w:val="24"/>
                <w:szCs w:val="24"/>
              </w:rPr>
              <w:t>1.2005.</w:t>
            </w:r>
            <w:r>
              <w:rPr>
                <w:sz w:val="24"/>
                <w:szCs w:val="24"/>
              </w:rPr>
              <w:t>E1</w:t>
            </w:r>
          </w:p>
        </w:tc>
      </w:tr>
      <w:tr w:rsidR="007B2EE1" w14:paraId="2E5837EC" w14:textId="77777777" w:rsidTr="007B2EE1">
        <w:trPr>
          <w:trHeight w:val="478"/>
        </w:trPr>
        <w:tc>
          <w:tcPr>
            <w:cnfStyle w:val="001000000000" w:firstRow="0" w:lastRow="0" w:firstColumn="1" w:lastColumn="0" w:oddVBand="0" w:evenVBand="0" w:oddHBand="0" w:evenHBand="0" w:firstRowFirstColumn="0" w:firstRowLastColumn="0" w:lastRowFirstColumn="0" w:lastRowLastColumn="0"/>
            <w:tcW w:w="2756" w:type="dxa"/>
            <w:gridSpan w:val="2"/>
            <w:vAlign w:val="center"/>
          </w:tcPr>
          <w:p w14:paraId="4BDC1906" w14:textId="77777777" w:rsidR="007B2EE1" w:rsidRDefault="007B2EE1" w:rsidP="009741ED">
            <w:pPr>
              <w:spacing w:line="276" w:lineRule="auto"/>
              <w:ind w:firstLine="32"/>
            </w:pPr>
            <w:r>
              <w:t>Group</w:t>
            </w:r>
          </w:p>
        </w:tc>
        <w:tc>
          <w:tcPr>
            <w:tcW w:w="6348" w:type="dxa"/>
            <w:gridSpan w:val="2"/>
            <w:vAlign w:val="center"/>
          </w:tcPr>
          <w:p w14:paraId="55B8D1DF" w14:textId="77777777" w:rsidR="007B2EE1"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pPr>
            <w:r>
              <w:t>3</w:t>
            </w:r>
          </w:p>
        </w:tc>
      </w:tr>
      <w:tr w:rsidR="009741ED" w14:paraId="2387DC91" w14:textId="77777777" w:rsidTr="00E467B8">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2756" w:type="dxa"/>
            <w:gridSpan w:val="2"/>
            <w:vMerge w:val="restart"/>
            <w:vAlign w:val="center"/>
          </w:tcPr>
          <w:p w14:paraId="09661F65" w14:textId="77777777" w:rsidR="007B2EE1" w:rsidRDefault="007B2EE1" w:rsidP="009741ED">
            <w:pPr>
              <w:spacing w:line="276" w:lineRule="auto"/>
              <w:ind w:firstLine="32"/>
            </w:pPr>
            <w:r>
              <w:t>Group members</w:t>
            </w:r>
          </w:p>
        </w:tc>
        <w:tc>
          <w:tcPr>
            <w:tcW w:w="3758" w:type="dxa"/>
            <w:shd w:val="clear" w:color="auto" w:fill="0D294E" w:themeFill="accent1" w:themeFillShade="BF"/>
            <w:vAlign w:val="center"/>
          </w:tcPr>
          <w:p w14:paraId="2DCF242F" w14:textId="77777777" w:rsidR="007B2EE1" w:rsidRDefault="007B2EE1" w:rsidP="00E467B8">
            <w:pPr>
              <w:spacing w:line="276" w:lineRule="auto"/>
              <w:ind w:firstLine="32"/>
              <w:cnfStyle w:val="000000100000" w:firstRow="0" w:lastRow="0" w:firstColumn="0" w:lastColumn="0" w:oddVBand="0" w:evenVBand="0" w:oddHBand="1" w:evenHBand="0" w:firstRowFirstColumn="0" w:firstRowLastColumn="0" w:lastRowFirstColumn="0" w:lastRowLastColumn="0"/>
            </w:pPr>
            <w:r>
              <w:rPr>
                <w:b/>
                <w:color w:val="FFFFFF"/>
              </w:rPr>
              <w:t>Name</w:t>
            </w:r>
          </w:p>
        </w:tc>
        <w:tc>
          <w:tcPr>
            <w:tcW w:w="2590" w:type="dxa"/>
            <w:shd w:val="clear" w:color="auto" w:fill="0D294E" w:themeFill="accent1" w:themeFillShade="BF"/>
            <w:vAlign w:val="center"/>
          </w:tcPr>
          <w:p w14:paraId="7EABE547" w14:textId="77777777" w:rsidR="007B2EE1" w:rsidRDefault="007B2EE1" w:rsidP="00E467B8">
            <w:pPr>
              <w:spacing w:line="276" w:lineRule="auto"/>
              <w:ind w:firstLine="32"/>
              <w:cnfStyle w:val="000000100000" w:firstRow="0" w:lastRow="0" w:firstColumn="0" w:lastColumn="0" w:oddVBand="0" w:evenVBand="0" w:oddHBand="1" w:evenHBand="0" w:firstRowFirstColumn="0" w:firstRowLastColumn="0" w:lastRowFirstColumn="0" w:lastRowLastColumn="0"/>
            </w:pPr>
            <w:r>
              <w:rPr>
                <w:b/>
                <w:color w:val="FFFFFF"/>
                <w:sz w:val="30"/>
              </w:rPr>
              <w:t>Student ID</w:t>
            </w:r>
          </w:p>
        </w:tc>
      </w:tr>
      <w:tr w:rsidR="007B2EE1" w14:paraId="6DC0C426" w14:textId="77777777" w:rsidTr="007B2EE1">
        <w:trPr>
          <w:trHeight w:val="478"/>
        </w:trPr>
        <w:tc>
          <w:tcPr>
            <w:cnfStyle w:val="001000000000" w:firstRow="0" w:lastRow="0" w:firstColumn="1" w:lastColumn="0" w:oddVBand="0" w:evenVBand="0" w:oddHBand="0" w:evenHBand="0" w:firstRowFirstColumn="0" w:firstRowLastColumn="0" w:lastRowFirstColumn="0" w:lastRowLastColumn="0"/>
            <w:tcW w:w="2756" w:type="dxa"/>
            <w:gridSpan w:val="2"/>
            <w:vMerge/>
            <w:vAlign w:val="center"/>
          </w:tcPr>
          <w:p w14:paraId="2E255F40" w14:textId="77777777" w:rsidR="007B2EE1" w:rsidRDefault="007B2EE1" w:rsidP="009741ED">
            <w:pPr>
              <w:spacing w:line="276" w:lineRule="auto"/>
              <w:ind w:firstLine="32"/>
            </w:pPr>
          </w:p>
        </w:tc>
        <w:tc>
          <w:tcPr>
            <w:tcW w:w="3758" w:type="dxa"/>
            <w:vAlign w:val="center"/>
          </w:tcPr>
          <w:p w14:paraId="6AC3D30B" w14:textId="77777777" w:rsidR="007B2EE1" w:rsidRPr="009F291F"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rPr>
                <w:sz w:val="24"/>
                <w:szCs w:val="21"/>
              </w:rPr>
            </w:pPr>
            <w:r w:rsidRPr="009F291F">
              <w:rPr>
                <w:sz w:val="24"/>
                <w:szCs w:val="21"/>
              </w:rPr>
              <w:t>TRAN VU LINH</w:t>
            </w:r>
          </w:p>
        </w:tc>
        <w:tc>
          <w:tcPr>
            <w:tcW w:w="2590" w:type="dxa"/>
            <w:vAlign w:val="center"/>
          </w:tcPr>
          <w:p w14:paraId="7584410F" w14:textId="77777777" w:rsidR="007B2EE1" w:rsidRPr="00273D02" w:rsidRDefault="007B2EE1" w:rsidP="00273D02">
            <w:pPr>
              <w:pStyle w:val="TableParagraph"/>
              <w:cnfStyle w:val="000000000000" w:firstRow="0" w:lastRow="0" w:firstColumn="0" w:lastColumn="0" w:oddVBand="0" w:evenVBand="0" w:oddHBand="0" w:evenHBand="0" w:firstRowFirstColumn="0" w:firstRowLastColumn="0" w:lastRowFirstColumn="0" w:lastRowLastColumn="0"/>
              <w:rPr>
                <w:sz w:val="28"/>
                <w:szCs w:val="28"/>
              </w:rPr>
            </w:pPr>
            <w:r w:rsidRPr="00273D02">
              <w:rPr>
                <w:sz w:val="28"/>
                <w:szCs w:val="28"/>
              </w:rPr>
              <w:t>Student1268266</w:t>
            </w:r>
          </w:p>
        </w:tc>
      </w:tr>
      <w:tr w:rsidR="007B2EE1" w14:paraId="5AC2F46A" w14:textId="77777777" w:rsidTr="007B2EE1">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756" w:type="dxa"/>
            <w:gridSpan w:val="2"/>
            <w:vMerge/>
            <w:vAlign w:val="center"/>
          </w:tcPr>
          <w:p w14:paraId="1731CEA2" w14:textId="77777777" w:rsidR="007B2EE1" w:rsidRDefault="007B2EE1" w:rsidP="009741ED">
            <w:pPr>
              <w:spacing w:line="276" w:lineRule="auto"/>
              <w:ind w:firstLine="32"/>
            </w:pPr>
          </w:p>
        </w:tc>
        <w:tc>
          <w:tcPr>
            <w:tcW w:w="3758" w:type="dxa"/>
            <w:vAlign w:val="center"/>
          </w:tcPr>
          <w:p w14:paraId="6CD0D4D2" w14:textId="77777777" w:rsidR="007B2EE1" w:rsidRPr="009F291F" w:rsidRDefault="007B2EE1" w:rsidP="009741ED">
            <w:pPr>
              <w:spacing w:line="276" w:lineRule="auto"/>
              <w:ind w:firstLine="32"/>
              <w:cnfStyle w:val="000000100000" w:firstRow="0" w:lastRow="0" w:firstColumn="0" w:lastColumn="0" w:oddVBand="0" w:evenVBand="0" w:oddHBand="1" w:evenHBand="0" w:firstRowFirstColumn="0" w:firstRowLastColumn="0" w:lastRowFirstColumn="0" w:lastRowLastColumn="0"/>
              <w:rPr>
                <w:sz w:val="24"/>
                <w:szCs w:val="21"/>
              </w:rPr>
            </w:pPr>
            <w:r w:rsidRPr="009F291F">
              <w:rPr>
                <w:sz w:val="24"/>
                <w:szCs w:val="21"/>
              </w:rPr>
              <w:t>VU HOANG THACH</w:t>
            </w:r>
          </w:p>
        </w:tc>
        <w:tc>
          <w:tcPr>
            <w:tcW w:w="2590" w:type="dxa"/>
            <w:vAlign w:val="center"/>
          </w:tcPr>
          <w:p w14:paraId="2281706E" w14:textId="77777777" w:rsidR="007B2EE1" w:rsidRPr="00273D02" w:rsidRDefault="007B2EE1" w:rsidP="00273D02">
            <w:pPr>
              <w:pStyle w:val="TableParagraph"/>
              <w:cnfStyle w:val="000000100000" w:firstRow="0" w:lastRow="0" w:firstColumn="0" w:lastColumn="0" w:oddVBand="0" w:evenVBand="0" w:oddHBand="1" w:evenHBand="0" w:firstRowFirstColumn="0" w:firstRowLastColumn="0" w:lastRowFirstColumn="0" w:lastRowLastColumn="0"/>
              <w:rPr>
                <w:sz w:val="28"/>
                <w:szCs w:val="28"/>
              </w:rPr>
            </w:pPr>
            <w:r w:rsidRPr="00273D02">
              <w:rPr>
                <w:sz w:val="28"/>
                <w:szCs w:val="28"/>
              </w:rPr>
              <w:t>Student1248880</w:t>
            </w:r>
          </w:p>
        </w:tc>
      </w:tr>
      <w:tr w:rsidR="007B2EE1" w14:paraId="073E5875" w14:textId="77777777" w:rsidTr="007B2EE1">
        <w:trPr>
          <w:trHeight w:val="478"/>
        </w:trPr>
        <w:tc>
          <w:tcPr>
            <w:cnfStyle w:val="001000000000" w:firstRow="0" w:lastRow="0" w:firstColumn="1" w:lastColumn="0" w:oddVBand="0" w:evenVBand="0" w:oddHBand="0" w:evenHBand="0" w:firstRowFirstColumn="0" w:firstRowLastColumn="0" w:lastRowFirstColumn="0" w:lastRowLastColumn="0"/>
            <w:tcW w:w="2756" w:type="dxa"/>
            <w:gridSpan w:val="2"/>
            <w:vMerge/>
            <w:vAlign w:val="center"/>
          </w:tcPr>
          <w:p w14:paraId="04277927" w14:textId="77777777" w:rsidR="007B2EE1" w:rsidRDefault="007B2EE1" w:rsidP="009741ED">
            <w:pPr>
              <w:spacing w:line="276" w:lineRule="auto"/>
              <w:ind w:firstLine="32"/>
            </w:pPr>
          </w:p>
        </w:tc>
        <w:tc>
          <w:tcPr>
            <w:tcW w:w="3758" w:type="dxa"/>
            <w:vAlign w:val="center"/>
          </w:tcPr>
          <w:p w14:paraId="795F7D32" w14:textId="77777777" w:rsidR="007B2EE1" w:rsidRPr="009F291F"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rPr>
                <w:sz w:val="24"/>
                <w:szCs w:val="21"/>
              </w:rPr>
            </w:pPr>
            <w:r w:rsidRPr="009F291F">
              <w:rPr>
                <w:sz w:val="24"/>
                <w:szCs w:val="21"/>
              </w:rPr>
              <w:t>NGUYEN NGOC THIEN NGAN</w:t>
            </w:r>
          </w:p>
        </w:tc>
        <w:tc>
          <w:tcPr>
            <w:tcW w:w="2590" w:type="dxa"/>
            <w:vAlign w:val="center"/>
          </w:tcPr>
          <w:p w14:paraId="5F52D190" w14:textId="77777777" w:rsidR="007B2EE1" w:rsidRPr="00273D02" w:rsidRDefault="007B2EE1" w:rsidP="00273D02">
            <w:pPr>
              <w:pStyle w:val="TableParagraph"/>
              <w:cnfStyle w:val="000000000000" w:firstRow="0" w:lastRow="0" w:firstColumn="0" w:lastColumn="0" w:oddVBand="0" w:evenVBand="0" w:oddHBand="0" w:evenHBand="0" w:firstRowFirstColumn="0" w:firstRowLastColumn="0" w:lastRowFirstColumn="0" w:lastRowLastColumn="0"/>
              <w:rPr>
                <w:sz w:val="28"/>
                <w:szCs w:val="28"/>
              </w:rPr>
            </w:pPr>
            <w:r w:rsidRPr="00273D02">
              <w:rPr>
                <w:sz w:val="28"/>
                <w:szCs w:val="28"/>
              </w:rPr>
              <w:t>Student1262864</w:t>
            </w:r>
          </w:p>
        </w:tc>
      </w:tr>
      <w:tr w:rsidR="007B2EE1" w14:paraId="52AE0120" w14:textId="77777777" w:rsidTr="007B2EE1">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756" w:type="dxa"/>
            <w:gridSpan w:val="2"/>
            <w:vMerge/>
            <w:vAlign w:val="center"/>
          </w:tcPr>
          <w:p w14:paraId="7DD43D7E" w14:textId="77777777" w:rsidR="007B2EE1" w:rsidRDefault="007B2EE1" w:rsidP="009741ED">
            <w:pPr>
              <w:spacing w:line="276" w:lineRule="auto"/>
              <w:ind w:firstLine="32"/>
            </w:pPr>
          </w:p>
        </w:tc>
        <w:tc>
          <w:tcPr>
            <w:tcW w:w="3758" w:type="dxa"/>
            <w:vAlign w:val="center"/>
          </w:tcPr>
          <w:p w14:paraId="5248056E" w14:textId="77777777" w:rsidR="007B2EE1" w:rsidRDefault="007B2EE1" w:rsidP="009741ED">
            <w:pPr>
              <w:spacing w:line="276" w:lineRule="auto"/>
              <w:ind w:firstLine="32"/>
              <w:cnfStyle w:val="000000100000" w:firstRow="0" w:lastRow="0" w:firstColumn="0" w:lastColumn="0" w:oddVBand="0" w:evenVBand="0" w:oddHBand="1" w:evenHBand="0" w:firstRowFirstColumn="0" w:firstRowLastColumn="0" w:lastRowFirstColumn="0" w:lastRowLastColumn="0"/>
            </w:pPr>
            <w:r>
              <w:t>HA TAN PHAT</w:t>
            </w:r>
          </w:p>
        </w:tc>
        <w:tc>
          <w:tcPr>
            <w:tcW w:w="2590" w:type="dxa"/>
            <w:vAlign w:val="center"/>
          </w:tcPr>
          <w:p w14:paraId="30053423" w14:textId="77777777" w:rsidR="007B2EE1" w:rsidRPr="00273D02" w:rsidRDefault="007B2EE1" w:rsidP="00273D02">
            <w:pPr>
              <w:pStyle w:val="TableParagraph"/>
              <w:cnfStyle w:val="000000100000" w:firstRow="0" w:lastRow="0" w:firstColumn="0" w:lastColumn="0" w:oddVBand="0" w:evenVBand="0" w:oddHBand="1" w:evenHBand="0" w:firstRowFirstColumn="0" w:firstRowLastColumn="0" w:lastRowFirstColumn="0" w:lastRowLastColumn="0"/>
              <w:rPr>
                <w:sz w:val="28"/>
                <w:szCs w:val="28"/>
              </w:rPr>
            </w:pPr>
            <w:r w:rsidRPr="00273D02">
              <w:rPr>
                <w:sz w:val="28"/>
                <w:szCs w:val="28"/>
              </w:rPr>
              <w:t>Student1248886</w:t>
            </w:r>
          </w:p>
        </w:tc>
      </w:tr>
      <w:tr w:rsidR="007B2EE1" w14:paraId="0155D1B2" w14:textId="77777777" w:rsidTr="007B2EE1">
        <w:trPr>
          <w:trHeight w:val="684"/>
        </w:trPr>
        <w:tc>
          <w:tcPr>
            <w:cnfStyle w:val="001000000000" w:firstRow="0" w:lastRow="0" w:firstColumn="1" w:lastColumn="0" w:oddVBand="0" w:evenVBand="0" w:oddHBand="0" w:evenHBand="0" w:firstRowFirstColumn="0" w:firstRowLastColumn="0" w:lastRowFirstColumn="0" w:lastRowLastColumn="0"/>
            <w:tcW w:w="1565" w:type="dxa"/>
            <w:vMerge w:val="restart"/>
            <w:vAlign w:val="center"/>
          </w:tcPr>
          <w:p w14:paraId="786DFD5E" w14:textId="77777777" w:rsidR="007B2EE1" w:rsidRDefault="007B2EE1" w:rsidP="009741ED">
            <w:pPr>
              <w:spacing w:line="276" w:lineRule="auto"/>
              <w:ind w:firstLine="32"/>
              <w:rPr>
                <w:b w:val="0"/>
                <w:bCs w:val="0"/>
              </w:rPr>
            </w:pPr>
            <w:r>
              <w:t>Duration</w:t>
            </w:r>
          </w:p>
        </w:tc>
        <w:tc>
          <w:tcPr>
            <w:tcW w:w="1191" w:type="dxa"/>
            <w:shd w:val="clear" w:color="auto" w:fill="7AAAE8" w:themeFill="accent1" w:themeFillTint="66"/>
            <w:vAlign w:val="center"/>
          </w:tcPr>
          <w:p w14:paraId="2E9DE9B3" w14:textId="77777777" w:rsidR="007B2EE1" w:rsidRPr="009F291F" w:rsidRDefault="007B2EE1" w:rsidP="009741ED">
            <w:pPr>
              <w:pStyle w:val="TableParagraph"/>
              <w:spacing w:line="276" w:lineRule="auto"/>
              <w:ind w:firstLine="32"/>
              <w:cnfStyle w:val="000000000000" w:firstRow="0" w:lastRow="0" w:firstColumn="0" w:lastColumn="0" w:oddVBand="0" w:evenVBand="0" w:oddHBand="0" w:evenHBand="0" w:firstRowFirstColumn="0" w:firstRowLastColumn="0" w:lastRowFirstColumn="0" w:lastRowLastColumn="0"/>
              <w:rPr>
                <w:b/>
                <w:color w:val="FFFFFF" w:themeColor="background1"/>
                <w:sz w:val="28"/>
              </w:rPr>
            </w:pPr>
            <w:r w:rsidRPr="009F291F">
              <w:rPr>
                <w:b/>
                <w:color w:val="FFFFFF" w:themeColor="background1"/>
                <w:sz w:val="28"/>
              </w:rPr>
              <w:t>Start</w:t>
            </w:r>
          </w:p>
          <w:p w14:paraId="7B1B36E4" w14:textId="77777777" w:rsidR="007B2EE1"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pPr>
            <w:r w:rsidRPr="009F291F">
              <w:rPr>
                <w:b/>
                <w:color w:val="FFFFFF" w:themeColor="background1"/>
              </w:rPr>
              <w:t>date</w:t>
            </w:r>
          </w:p>
        </w:tc>
        <w:tc>
          <w:tcPr>
            <w:tcW w:w="6348" w:type="dxa"/>
            <w:gridSpan w:val="2"/>
            <w:vAlign w:val="center"/>
          </w:tcPr>
          <w:p w14:paraId="5E15B1E0" w14:textId="77777777" w:rsidR="007B2EE1"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pPr>
            <w:r>
              <w:t>29</w:t>
            </w:r>
            <w:r>
              <w:rPr>
                <w:position w:val="10"/>
                <w:sz w:val="18"/>
              </w:rPr>
              <w:t xml:space="preserve">th </w:t>
            </w:r>
            <w:r>
              <w:t>July 2020</w:t>
            </w:r>
          </w:p>
        </w:tc>
      </w:tr>
      <w:tr w:rsidR="007B2EE1" w14:paraId="49480962" w14:textId="77777777" w:rsidTr="007B2EE1">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1565" w:type="dxa"/>
            <w:vMerge/>
            <w:vAlign w:val="center"/>
          </w:tcPr>
          <w:p w14:paraId="545A3BAE" w14:textId="77777777" w:rsidR="007B2EE1" w:rsidRDefault="007B2EE1" w:rsidP="009741ED">
            <w:pPr>
              <w:spacing w:line="276" w:lineRule="auto"/>
              <w:ind w:firstLine="32"/>
              <w:rPr>
                <w:b w:val="0"/>
                <w:bCs w:val="0"/>
              </w:rPr>
            </w:pPr>
          </w:p>
        </w:tc>
        <w:tc>
          <w:tcPr>
            <w:tcW w:w="1191" w:type="dxa"/>
            <w:vAlign w:val="center"/>
          </w:tcPr>
          <w:p w14:paraId="24B06DE3" w14:textId="77777777" w:rsidR="007B2EE1" w:rsidRPr="009F291F" w:rsidRDefault="007B2EE1" w:rsidP="009741ED">
            <w:pPr>
              <w:pStyle w:val="TableParagraph"/>
              <w:spacing w:line="276" w:lineRule="auto"/>
              <w:ind w:firstLine="32"/>
              <w:cnfStyle w:val="000000100000" w:firstRow="0" w:lastRow="0" w:firstColumn="0" w:lastColumn="0" w:oddVBand="0" w:evenVBand="0" w:oddHBand="1" w:evenHBand="0" w:firstRowFirstColumn="0" w:firstRowLastColumn="0" w:lastRowFirstColumn="0" w:lastRowLastColumn="0"/>
              <w:rPr>
                <w:b/>
                <w:color w:val="FFFFFF" w:themeColor="background1"/>
                <w:sz w:val="28"/>
              </w:rPr>
            </w:pPr>
            <w:r w:rsidRPr="009F291F">
              <w:rPr>
                <w:b/>
                <w:color w:val="FFFFFF" w:themeColor="background1"/>
                <w:sz w:val="28"/>
              </w:rPr>
              <w:t>End</w:t>
            </w:r>
          </w:p>
          <w:p w14:paraId="1F745D15" w14:textId="77777777" w:rsidR="007B2EE1" w:rsidRDefault="007B2EE1" w:rsidP="009741ED">
            <w:pPr>
              <w:spacing w:line="276" w:lineRule="auto"/>
              <w:ind w:firstLine="32"/>
              <w:cnfStyle w:val="000000100000" w:firstRow="0" w:lastRow="0" w:firstColumn="0" w:lastColumn="0" w:oddVBand="0" w:evenVBand="0" w:oddHBand="1" w:evenHBand="0" w:firstRowFirstColumn="0" w:firstRowLastColumn="0" w:lastRowFirstColumn="0" w:lastRowLastColumn="0"/>
            </w:pPr>
            <w:r w:rsidRPr="009F291F">
              <w:rPr>
                <w:b/>
                <w:color w:val="FFFFFF" w:themeColor="background1"/>
              </w:rPr>
              <w:t>date</w:t>
            </w:r>
          </w:p>
        </w:tc>
        <w:tc>
          <w:tcPr>
            <w:tcW w:w="6348" w:type="dxa"/>
            <w:gridSpan w:val="2"/>
            <w:vAlign w:val="center"/>
          </w:tcPr>
          <w:p w14:paraId="4E23AA45" w14:textId="77777777" w:rsidR="007B2EE1" w:rsidRDefault="007B2EE1" w:rsidP="009741ED">
            <w:pPr>
              <w:spacing w:line="276" w:lineRule="auto"/>
              <w:ind w:firstLine="32"/>
              <w:cnfStyle w:val="000000100000" w:firstRow="0" w:lastRow="0" w:firstColumn="0" w:lastColumn="0" w:oddVBand="0" w:evenVBand="0" w:oddHBand="1" w:evenHBand="0" w:firstRowFirstColumn="0" w:firstRowLastColumn="0" w:lastRowFirstColumn="0" w:lastRowLastColumn="0"/>
            </w:pPr>
            <w:r>
              <w:t>01</w:t>
            </w:r>
            <w:r>
              <w:rPr>
                <w:position w:val="10"/>
                <w:sz w:val="18"/>
              </w:rPr>
              <w:t xml:space="preserve">st </w:t>
            </w:r>
            <w:r>
              <w:t>August 2020</w:t>
            </w:r>
          </w:p>
        </w:tc>
      </w:tr>
    </w:tbl>
    <w:p w14:paraId="6B9CD927" w14:textId="77777777" w:rsidR="006F526C" w:rsidRDefault="006F526C" w:rsidP="009741ED">
      <w:pPr>
        <w:spacing w:line="276" w:lineRule="auto"/>
      </w:pPr>
      <w:r>
        <w:br w:type="page"/>
      </w:r>
    </w:p>
    <w:p w14:paraId="7B43A43A" w14:textId="77777777" w:rsidR="006F526C" w:rsidRDefault="00A56E8A" w:rsidP="009741ED">
      <w:pPr>
        <w:spacing w:line="276" w:lineRule="auto"/>
        <w:rPr>
          <w:lang w:bidi="en-US"/>
        </w:rPr>
      </w:pPr>
      <w:r>
        <w:rPr>
          <w:noProof/>
          <w:lang w:bidi="en-US"/>
        </w:rPr>
        <w:lastRenderedPageBreak/>
        <mc:AlternateContent>
          <mc:Choice Requires="wps">
            <w:drawing>
              <wp:anchor distT="0" distB="0" distL="114300" distR="114300" simplePos="0" relativeHeight="251717632" behindDoc="0" locked="0" layoutInCell="1" allowOverlap="1" wp14:anchorId="47E273D3" wp14:editId="55824EB3">
                <wp:simplePos x="0" y="0"/>
                <wp:positionH relativeFrom="margin">
                  <wp:posOffset>286871</wp:posOffset>
                </wp:positionH>
                <wp:positionV relativeFrom="paragraph">
                  <wp:posOffset>14605</wp:posOffset>
                </wp:positionV>
                <wp:extent cx="6170400" cy="9234000"/>
                <wp:effectExtent l="0" t="0" r="20955" b="24765"/>
                <wp:wrapNone/>
                <wp:docPr id="10" name="Rectangle 10"/>
                <wp:cNvGraphicFramePr/>
                <a:graphic xmlns:a="http://schemas.openxmlformats.org/drawingml/2006/main">
                  <a:graphicData uri="http://schemas.microsoft.com/office/word/2010/wordprocessingShape">
                    <wps:wsp>
                      <wps:cNvSpPr/>
                      <wps:spPr>
                        <a:xfrm>
                          <a:off x="0" y="0"/>
                          <a:ext cx="6170400" cy="9234000"/>
                        </a:xfrm>
                        <a:prstGeom prst="rect">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txbx>
                        <w:txbxContent>
                          <w:p w14:paraId="2BB717B5" w14:textId="7FEB74A3" w:rsidR="00722D4E" w:rsidRDefault="00722D4E" w:rsidP="001F4614">
                            <w:pPr>
                              <w:jc w:val="center"/>
                            </w:pPr>
                          </w:p>
                          <w:p w14:paraId="06E69ED5" w14:textId="5868108B" w:rsidR="00DE4514" w:rsidRDefault="00DE4514" w:rsidP="001F4614">
                            <w:pPr>
                              <w:jc w:val="center"/>
                            </w:pPr>
                          </w:p>
                          <w:p w14:paraId="2B4F830F" w14:textId="246392C5" w:rsidR="00DE4514" w:rsidRDefault="00DE4514" w:rsidP="001F4614">
                            <w:pPr>
                              <w:jc w:val="center"/>
                            </w:pPr>
                          </w:p>
                          <w:p w14:paraId="1B024B83" w14:textId="644468CB" w:rsidR="00DE4514" w:rsidRDefault="00DE4514" w:rsidP="00DE4514">
                            <w:r>
                              <w:t xml:space="preserve">      </w:t>
                            </w:r>
                            <w:r>
                              <w:tab/>
                            </w:r>
                            <w:r>
                              <w:tab/>
                            </w:r>
                            <w:r>
                              <w:tab/>
                            </w:r>
                            <w:r>
                              <w:tab/>
                            </w:r>
                            <w:r>
                              <w:tab/>
                            </w:r>
                            <w:r>
                              <w:tab/>
                            </w:r>
                            <w:r>
                              <w:tab/>
                            </w:r>
                            <w:r>
                              <w:tab/>
                            </w:r>
                            <w:r>
                              <w:tab/>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273D3" id="Rectangle 10" o:spid="_x0000_s1026" style="position:absolute;margin-left:22.6pt;margin-top:1.15pt;width:485.85pt;height:727.1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" filled="f" strokeweight="2pt">
                <v:stroke miterlimit="4"/>
                <v:textbox inset="3pt,3pt,3pt,3pt">
                  <w:txbxContent>
                    <w:p w14:paraId="2BB717B5" w14:textId="7FEB74A3" w:rsidR="00722D4E" w:rsidRDefault="00722D4E" w:rsidP="001F4614">
                      <w:pPr>
                        <w:jc w:val="center"/>
                      </w:pPr>
                    </w:p>
                    <w:p w14:paraId="06E69ED5" w14:textId="5868108B" w:rsidR="00DE4514" w:rsidRDefault="00DE4514" w:rsidP="001F4614">
                      <w:pPr>
                        <w:jc w:val="center"/>
                      </w:pPr>
                    </w:p>
                    <w:p w14:paraId="2B4F830F" w14:textId="246392C5" w:rsidR="00DE4514" w:rsidRDefault="00DE4514" w:rsidP="001F4614">
                      <w:pPr>
                        <w:jc w:val="center"/>
                      </w:pPr>
                    </w:p>
                    <w:p w14:paraId="1B024B83" w14:textId="644468CB" w:rsidR="00DE4514" w:rsidRDefault="00DE4514" w:rsidP="00DE4514">
                      <w:r>
                        <w:t xml:space="preserve">      </w:t>
                      </w:r>
                      <w:r>
                        <w:tab/>
                      </w:r>
                      <w:r>
                        <w:tab/>
                      </w:r>
                      <w:r>
                        <w:tab/>
                      </w:r>
                      <w:r>
                        <w:tab/>
                      </w:r>
                      <w:r>
                        <w:tab/>
                      </w:r>
                      <w:r>
                        <w:tab/>
                      </w:r>
                      <w:r>
                        <w:tab/>
                      </w:r>
                      <w:r>
                        <w:tab/>
                      </w:r>
                      <w:r>
                        <w:tab/>
                      </w:r>
                    </w:p>
                  </w:txbxContent>
                </v:textbox>
                <w10:wrap anchorx="margin"/>
              </v:rect>
            </w:pict>
          </mc:Fallback>
        </mc:AlternateContent>
      </w:r>
    </w:p>
    <w:p w14:paraId="6D003709" w14:textId="77777777" w:rsidR="006F526C" w:rsidRDefault="006F526C" w:rsidP="009741ED">
      <w:pPr>
        <w:spacing w:line="276" w:lineRule="auto"/>
        <w:rPr>
          <w:lang w:bidi="en-US"/>
        </w:rPr>
      </w:pPr>
    </w:p>
    <w:p w14:paraId="3C4C38C0" w14:textId="77777777" w:rsidR="00762AD4" w:rsidRDefault="00762AD4" w:rsidP="00762AD4">
      <w:pPr>
        <w:rPr>
          <w:lang w:bidi="en-US"/>
        </w:rPr>
      </w:pPr>
    </w:p>
    <w:p w14:paraId="5329E78E" w14:textId="77777777" w:rsidR="00762AD4" w:rsidRPr="00762AD4" w:rsidRDefault="00762AD4" w:rsidP="00762AD4">
      <w:pPr>
        <w:ind w:firstLine="993"/>
        <w:rPr>
          <w:b/>
          <w:bCs/>
          <w:lang w:bidi="en-US"/>
        </w:rPr>
      </w:pPr>
      <w:r w:rsidRPr="00762AD4">
        <w:rPr>
          <w:b/>
          <w:bCs/>
          <w:lang w:bidi="en-US"/>
        </w:rPr>
        <w:t>THIS IS TO CERTIFY THAT</w:t>
      </w:r>
    </w:p>
    <w:p w14:paraId="09A50935" w14:textId="77777777" w:rsidR="00762AD4" w:rsidRDefault="00762AD4" w:rsidP="00762AD4">
      <w:pPr>
        <w:ind w:firstLine="993"/>
        <w:rPr>
          <w:lang w:bidi="en-US"/>
        </w:rPr>
      </w:pPr>
    </w:p>
    <w:p w14:paraId="1B5EE8D5" w14:textId="77777777" w:rsidR="00762AD4" w:rsidRDefault="00762AD4" w:rsidP="00762AD4">
      <w:pPr>
        <w:ind w:firstLine="993"/>
        <w:rPr>
          <w:lang w:bidi="en-US"/>
        </w:rPr>
      </w:pPr>
    </w:p>
    <w:p w14:paraId="2316FE29" w14:textId="77777777" w:rsidR="00762AD4" w:rsidRDefault="00762AD4" w:rsidP="00762AD4">
      <w:pPr>
        <w:ind w:firstLine="993"/>
        <w:rPr>
          <w:lang w:bidi="en-US"/>
        </w:rPr>
      </w:pPr>
      <w:r>
        <w:rPr>
          <w:lang w:bidi="en-US"/>
        </w:rPr>
        <w:t xml:space="preserve"> </w:t>
      </w:r>
    </w:p>
    <w:p w14:paraId="44212903" w14:textId="77777777" w:rsidR="00762AD4" w:rsidRPr="00762AD4" w:rsidRDefault="00762AD4" w:rsidP="00762AD4">
      <w:pPr>
        <w:ind w:firstLine="993"/>
        <w:rPr>
          <w:b/>
          <w:bCs/>
          <w:lang w:bidi="en-US"/>
        </w:rPr>
      </w:pPr>
      <w:r w:rsidRPr="00762AD4">
        <w:rPr>
          <w:b/>
          <w:bCs/>
          <w:lang w:bidi="en-US"/>
        </w:rPr>
        <w:t>MR./MS.:</w:t>
      </w:r>
    </w:p>
    <w:p w14:paraId="472F21D2" w14:textId="77777777" w:rsidR="00762AD4" w:rsidRDefault="00762AD4" w:rsidP="00762AD4">
      <w:pPr>
        <w:ind w:firstLine="993"/>
        <w:rPr>
          <w:lang w:bidi="en-US"/>
        </w:rPr>
      </w:pPr>
      <w:r>
        <w:rPr>
          <w:lang w:bidi="en-US"/>
        </w:rPr>
        <w:t xml:space="preserve"> </w:t>
      </w:r>
    </w:p>
    <w:p w14:paraId="763144EF" w14:textId="77777777" w:rsidR="00762AD4" w:rsidRDefault="00762AD4" w:rsidP="00762AD4">
      <w:pPr>
        <w:ind w:left="1701" w:firstLine="993"/>
        <w:rPr>
          <w:lang w:bidi="en-US"/>
        </w:rPr>
      </w:pPr>
      <w:r>
        <w:rPr>
          <w:lang w:bidi="en-US"/>
        </w:rPr>
        <w:t>TRAN VU LINH</w:t>
      </w:r>
    </w:p>
    <w:p w14:paraId="5B2E883F" w14:textId="77777777" w:rsidR="00762AD4" w:rsidRDefault="00A56E8A" w:rsidP="00762AD4">
      <w:pPr>
        <w:ind w:firstLine="993"/>
        <w:rPr>
          <w:lang w:bidi="en-US"/>
        </w:rPr>
      </w:pPr>
      <w:r>
        <w:rPr>
          <w:noProof/>
          <w:lang w:bidi="en-US"/>
        </w:rPr>
        <mc:AlternateContent>
          <mc:Choice Requires="wps">
            <w:drawing>
              <wp:anchor distT="0" distB="0" distL="114300" distR="114300" simplePos="0" relativeHeight="251718656" behindDoc="0" locked="0" layoutInCell="1" allowOverlap="1" wp14:anchorId="03121C32" wp14:editId="68D0649B">
                <wp:simplePos x="0" y="0"/>
                <wp:positionH relativeFrom="column">
                  <wp:posOffset>1694180</wp:posOffset>
                </wp:positionH>
                <wp:positionV relativeFrom="paragraph">
                  <wp:posOffset>22225</wp:posOffset>
                </wp:positionV>
                <wp:extent cx="4262718"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4262718"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58074F4A" id="Straight Connector 19"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3.4pt,1.75pt" to="469.0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" strokecolor="black [3040]"/>
            </w:pict>
          </mc:Fallback>
        </mc:AlternateContent>
      </w:r>
    </w:p>
    <w:p w14:paraId="232DC9CE" w14:textId="77777777" w:rsidR="00762AD4" w:rsidRDefault="00A56E8A" w:rsidP="00762AD4">
      <w:pPr>
        <w:ind w:left="1701" w:firstLine="993"/>
        <w:rPr>
          <w:lang w:bidi="en-US"/>
        </w:rPr>
      </w:pPr>
      <w:r>
        <w:rPr>
          <w:noProof/>
          <w:lang w:bidi="en-US"/>
        </w:rPr>
        <mc:AlternateContent>
          <mc:Choice Requires="wps">
            <w:drawing>
              <wp:anchor distT="0" distB="0" distL="114300" distR="114300" simplePos="0" relativeHeight="251720704" behindDoc="0" locked="0" layoutInCell="1" allowOverlap="1" wp14:anchorId="1DB0823A" wp14:editId="1780B57A">
                <wp:simplePos x="0" y="0"/>
                <wp:positionH relativeFrom="margin">
                  <wp:posOffset>1694180</wp:posOffset>
                </wp:positionH>
                <wp:positionV relativeFrom="paragraph">
                  <wp:posOffset>229235</wp:posOffset>
                </wp:positionV>
                <wp:extent cx="4262120"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426212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435AB1D8" id="Straight Connector 21" o:spid="_x0000_s1026" style="position:absolute;z-index:251720704;visibility:visible;mso-wrap-style:square;mso-wrap-distance-left:9pt;mso-wrap-distance-top:0;mso-wrap-distance-right:9pt;mso-wrap-distance-bottom:0;mso-position-horizontal:absolute;mso-position-horizontal-relative:margin;mso-position-vertical:absolute;mso-position-vertical-relative:text" from="133.4pt,18.05pt" to="4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" strokecolor="black [3040]">
                <w10:wrap anchorx="margin"/>
              </v:line>
            </w:pict>
          </mc:Fallback>
        </mc:AlternateContent>
      </w:r>
      <w:r w:rsidR="00762AD4">
        <w:rPr>
          <w:lang w:bidi="en-US"/>
        </w:rPr>
        <w:t>VU HOANG THACH</w:t>
      </w:r>
    </w:p>
    <w:p w14:paraId="2EA3B369" w14:textId="77777777" w:rsidR="00762AD4" w:rsidRDefault="00762AD4" w:rsidP="00762AD4">
      <w:pPr>
        <w:ind w:firstLine="993"/>
        <w:rPr>
          <w:lang w:bidi="en-US"/>
        </w:rPr>
      </w:pPr>
    </w:p>
    <w:p w14:paraId="5926993C" w14:textId="77777777" w:rsidR="00762AD4" w:rsidRDefault="00762AD4" w:rsidP="00762AD4">
      <w:pPr>
        <w:ind w:left="1701" w:firstLine="993"/>
        <w:rPr>
          <w:lang w:bidi="en-US"/>
        </w:rPr>
      </w:pPr>
      <w:r>
        <w:rPr>
          <w:lang w:bidi="en-US"/>
        </w:rPr>
        <w:t xml:space="preserve">NGUYEN NGOC THIEN NGAN </w:t>
      </w:r>
    </w:p>
    <w:p w14:paraId="38D187B0" w14:textId="77777777" w:rsidR="00762AD4" w:rsidRDefault="00A56E8A" w:rsidP="00A56E8A">
      <w:pPr>
        <w:tabs>
          <w:tab w:val="left" w:pos="2410"/>
        </w:tabs>
        <w:ind w:firstLine="993"/>
        <w:rPr>
          <w:lang w:bidi="en-US"/>
        </w:rPr>
      </w:pPr>
      <w:r w:rsidRPr="00A56E8A">
        <w:rPr>
          <w:noProof/>
          <w:lang w:bidi="en-US"/>
        </w:rPr>
        <mc:AlternateContent>
          <mc:Choice Requires="wps">
            <w:drawing>
              <wp:anchor distT="0" distB="0" distL="114300" distR="114300" simplePos="0" relativeHeight="251722752" behindDoc="0" locked="0" layoutInCell="1" allowOverlap="1" wp14:anchorId="3FBECAF5" wp14:editId="157CF757">
                <wp:simplePos x="0" y="0"/>
                <wp:positionH relativeFrom="column">
                  <wp:posOffset>1693545</wp:posOffset>
                </wp:positionH>
                <wp:positionV relativeFrom="paragraph">
                  <wp:posOffset>9525</wp:posOffset>
                </wp:positionV>
                <wp:extent cx="4262718"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4262718"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2A57845C" id="Straight Connector 41"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33.35pt,.75pt" to="469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" strokecolor="black [3040]"/>
            </w:pict>
          </mc:Fallback>
        </mc:AlternateContent>
      </w:r>
    </w:p>
    <w:p w14:paraId="594F2C33" w14:textId="77777777" w:rsidR="00762AD4" w:rsidRDefault="00A56E8A" w:rsidP="00762AD4">
      <w:pPr>
        <w:ind w:left="1701" w:firstLine="993"/>
        <w:rPr>
          <w:lang w:bidi="en-US"/>
        </w:rPr>
      </w:pPr>
      <w:r w:rsidRPr="00A56E8A">
        <w:rPr>
          <w:noProof/>
          <w:lang w:bidi="en-US"/>
        </w:rPr>
        <mc:AlternateContent>
          <mc:Choice Requires="wps">
            <w:drawing>
              <wp:anchor distT="0" distB="0" distL="114300" distR="114300" simplePos="0" relativeHeight="251723776" behindDoc="0" locked="0" layoutInCell="1" allowOverlap="1" wp14:anchorId="76299261" wp14:editId="33E181E9">
                <wp:simplePos x="0" y="0"/>
                <wp:positionH relativeFrom="margin">
                  <wp:posOffset>1693545</wp:posOffset>
                </wp:positionH>
                <wp:positionV relativeFrom="paragraph">
                  <wp:posOffset>216535</wp:posOffset>
                </wp:positionV>
                <wp:extent cx="4262718"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4262718"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498320E3" id="Straight Connector 42" o:spid="_x0000_s1026" style="position:absolute;z-index:251723776;visibility:visible;mso-wrap-style:square;mso-wrap-distance-left:9pt;mso-wrap-distance-top:0;mso-wrap-distance-right:9pt;mso-wrap-distance-bottom:0;mso-position-horizontal:absolute;mso-position-horizontal-relative:margin;mso-position-vertical:absolute;mso-position-vertical-relative:text" from="133.35pt,17.05pt" to="469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" strokecolor="black [3040]">
                <w10:wrap anchorx="margin"/>
              </v:line>
            </w:pict>
          </mc:Fallback>
        </mc:AlternateContent>
      </w:r>
      <w:r w:rsidR="00762AD4">
        <w:rPr>
          <w:lang w:bidi="en-US"/>
        </w:rPr>
        <w:t>HA TAN PHAT</w:t>
      </w:r>
    </w:p>
    <w:p w14:paraId="4D5F8262" w14:textId="77777777" w:rsidR="00762AD4" w:rsidRDefault="00762AD4" w:rsidP="00762AD4">
      <w:pPr>
        <w:ind w:firstLine="993"/>
        <w:rPr>
          <w:lang w:bidi="en-US"/>
        </w:rPr>
      </w:pPr>
    </w:p>
    <w:p w14:paraId="6419CBFB" w14:textId="77777777" w:rsidR="00762AD4" w:rsidRDefault="00762AD4" w:rsidP="00762AD4">
      <w:pPr>
        <w:ind w:firstLine="993"/>
        <w:rPr>
          <w:lang w:bidi="en-US"/>
        </w:rPr>
      </w:pPr>
      <w:r>
        <w:rPr>
          <w:lang w:bidi="en-US"/>
        </w:rPr>
        <w:t xml:space="preserve"> </w:t>
      </w:r>
    </w:p>
    <w:p w14:paraId="4CB348FB" w14:textId="77777777" w:rsidR="00762AD4" w:rsidRDefault="00762AD4" w:rsidP="00762AD4">
      <w:pPr>
        <w:ind w:firstLine="993"/>
        <w:rPr>
          <w:lang w:bidi="en-US"/>
        </w:rPr>
      </w:pPr>
    </w:p>
    <w:p w14:paraId="15039523" w14:textId="77777777" w:rsidR="00762AD4" w:rsidRPr="00762AD4" w:rsidRDefault="00762AD4" w:rsidP="00762AD4">
      <w:pPr>
        <w:ind w:firstLine="993"/>
        <w:rPr>
          <w:b/>
          <w:bCs/>
          <w:lang w:bidi="en-US"/>
        </w:rPr>
      </w:pPr>
      <w:r w:rsidRPr="00762AD4">
        <w:rPr>
          <w:b/>
          <w:bCs/>
          <w:lang w:bidi="en-US"/>
        </w:rPr>
        <w:t>HAS SUCCESSFULLY DESIGNED &amp; DEVELOPED</w:t>
      </w:r>
    </w:p>
    <w:p w14:paraId="457D0BEC" w14:textId="77777777" w:rsidR="00762AD4" w:rsidRDefault="00762AD4" w:rsidP="00762AD4">
      <w:pPr>
        <w:ind w:firstLine="993"/>
        <w:rPr>
          <w:lang w:bidi="en-US"/>
        </w:rPr>
      </w:pPr>
    </w:p>
    <w:p w14:paraId="693F3D04" w14:textId="2F753167" w:rsidR="00762AD4" w:rsidRDefault="00762AD4" w:rsidP="00762AD4">
      <w:pPr>
        <w:ind w:left="1701" w:firstLine="993"/>
        <w:rPr>
          <w:lang w:bidi="en-US"/>
        </w:rPr>
      </w:pPr>
      <w:r>
        <w:rPr>
          <w:lang w:bidi="en-US"/>
        </w:rPr>
        <w:t>eProject: A1 UNIFORM</w:t>
      </w:r>
      <w:r w:rsidR="00DE4514">
        <w:rPr>
          <w:lang w:bidi="en-US"/>
        </w:rPr>
        <w:t>S</w:t>
      </w:r>
    </w:p>
    <w:p w14:paraId="3A14ABF4" w14:textId="77777777" w:rsidR="00762AD4" w:rsidRDefault="00A56E8A" w:rsidP="00762AD4">
      <w:pPr>
        <w:ind w:firstLine="993"/>
        <w:rPr>
          <w:lang w:bidi="en-US"/>
        </w:rPr>
      </w:pPr>
      <w:r w:rsidRPr="00A56E8A">
        <w:rPr>
          <w:noProof/>
          <w:lang w:bidi="en-US"/>
        </w:rPr>
        <mc:AlternateContent>
          <mc:Choice Requires="wps">
            <w:drawing>
              <wp:anchor distT="0" distB="0" distL="114300" distR="114300" simplePos="0" relativeHeight="251725824" behindDoc="0" locked="0" layoutInCell="1" allowOverlap="1" wp14:anchorId="6D41860F" wp14:editId="05C0D30E">
                <wp:simplePos x="0" y="0"/>
                <wp:positionH relativeFrom="margin">
                  <wp:posOffset>675640</wp:posOffset>
                </wp:positionH>
                <wp:positionV relativeFrom="paragraph">
                  <wp:posOffset>30480</wp:posOffset>
                </wp:positionV>
                <wp:extent cx="5621065"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562106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57FB718C" id="Straight Connector 55" o:spid="_x0000_s1026" style="position:absolute;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3.2pt,2.4pt" to="495.8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" strokecolor="black [3040]">
                <w10:wrap anchorx="margin"/>
              </v:line>
            </w:pict>
          </mc:Fallback>
        </mc:AlternateContent>
      </w:r>
    </w:p>
    <w:p w14:paraId="46157FE4" w14:textId="77777777" w:rsidR="00762AD4" w:rsidRDefault="00762AD4" w:rsidP="00762AD4">
      <w:pPr>
        <w:ind w:firstLine="993"/>
        <w:rPr>
          <w:lang w:bidi="en-US"/>
        </w:rPr>
      </w:pPr>
    </w:p>
    <w:p w14:paraId="41D815E9" w14:textId="77777777" w:rsidR="00762AD4" w:rsidRDefault="00762AD4" w:rsidP="00762AD4">
      <w:pPr>
        <w:ind w:firstLine="993"/>
        <w:rPr>
          <w:lang w:bidi="en-US"/>
        </w:rPr>
      </w:pPr>
      <w:r w:rsidRPr="00762AD4">
        <w:rPr>
          <w:b/>
          <w:bCs/>
          <w:lang w:bidi="en-US"/>
        </w:rPr>
        <w:t>Submitted by:</w:t>
      </w:r>
      <w:r>
        <w:rPr>
          <w:lang w:bidi="en-US"/>
        </w:rPr>
        <w:t xml:space="preserve"> TRAN VU LINH</w:t>
      </w:r>
    </w:p>
    <w:p w14:paraId="19CD5B72" w14:textId="77777777" w:rsidR="00762AD4" w:rsidRDefault="00A56E8A" w:rsidP="00762AD4">
      <w:pPr>
        <w:ind w:firstLine="993"/>
        <w:rPr>
          <w:lang w:bidi="en-US"/>
        </w:rPr>
      </w:pPr>
      <w:r w:rsidRPr="00A56E8A">
        <w:rPr>
          <w:noProof/>
          <w:lang w:bidi="en-US"/>
        </w:rPr>
        <mc:AlternateContent>
          <mc:Choice Requires="wps">
            <w:drawing>
              <wp:anchor distT="0" distB="0" distL="114300" distR="114300" simplePos="0" relativeHeight="251727872" behindDoc="0" locked="0" layoutInCell="1" allowOverlap="1" wp14:anchorId="516D7F40" wp14:editId="70B798CF">
                <wp:simplePos x="0" y="0"/>
                <wp:positionH relativeFrom="margin">
                  <wp:posOffset>2092325</wp:posOffset>
                </wp:positionH>
                <wp:positionV relativeFrom="paragraph">
                  <wp:posOffset>8255</wp:posOffset>
                </wp:positionV>
                <wp:extent cx="4178586" cy="0"/>
                <wp:effectExtent l="0" t="0" r="0" b="0"/>
                <wp:wrapNone/>
                <wp:docPr id="56" name="Straight Connector 56"/>
                <wp:cNvGraphicFramePr/>
                <a:graphic xmlns:a="http://schemas.openxmlformats.org/drawingml/2006/main">
                  <a:graphicData uri="http://schemas.microsoft.com/office/word/2010/wordprocessingShape">
                    <wps:wsp>
                      <wps:cNvCnPr/>
                      <wps:spPr>
                        <a:xfrm>
                          <a:off x="0" y="0"/>
                          <a:ext cx="4178586"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26B152FF" id="Straight Connector 56" o:spid="_x0000_s1026" style="position:absolute;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64.75pt,.65pt" to="493.7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" strokecolor="black [3040]">
                <w10:wrap anchorx="margin"/>
              </v:line>
            </w:pict>
          </mc:Fallback>
        </mc:AlternateContent>
      </w:r>
    </w:p>
    <w:p w14:paraId="7639E90C" w14:textId="77777777" w:rsidR="00762AD4" w:rsidRDefault="00762AD4" w:rsidP="00762AD4">
      <w:pPr>
        <w:ind w:firstLine="993"/>
        <w:rPr>
          <w:lang w:bidi="en-US"/>
        </w:rPr>
      </w:pPr>
    </w:p>
    <w:p w14:paraId="26AE59E3" w14:textId="77777777" w:rsidR="00762AD4" w:rsidRDefault="00762AD4" w:rsidP="00762AD4">
      <w:pPr>
        <w:ind w:firstLine="993"/>
        <w:rPr>
          <w:lang w:bidi="en-US"/>
        </w:rPr>
      </w:pPr>
      <w:r w:rsidRPr="00762AD4">
        <w:rPr>
          <w:b/>
          <w:bCs/>
          <w:lang w:bidi="en-US"/>
        </w:rPr>
        <w:t>Date of issue:</w:t>
      </w:r>
      <w:r>
        <w:rPr>
          <w:lang w:bidi="en-US"/>
        </w:rPr>
        <w:t xml:space="preserve"> July 29th 2020</w:t>
      </w:r>
    </w:p>
    <w:p w14:paraId="09BB1BEE" w14:textId="77777777" w:rsidR="00762AD4" w:rsidRDefault="00A56E8A" w:rsidP="00762AD4">
      <w:pPr>
        <w:ind w:firstLine="993"/>
        <w:rPr>
          <w:lang w:bidi="en-US"/>
        </w:rPr>
      </w:pPr>
      <w:r w:rsidRPr="00A56E8A">
        <w:rPr>
          <w:noProof/>
          <w:lang w:bidi="en-US"/>
        </w:rPr>
        <mc:AlternateContent>
          <mc:Choice Requires="wps">
            <w:drawing>
              <wp:anchor distT="0" distB="0" distL="114300" distR="114300" simplePos="0" relativeHeight="251729920" behindDoc="0" locked="0" layoutInCell="1" allowOverlap="1" wp14:anchorId="4E6E1FE1" wp14:editId="71C9DD1E">
                <wp:simplePos x="0" y="0"/>
                <wp:positionH relativeFrom="margin">
                  <wp:posOffset>2089785</wp:posOffset>
                </wp:positionH>
                <wp:positionV relativeFrom="paragraph">
                  <wp:posOffset>20955</wp:posOffset>
                </wp:positionV>
                <wp:extent cx="4178586"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4178586"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4F526365" id="Straight Connector 57" o:spid="_x0000_s1026" style="position:absolute;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64.55pt,1.65pt" to="493.5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" strokecolor="black [3040]">
                <w10:wrap anchorx="margin"/>
              </v:line>
            </w:pict>
          </mc:Fallback>
        </mc:AlternateContent>
      </w:r>
    </w:p>
    <w:p w14:paraId="6A2B315B" w14:textId="77777777" w:rsidR="00762AD4" w:rsidRDefault="00762AD4" w:rsidP="00762AD4">
      <w:pPr>
        <w:ind w:firstLine="993"/>
        <w:rPr>
          <w:lang w:bidi="en-US"/>
        </w:rPr>
      </w:pPr>
    </w:p>
    <w:p w14:paraId="16115D3B" w14:textId="77777777" w:rsidR="00762AD4" w:rsidRDefault="00762AD4" w:rsidP="00762AD4">
      <w:pPr>
        <w:ind w:firstLine="993"/>
        <w:rPr>
          <w:lang w:bidi="en-US"/>
        </w:rPr>
      </w:pPr>
    </w:p>
    <w:p w14:paraId="33326CDD" w14:textId="77777777" w:rsidR="0045759E" w:rsidRPr="00762AD4" w:rsidRDefault="00762AD4" w:rsidP="00762AD4">
      <w:pPr>
        <w:ind w:firstLine="993"/>
        <w:rPr>
          <w:b/>
          <w:bCs/>
          <w:lang w:bidi="en-US"/>
        </w:rPr>
      </w:pPr>
      <w:r w:rsidRPr="00762AD4">
        <w:rPr>
          <w:b/>
          <w:bCs/>
          <w:lang w:bidi="en-US"/>
        </w:rPr>
        <w:t>Authorized Signature</w:t>
      </w:r>
    </w:p>
    <w:p w14:paraId="30871841" w14:textId="77777777" w:rsidR="0045759E" w:rsidRDefault="00A56E8A" w:rsidP="00762AD4">
      <w:pPr>
        <w:rPr>
          <w:lang w:bidi="en-US"/>
        </w:rPr>
      </w:pPr>
      <w:r w:rsidRPr="00A56E8A">
        <w:rPr>
          <w:noProof/>
          <w:lang w:bidi="en-US"/>
        </w:rPr>
        <mc:AlternateContent>
          <mc:Choice Requires="wps">
            <w:drawing>
              <wp:anchor distT="0" distB="0" distL="114300" distR="114300" simplePos="0" relativeHeight="251731968" behindDoc="0" locked="0" layoutInCell="1" allowOverlap="1" wp14:anchorId="6834B4B1" wp14:editId="4904E09D">
                <wp:simplePos x="0" y="0"/>
                <wp:positionH relativeFrom="margin">
                  <wp:posOffset>673100</wp:posOffset>
                </wp:positionH>
                <wp:positionV relativeFrom="paragraph">
                  <wp:posOffset>818068</wp:posOffset>
                </wp:positionV>
                <wp:extent cx="5621065" cy="0"/>
                <wp:effectExtent l="0" t="0" r="0" b="0"/>
                <wp:wrapNone/>
                <wp:docPr id="58" name="Straight Connector 58"/>
                <wp:cNvGraphicFramePr/>
                <a:graphic xmlns:a="http://schemas.openxmlformats.org/drawingml/2006/main">
                  <a:graphicData uri="http://schemas.microsoft.com/office/word/2010/wordprocessingShape">
                    <wps:wsp>
                      <wps:cNvCnPr/>
                      <wps:spPr>
                        <a:xfrm>
                          <a:off x="0" y="0"/>
                          <a:ext cx="562106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34F73E68" id="Straight Connector 58" o:spid="_x0000_s1026" style="position:absolute;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3pt,64.4pt" to="495.6pt,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" strokecolor="black [3040]">
                <w10:wrap anchorx="margin"/>
              </v:line>
            </w:pict>
          </mc:Fallback>
        </mc:AlternateContent>
      </w:r>
    </w:p>
    <w:p w14:paraId="49BA3168" w14:textId="77777777" w:rsidR="0045759E" w:rsidRPr="006F526C" w:rsidRDefault="0045759E" w:rsidP="00762AD4">
      <w:pPr>
        <w:rPr>
          <w:lang w:bidi="en-US"/>
        </w:rPr>
        <w:sectPr w:rsidR="0045759E" w:rsidRPr="006F526C">
          <w:type w:val="continuous"/>
          <w:pgSz w:w="11910" w:h="16840"/>
          <w:pgMar w:top="1120" w:right="500" w:bottom="280" w:left="700" w:header="720" w:footer="720" w:gutter="0"/>
          <w:cols w:space="720"/>
        </w:sectPr>
      </w:pPr>
    </w:p>
    <w:sdt>
      <w:sdtPr>
        <w:rPr>
          <w:rFonts w:ascii="Verdana" w:eastAsiaTheme="minorHAnsi" w:hAnsi="Verdana" w:cstheme="minorBidi"/>
          <w:color w:val="auto"/>
          <w:sz w:val="28"/>
          <w:szCs w:val="24"/>
        </w:rPr>
        <w:id w:val="345453467"/>
        <w:docPartObj>
          <w:docPartGallery w:val="Table of Contents"/>
          <w:docPartUnique/>
        </w:docPartObj>
      </w:sdtPr>
      <w:sdtEndPr>
        <w:rPr>
          <w:b/>
          <w:bCs/>
          <w:noProof/>
        </w:rPr>
      </w:sdtEndPr>
      <w:sdtContent>
        <w:p w14:paraId="07063AAD" w14:textId="77777777" w:rsidR="00CD1AD2" w:rsidRDefault="00CD1AD2">
          <w:pPr>
            <w:pStyle w:val="TOCHeading"/>
          </w:pPr>
          <w:r>
            <w:t>Contents</w:t>
          </w:r>
        </w:p>
        <w:p w14:paraId="1505B4CD" w14:textId="77777777" w:rsidR="00CD1AD2" w:rsidRDefault="00CD1AD2">
          <w:pPr>
            <w:pStyle w:val="TOC3"/>
            <w:tabs>
              <w:tab w:val="right" w:leader="dot" w:pos="10325"/>
            </w:tabs>
            <w:rPr>
              <w:rFonts w:asciiTheme="minorHAnsi" w:eastAsiaTheme="minorEastAsia" w:hAnsiTheme="minorHAnsi"/>
              <w:noProof/>
              <w:sz w:val="22"/>
              <w:szCs w:val="22"/>
              <w:lang w:eastAsia="ja-JP"/>
            </w:rPr>
          </w:pPr>
          <w:r>
            <w:fldChar w:fldCharType="begin"/>
          </w:r>
          <w:r>
            <w:instrText xml:space="preserve"> TOC \o "1-4" \h \z \u </w:instrText>
          </w:r>
          <w:r>
            <w:fldChar w:fldCharType="separate"/>
          </w:r>
          <w:hyperlink r:id="rId13" w:anchor="_Toc49417563" w:history="1">
            <w:r w:rsidRPr="00C419AF">
              <w:rPr>
                <w:rStyle w:val="Hyperlink"/>
                <w:noProof/>
              </w:rPr>
              <w:t>ACKNOWLEDGEMENT</w:t>
            </w:r>
            <w:r>
              <w:rPr>
                <w:noProof/>
                <w:webHidden/>
              </w:rPr>
              <w:tab/>
            </w:r>
            <w:r>
              <w:rPr>
                <w:noProof/>
                <w:webHidden/>
              </w:rPr>
              <w:fldChar w:fldCharType="begin"/>
            </w:r>
            <w:r>
              <w:rPr>
                <w:noProof/>
                <w:webHidden/>
              </w:rPr>
              <w:instrText xml:space="preserve"> PAGEREF _Toc49417563 \h </w:instrText>
            </w:r>
            <w:r>
              <w:rPr>
                <w:noProof/>
                <w:webHidden/>
              </w:rPr>
            </w:r>
            <w:r>
              <w:rPr>
                <w:noProof/>
                <w:webHidden/>
              </w:rPr>
              <w:fldChar w:fldCharType="separate"/>
            </w:r>
            <w:r>
              <w:rPr>
                <w:noProof/>
                <w:webHidden/>
              </w:rPr>
              <w:t>4</w:t>
            </w:r>
            <w:r>
              <w:rPr>
                <w:noProof/>
                <w:webHidden/>
              </w:rPr>
              <w:fldChar w:fldCharType="end"/>
            </w:r>
          </w:hyperlink>
        </w:p>
        <w:p w14:paraId="16F5C78F" w14:textId="77777777" w:rsidR="00CD1AD2" w:rsidRDefault="007F1BEA">
          <w:pPr>
            <w:pStyle w:val="TOC3"/>
            <w:tabs>
              <w:tab w:val="right" w:leader="dot" w:pos="10325"/>
            </w:tabs>
            <w:rPr>
              <w:rFonts w:asciiTheme="minorHAnsi" w:eastAsiaTheme="minorEastAsia" w:hAnsiTheme="minorHAnsi"/>
              <w:noProof/>
              <w:sz w:val="22"/>
              <w:szCs w:val="22"/>
              <w:lang w:eastAsia="ja-JP"/>
            </w:rPr>
          </w:pPr>
          <w:hyperlink r:id="rId14" w:anchor="_Toc49417564" w:history="1">
            <w:r w:rsidR="00CD1AD2" w:rsidRPr="00C419AF">
              <w:rPr>
                <w:rStyle w:val="Hyperlink"/>
                <w:noProof/>
                <w:shd w:val="clear" w:color="auto" w:fill="FFFFFF"/>
              </w:rPr>
              <w:t>SYNOPSIS</w:t>
            </w:r>
            <w:r w:rsidR="00CD1AD2">
              <w:rPr>
                <w:noProof/>
                <w:webHidden/>
              </w:rPr>
              <w:tab/>
            </w:r>
            <w:r w:rsidR="00CD1AD2">
              <w:rPr>
                <w:noProof/>
                <w:webHidden/>
              </w:rPr>
              <w:fldChar w:fldCharType="begin"/>
            </w:r>
            <w:r w:rsidR="00CD1AD2">
              <w:rPr>
                <w:noProof/>
                <w:webHidden/>
              </w:rPr>
              <w:instrText xml:space="preserve"> PAGEREF _Toc49417564 \h </w:instrText>
            </w:r>
            <w:r w:rsidR="00CD1AD2">
              <w:rPr>
                <w:noProof/>
                <w:webHidden/>
              </w:rPr>
            </w:r>
            <w:r w:rsidR="00CD1AD2">
              <w:rPr>
                <w:noProof/>
                <w:webHidden/>
              </w:rPr>
              <w:fldChar w:fldCharType="separate"/>
            </w:r>
            <w:r w:rsidR="00CD1AD2">
              <w:rPr>
                <w:noProof/>
                <w:webHidden/>
              </w:rPr>
              <w:t>4</w:t>
            </w:r>
            <w:r w:rsidR="00CD1AD2">
              <w:rPr>
                <w:noProof/>
                <w:webHidden/>
              </w:rPr>
              <w:fldChar w:fldCharType="end"/>
            </w:r>
          </w:hyperlink>
        </w:p>
        <w:p w14:paraId="6DF57D6E" w14:textId="77777777" w:rsidR="00CD1AD2" w:rsidRDefault="007F1BEA">
          <w:pPr>
            <w:pStyle w:val="TOC3"/>
            <w:tabs>
              <w:tab w:val="right" w:leader="dot" w:pos="10325"/>
            </w:tabs>
            <w:rPr>
              <w:rFonts w:asciiTheme="minorHAnsi" w:eastAsiaTheme="minorEastAsia" w:hAnsiTheme="minorHAnsi"/>
              <w:noProof/>
              <w:sz w:val="22"/>
              <w:szCs w:val="22"/>
              <w:lang w:eastAsia="ja-JP"/>
            </w:rPr>
          </w:pPr>
          <w:hyperlink w:anchor="_Toc49417565" w:history="1">
            <w:r w:rsidR="00CD1AD2" w:rsidRPr="00C419AF">
              <w:rPr>
                <w:rStyle w:val="Hyperlink"/>
                <w:noProof/>
              </w:rPr>
              <w:t>REQUIREMENT SPECIFICATION</w:t>
            </w:r>
            <w:r w:rsidR="00CD1AD2">
              <w:rPr>
                <w:noProof/>
                <w:webHidden/>
              </w:rPr>
              <w:tab/>
            </w:r>
            <w:r w:rsidR="00CD1AD2">
              <w:rPr>
                <w:noProof/>
                <w:webHidden/>
              </w:rPr>
              <w:fldChar w:fldCharType="begin"/>
            </w:r>
            <w:r w:rsidR="00CD1AD2">
              <w:rPr>
                <w:noProof/>
                <w:webHidden/>
              </w:rPr>
              <w:instrText xml:space="preserve"> PAGEREF _Toc49417565 \h </w:instrText>
            </w:r>
            <w:r w:rsidR="00CD1AD2">
              <w:rPr>
                <w:noProof/>
                <w:webHidden/>
              </w:rPr>
            </w:r>
            <w:r w:rsidR="00CD1AD2">
              <w:rPr>
                <w:noProof/>
                <w:webHidden/>
              </w:rPr>
              <w:fldChar w:fldCharType="separate"/>
            </w:r>
            <w:r w:rsidR="00CD1AD2">
              <w:rPr>
                <w:noProof/>
                <w:webHidden/>
              </w:rPr>
              <w:t>5</w:t>
            </w:r>
            <w:r w:rsidR="00CD1AD2">
              <w:rPr>
                <w:noProof/>
                <w:webHidden/>
              </w:rPr>
              <w:fldChar w:fldCharType="end"/>
            </w:r>
          </w:hyperlink>
        </w:p>
        <w:p w14:paraId="7DD9E5E9" w14:textId="77777777" w:rsidR="00CD1AD2" w:rsidRDefault="007F1BEA">
          <w:pPr>
            <w:pStyle w:val="TOC3"/>
            <w:tabs>
              <w:tab w:val="right" w:leader="dot" w:pos="10325"/>
            </w:tabs>
            <w:rPr>
              <w:rFonts w:asciiTheme="minorHAnsi" w:eastAsiaTheme="minorEastAsia" w:hAnsiTheme="minorHAnsi"/>
              <w:noProof/>
              <w:sz w:val="22"/>
              <w:szCs w:val="22"/>
              <w:lang w:eastAsia="ja-JP"/>
            </w:rPr>
          </w:pPr>
          <w:hyperlink w:anchor="_Toc49417566" w:history="1">
            <w:r w:rsidR="00CD1AD2" w:rsidRPr="00C419AF">
              <w:rPr>
                <w:rStyle w:val="Hyperlink"/>
                <w:noProof/>
              </w:rPr>
              <w:t>HARDWARE/ SOFTWARE REQUIREMENTS</w:t>
            </w:r>
            <w:r w:rsidR="00CD1AD2">
              <w:rPr>
                <w:noProof/>
                <w:webHidden/>
              </w:rPr>
              <w:tab/>
            </w:r>
            <w:r w:rsidR="00CD1AD2">
              <w:rPr>
                <w:noProof/>
                <w:webHidden/>
              </w:rPr>
              <w:fldChar w:fldCharType="begin"/>
            </w:r>
            <w:r w:rsidR="00CD1AD2">
              <w:rPr>
                <w:noProof/>
                <w:webHidden/>
              </w:rPr>
              <w:instrText xml:space="preserve"> PAGEREF _Toc49417566 \h </w:instrText>
            </w:r>
            <w:r w:rsidR="00CD1AD2">
              <w:rPr>
                <w:noProof/>
                <w:webHidden/>
              </w:rPr>
            </w:r>
            <w:r w:rsidR="00CD1AD2">
              <w:rPr>
                <w:noProof/>
                <w:webHidden/>
              </w:rPr>
              <w:fldChar w:fldCharType="separate"/>
            </w:r>
            <w:r w:rsidR="00CD1AD2">
              <w:rPr>
                <w:noProof/>
                <w:webHidden/>
              </w:rPr>
              <w:t>6</w:t>
            </w:r>
            <w:r w:rsidR="00CD1AD2">
              <w:rPr>
                <w:noProof/>
                <w:webHidden/>
              </w:rPr>
              <w:fldChar w:fldCharType="end"/>
            </w:r>
          </w:hyperlink>
        </w:p>
        <w:p w14:paraId="2B560CB7" w14:textId="77777777" w:rsidR="00CD1AD2" w:rsidRDefault="007F1BEA">
          <w:pPr>
            <w:pStyle w:val="TOC3"/>
            <w:tabs>
              <w:tab w:val="right" w:leader="dot" w:pos="10325"/>
            </w:tabs>
            <w:rPr>
              <w:rFonts w:asciiTheme="minorHAnsi" w:eastAsiaTheme="minorEastAsia" w:hAnsiTheme="minorHAnsi"/>
              <w:noProof/>
              <w:sz w:val="22"/>
              <w:szCs w:val="22"/>
              <w:lang w:eastAsia="ja-JP"/>
            </w:rPr>
          </w:pPr>
          <w:hyperlink w:anchor="_Toc49417567" w:history="1">
            <w:r w:rsidR="00CD1AD2" w:rsidRPr="00C419AF">
              <w:rPr>
                <w:rStyle w:val="Hyperlink"/>
                <w:noProof/>
              </w:rPr>
              <w:t>SCOPE OF THE WORK (Summary)</w:t>
            </w:r>
            <w:r w:rsidR="00CD1AD2">
              <w:rPr>
                <w:noProof/>
                <w:webHidden/>
              </w:rPr>
              <w:tab/>
            </w:r>
            <w:r w:rsidR="00CD1AD2">
              <w:rPr>
                <w:noProof/>
                <w:webHidden/>
              </w:rPr>
              <w:fldChar w:fldCharType="begin"/>
            </w:r>
            <w:r w:rsidR="00CD1AD2">
              <w:rPr>
                <w:noProof/>
                <w:webHidden/>
              </w:rPr>
              <w:instrText xml:space="preserve"> PAGEREF _Toc49417567 \h </w:instrText>
            </w:r>
            <w:r w:rsidR="00CD1AD2">
              <w:rPr>
                <w:noProof/>
                <w:webHidden/>
              </w:rPr>
            </w:r>
            <w:r w:rsidR="00CD1AD2">
              <w:rPr>
                <w:noProof/>
                <w:webHidden/>
              </w:rPr>
              <w:fldChar w:fldCharType="separate"/>
            </w:r>
            <w:r w:rsidR="00CD1AD2">
              <w:rPr>
                <w:noProof/>
                <w:webHidden/>
              </w:rPr>
              <w:t>7</w:t>
            </w:r>
            <w:r w:rsidR="00CD1AD2">
              <w:rPr>
                <w:noProof/>
                <w:webHidden/>
              </w:rPr>
              <w:fldChar w:fldCharType="end"/>
            </w:r>
          </w:hyperlink>
        </w:p>
        <w:p w14:paraId="1F327FB4" w14:textId="77777777" w:rsidR="00CD1AD2" w:rsidRDefault="007F1BEA">
          <w:pPr>
            <w:pStyle w:val="TOC3"/>
            <w:tabs>
              <w:tab w:val="right" w:leader="dot" w:pos="10325"/>
            </w:tabs>
            <w:rPr>
              <w:rFonts w:asciiTheme="minorHAnsi" w:eastAsiaTheme="minorEastAsia" w:hAnsiTheme="minorHAnsi"/>
              <w:noProof/>
              <w:sz w:val="22"/>
              <w:szCs w:val="22"/>
              <w:lang w:eastAsia="ja-JP"/>
            </w:rPr>
          </w:pPr>
          <w:hyperlink w:anchor="_Toc49417568" w:history="1">
            <w:r w:rsidR="00CD1AD2" w:rsidRPr="00C419AF">
              <w:rPr>
                <w:rStyle w:val="Hyperlink"/>
                <w:noProof/>
              </w:rPr>
              <w:t>ARCHITECTURE AND DESIGN OF THE SYSTEM</w:t>
            </w:r>
            <w:r w:rsidR="00CD1AD2">
              <w:rPr>
                <w:noProof/>
                <w:webHidden/>
              </w:rPr>
              <w:tab/>
            </w:r>
            <w:r w:rsidR="00CD1AD2">
              <w:rPr>
                <w:noProof/>
                <w:webHidden/>
              </w:rPr>
              <w:fldChar w:fldCharType="begin"/>
            </w:r>
            <w:r w:rsidR="00CD1AD2">
              <w:rPr>
                <w:noProof/>
                <w:webHidden/>
              </w:rPr>
              <w:instrText xml:space="preserve"> PAGEREF _Toc49417568 \h </w:instrText>
            </w:r>
            <w:r w:rsidR="00CD1AD2">
              <w:rPr>
                <w:noProof/>
                <w:webHidden/>
              </w:rPr>
            </w:r>
            <w:r w:rsidR="00CD1AD2">
              <w:rPr>
                <w:noProof/>
                <w:webHidden/>
              </w:rPr>
              <w:fldChar w:fldCharType="separate"/>
            </w:r>
            <w:r w:rsidR="00CD1AD2">
              <w:rPr>
                <w:noProof/>
                <w:webHidden/>
              </w:rPr>
              <w:t>8</w:t>
            </w:r>
            <w:r w:rsidR="00CD1AD2">
              <w:rPr>
                <w:noProof/>
                <w:webHidden/>
              </w:rPr>
              <w:fldChar w:fldCharType="end"/>
            </w:r>
          </w:hyperlink>
        </w:p>
        <w:p w14:paraId="6F59F135" w14:textId="77777777" w:rsidR="00CD1AD2" w:rsidRDefault="007F1BEA">
          <w:pPr>
            <w:pStyle w:val="TOC3"/>
            <w:tabs>
              <w:tab w:val="right" w:leader="dot" w:pos="10325"/>
            </w:tabs>
            <w:rPr>
              <w:rFonts w:asciiTheme="minorHAnsi" w:eastAsiaTheme="minorEastAsia" w:hAnsiTheme="minorHAnsi"/>
              <w:noProof/>
              <w:sz w:val="22"/>
              <w:szCs w:val="22"/>
              <w:lang w:eastAsia="ja-JP"/>
            </w:rPr>
          </w:pPr>
          <w:hyperlink w:anchor="_Toc49417569" w:history="1">
            <w:r w:rsidR="00CD1AD2" w:rsidRPr="00C419AF">
              <w:rPr>
                <w:rStyle w:val="Hyperlink"/>
                <w:noProof/>
              </w:rPr>
              <w:t>E-COMMERCE CONTEXT LEVEL DIAGRAM</w:t>
            </w:r>
            <w:r w:rsidR="00CD1AD2">
              <w:rPr>
                <w:noProof/>
                <w:webHidden/>
              </w:rPr>
              <w:tab/>
            </w:r>
            <w:r w:rsidR="00CD1AD2">
              <w:rPr>
                <w:noProof/>
                <w:webHidden/>
              </w:rPr>
              <w:fldChar w:fldCharType="begin"/>
            </w:r>
            <w:r w:rsidR="00CD1AD2">
              <w:rPr>
                <w:noProof/>
                <w:webHidden/>
              </w:rPr>
              <w:instrText xml:space="preserve"> PAGEREF _Toc49417569 \h </w:instrText>
            </w:r>
            <w:r w:rsidR="00CD1AD2">
              <w:rPr>
                <w:noProof/>
                <w:webHidden/>
              </w:rPr>
            </w:r>
            <w:r w:rsidR="00CD1AD2">
              <w:rPr>
                <w:noProof/>
                <w:webHidden/>
              </w:rPr>
              <w:fldChar w:fldCharType="separate"/>
            </w:r>
            <w:r w:rsidR="00CD1AD2">
              <w:rPr>
                <w:noProof/>
                <w:webHidden/>
              </w:rPr>
              <w:t>9</w:t>
            </w:r>
            <w:r w:rsidR="00CD1AD2">
              <w:rPr>
                <w:noProof/>
                <w:webHidden/>
              </w:rPr>
              <w:fldChar w:fldCharType="end"/>
            </w:r>
          </w:hyperlink>
        </w:p>
        <w:p w14:paraId="68876FC5" w14:textId="77777777" w:rsidR="00CD1AD2" w:rsidRDefault="007F1BEA">
          <w:pPr>
            <w:pStyle w:val="TOC3"/>
            <w:tabs>
              <w:tab w:val="right" w:leader="dot" w:pos="10325"/>
            </w:tabs>
            <w:rPr>
              <w:rFonts w:asciiTheme="minorHAnsi" w:eastAsiaTheme="minorEastAsia" w:hAnsiTheme="minorHAnsi"/>
              <w:noProof/>
              <w:sz w:val="22"/>
              <w:szCs w:val="22"/>
              <w:lang w:eastAsia="ja-JP"/>
            </w:rPr>
          </w:pPr>
          <w:hyperlink w:anchor="_Toc49417570" w:history="1">
            <w:r w:rsidR="00CD1AD2" w:rsidRPr="00C419AF">
              <w:rPr>
                <w:rStyle w:val="Hyperlink"/>
                <w:noProof/>
              </w:rPr>
              <w:t>DIAGRAM OF THE WEBSITE</w:t>
            </w:r>
            <w:r w:rsidR="00CD1AD2">
              <w:rPr>
                <w:noProof/>
                <w:webHidden/>
              </w:rPr>
              <w:tab/>
            </w:r>
            <w:r w:rsidR="00CD1AD2">
              <w:rPr>
                <w:noProof/>
                <w:webHidden/>
              </w:rPr>
              <w:fldChar w:fldCharType="begin"/>
            </w:r>
            <w:r w:rsidR="00CD1AD2">
              <w:rPr>
                <w:noProof/>
                <w:webHidden/>
              </w:rPr>
              <w:instrText xml:space="preserve"> PAGEREF _Toc49417570 \h </w:instrText>
            </w:r>
            <w:r w:rsidR="00CD1AD2">
              <w:rPr>
                <w:noProof/>
                <w:webHidden/>
              </w:rPr>
            </w:r>
            <w:r w:rsidR="00CD1AD2">
              <w:rPr>
                <w:noProof/>
                <w:webHidden/>
              </w:rPr>
              <w:fldChar w:fldCharType="separate"/>
            </w:r>
            <w:r w:rsidR="00CD1AD2">
              <w:rPr>
                <w:noProof/>
                <w:webHidden/>
              </w:rPr>
              <w:t>10</w:t>
            </w:r>
            <w:r w:rsidR="00CD1AD2">
              <w:rPr>
                <w:noProof/>
                <w:webHidden/>
              </w:rPr>
              <w:fldChar w:fldCharType="end"/>
            </w:r>
          </w:hyperlink>
        </w:p>
        <w:p w14:paraId="2ED7B99A" w14:textId="77777777" w:rsidR="00CD1AD2" w:rsidRDefault="007F1BEA">
          <w:pPr>
            <w:pStyle w:val="TOC3"/>
            <w:tabs>
              <w:tab w:val="right" w:leader="dot" w:pos="10325"/>
            </w:tabs>
            <w:rPr>
              <w:rFonts w:asciiTheme="minorHAnsi" w:eastAsiaTheme="minorEastAsia" w:hAnsiTheme="minorHAnsi"/>
              <w:noProof/>
              <w:sz w:val="22"/>
              <w:szCs w:val="22"/>
              <w:lang w:eastAsia="ja-JP"/>
            </w:rPr>
          </w:pPr>
          <w:hyperlink w:anchor="_Toc49417571" w:history="1">
            <w:r w:rsidR="00CD1AD2" w:rsidRPr="00C419AF">
              <w:rPr>
                <w:rStyle w:val="Hyperlink"/>
                <w:noProof/>
              </w:rPr>
              <w:t>TASK SHEET REVIEW 1</w:t>
            </w:r>
            <w:r w:rsidR="00CD1AD2">
              <w:rPr>
                <w:noProof/>
                <w:webHidden/>
              </w:rPr>
              <w:tab/>
            </w:r>
            <w:r w:rsidR="00CD1AD2">
              <w:rPr>
                <w:noProof/>
                <w:webHidden/>
              </w:rPr>
              <w:fldChar w:fldCharType="begin"/>
            </w:r>
            <w:r w:rsidR="00CD1AD2">
              <w:rPr>
                <w:noProof/>
                <w:webHidden/>
              </w:rPr>
              <w:instrText xml:space="preserve"> PAGEREF _Toc49417571 \h </w:instrText>
            </w:r>
            <w:r w:rsidR="00CD1AD2">
              <w:rPr>
                <w:noProof/>
                <w:webHidden/>
              </w:rPr>
            </w:r>
            <w:r w:rsidR="00CD1AD2">
              <w:rPr>
                <w:noProof/>
                <w:webHidden/>
              </w:rPr>
              <w:fldChar w:fldCharType="separate"/>
            </w:r>
            <w:r w:rsidR="00CD1AD2">
              <w:rPr>
                <w:noProof/>
                <w:webHidden/>
              </w:rPr>
              <w:t>11</w:t>
            </w:r>
            <w:r w:rsidR="00CD1AD2">
              <w:rPr>
                <w:noProof/>
                <w:webHidden/>
              </w:rPr>
              <w:fldChar w:fldCharType="end"/>
            </w:r>
          </w:hyperlink>
        </w:p>
        <w:p w14:paraId="24F8050A" w14:textId="77777777" w:rsidR="00CD1AD2" w:rsidRDefault="007F1BEA">
          <w:pPr>
            <w:pStyle w:val="TOC3"/>
            <w:tabs>
              <w:tab w:val="right" w:leader="dot" w:pos="10325"/>
            </w:tabs>
            <w:rPr>
              <w:rFonts w:asciiTheme="minorHAnsi" w:eastAsiaTheme="minorEastAsia" w:hAnsiTheme="minorHAnsi"/>
              <w:noProof/>
              <w:sz w:val="22"/>
              <w:szCs w:val="22"/>
              <w:lang w:eastAsia="ja-JP"/>
            </w:rPr>
          </w:pPr>
          <w:hyperlink w:anchor="_Toc49417572" w:history="1">
            <w:r w:rsidR="00CD1AD2" w:rsidRPr="00C419AF">
              <w:rPr>
                <w:rStyle w:val="Hyperlink"/>
                <w:noProof/>
              </w:rPr>
              <w:t>SITE MAP</w:t>
            </w:r>
            <w:r w:rsidR="00CD1AD2">
              <w:rPr>
                <w:noProof/>
                <w:webHidden/>
              </w:rPr>
              <w:tab/>
            </w:r>
            <w:r w:rsidR="00CD1AD2">
              <w:rPr>
                <w:noProof/>
                <w:webHidden/>
              </w:rPr>
              <w:fldChar w:fldCharType="begin"/>
            </w:r>
            <w:r w:rsidR="00CD1AD2">
              <w:rPr>
                <w:noProof/>
                <w:webHidden/>
              </w:rPr>
              <w:instrText xml:space="preserve"> PAGEREF _Toc49417572 \h </w:instrText>
            </w:r>
            <w:r w:rsidR="00CD1AD2">
              <w:rPr>
                <w:noProof/>
                <w:webHidden/>
              </w:rPr>
            </w:r>
            <w:r w:rsidR="00CD1AD2">
              <w:rPr>
                <w:noProof/>
                <w:webHidden/>
              </w:rPr>
              <w:fldChar w:fldCharType="separate"/>
            </w:r>
            <w:r w:rsidR="00CD1AD2">
              <w:rPr>
                <w:noProof/>
                <w:webHidden/>
              </w:rPr>
              <w:t>12</w:t>
            </w:r>
            <w:r w:rsidR="00CD1AD2">
              <w:rPr>
                <w:noProof/>
                <w:webHidden/>
              </w:rPr>
              <w:fldChar w:fldCharType="end"/>
            </w:r>
          </w:hyperlink>
        </w:p>
        <w:p w14:paraId="59E61E08" w14:textId="77777777" w:rsidR="00CD1AD2" w:rsidRDefault="007F1BEA">
          <w:pPr>
            <w:pStyle w:val="TOC3"/>
            <w:tabs>
              <w:tab w:val="right" w:leader="dot" w:pos="10325"/>
            </w:tabs>
            <w:rPr>
              <w:rFonts w:asciiTheme="minorHAnsi" w:eastAsiaTheme="minorEastAsia" w:hAnsiTheme="minorHAnsi"/>
              <w:noProof/>
              <w:sz w:val="22"/>
              <w:szCs w:val="22"/>
              <w:lang w:eastAsia="ja-JP"/>
            </w:rPr>
          </w:pPr>
          <w:hyperlink w:anchor="_Toc49417573" w:history="1">
            <w:r w:rsidR="00CD1AD2" w:rsidRPr="00C419AF">
              <w:rPr>
                <w:rStyle w:val="Hyperlink"/>
                <w:noProof/>
              </w:rPr>
              <w:t>GENARAL SIMULATION OF THE WEBSITE</w:t>
            </w:r>
            <w:r w:rsidR="00CD1AD2">
              <w:rPr>
                <w:noProof/>
                <w:webHidden/>
              </w:rPr>
              <w:tab/>
            </w:r>
            <w:r w:rsidR="00CD1AD2">
              <w:rPr>
                <w:noProof/>
                <w:webHidden/>
              </w:rPr>
              <w:fldChar w:fldCharType="begin"/>
            </w:r>
            <w:r w:rsidR="00CD1AD2">
              <w:rPr>
                <w:noProof/>
                <w:webHidden/>
              </w:rPr>
              <w:instrText xml:space="preserve"> PAGEREF _Toc49417573 \h </w:instrText>
            </w:r>
            <w:r w:rsidR="00CD1AD2">
              <w:rPr>
                <w:noProof/>
                <w:webHidden/>
              </w:rPr>
            </w:r>
            <w:r w:rsidR="00CD1AD2">
              <w:rPr>
                <w:noProof/>
                <w:webHidden/>
              </w:rPr>
              <w:fldChar w:fldCharType="separate"/>
            </w:r>
            <w:r w:rsidR="00CD1AD2">
              <w:rPr>
                <w:noProof/>
                <w:webHidden/>
              </w:rPr>
              <w:t>13</w:t>
            </w:r>
            <w:r w:rsidR="00CD1AD2">
              <w:rPr>
                <w:noProof/>
                <w:webHidden/>
              </w:rPr>
              <w:fldChar w:fldCharType="end"/>
            </w:r>
          </w:hyperlink>
        </w:p>
        <w:p w14:paraId="6C1B0B18" w14:textId="77777777" w:rsidR="00CD1AD2" w:rsidRDefault="007F1BEA">
          <w:pPr>
            <w:pStyle w:val="TOC4"/>
            <w:tabs>
              <w:tab w:val="left" w:pos="1540"/>
              <w:tab w:val="right" w:leader="dot" w:pos="10325"/>
            </w:tabs>
            <w:rPr>
              <w:rFonts w:asciiTheme="minorHAnsi" w:eastAsiaTheme="minorEastAsia" w:hAnsiTheme="minorHAnsi"/>
              <w:noProof/>
              <w:sz w:val="22"/>
              <w:szCs w:val="22"/>
              <w:lang w:eastAsia="ja-JP"/>
            </w:rPr>
          </w:pPr>
          <w:hyperlink w:anchor="_Toc49417574" w:history="1">
            <w:r w:rsidR="00CD1AD2" w:rsidRPr="00C419AF">
              <w:rPr>
                <w:rStyle w:val="Hyperlink"/>
                <w:bCs/>
                <w:noProof/>
                <w:w w:val="98"/>
                <w:lang w:bidi="en-US"/>
              </w:rPr>
              <w:t>1.</w:t>
            </w:r>
            <w:r w:rsidR="00CD1AD2">
              <w:rPr>
                <w:rFonts w:asciiTheme="minorHAnsi" w:eastAsiaTheme="minorEastAsia" w:hAnsiTheme="minorHAnsi"/>
                <w:noProof/>
                <w:sz w:val="22"/>
                <w:szCs w:val="22"/>
                <w:lang w:eastAsia="ja-JP"/>
              </w:rPr>
              <w:tab/>
            </w:r>
            <w:r w:rsidR="00CD1AD2" w:rsidRPr="00C419AF">
              <w:rPr>
                <w:rStyle w:val="Hyperlink"/>
                <w:noProof/>
              </w:rPr>
              <w:t>Home Page</w:t>
            </w:r>
            <w:r w:rsidR="00CD1AD2">
              <w:rPr>
                <w:noProof/>
                <w:webHidden/>
              </w:rPr>
              <w:tab/>
            </w:r>
            <w:r w:rsidR="00CD1AD2">
              <w:rPr>
                <w:noProof/>
                <w:webHidden/>
              </w:rPr>
              <w:fldChar w:fldCharType="begin"/>
            </w:r>
            <w:r w:rsidR="00CD1AD2">
              <w:rPr>
                <w:noProof/>
                <w:webHidden/>
              </w:rPr>
              <w:instrText xml:space="preserve"> PAGEREF _Toc49417574 \h </w:instrText>
            </w:r>
            <w:r w:rsidR="00CD1AD2">
              <w:rPr>
                <w:noProof/>
                <w:webHidden/>
              </w:rPr>
            </w:r>
            <w:r w:rsidR="00CD1AD2">
              <w:rPr>
                <w:noProof/>
                <w:webHidden/>
              </w:rPr>
              <w:fldChar w:fldCharType="separate"/>
            </w:r>
            <w:r w:rsidR="00CD1AD2">
              <w:rPr>
                <w:noProof/>
                <w:webHidden/>
              </w:rPr>
              <w:t>13</w:t>
            </w:r>
            <w:r w:rsidR="00CD1AD2">
              <w:rPr>
                <w:noProof/>
                <w:webHidden/>
              </w:rPr>
              <w:fldChar w:fldCharType="end"/>
            </w:r>
          </w:hyperlink>
        </w:p>
        <w:p w14:paraId="64859107" w14:textId="77777777" w:rsidR="00CD1AD2" w:rsidRDefault="007F1BEA">
          <w:pPr>
            <w:pStyle w:val="TOC4"/>
            <w:tabs>
              <w:tab w:val="left" w:pos="1540"/>
              <w:tab w:val="right" w:leader="dot" w:pos="10325"/>
            </w:tabs>
            <w:rPr>
              <w:rFonts w:asciiTheme="minorHAnsi" w:eastAsiaTheme="minorEastAsia" w:hAnsiTheme="minorHAnsi"/>
              <w:noProof/>
              <w:sz w:val="22"/>
              <w:szCs w:val="22"/>
              <w:lang w:eastAsia="ja-JP"/>
            </w:rPr>
          </w:pPr>
          <w:hyperlink w:anchor="_Toc49417575" w:history="1">
            <w:r w:rsidR="00CD1AD2" w:rsidRPr="00C419AF">
              <w:rPr>
                <w:rStyle w:val="Hyperlink"/>
                <w:bCs/>
                <w:noProof/>
                <w:w w:val="98"/>
                <w:lang w:bidi="en-US"/>
              </w:rPr>
              <w:t>2.</w:t>
            </w:r>
            <w:r w:rsidR="00CD1AD2">
              <w:rPr>
                <w:rFonts w:asciiTheme="minorHAnsi" w:eastAsiaTheme="minorEastAsia" w:hAnsiTheme="minorHAnsi"/>
                <w:noProof/>
                <w:sz w:val="22"/>
                <w:szCs w:val="22"/>
                <w:lang w:eastAsia="ja-JP"/>
              </w:rPr>
              <w:tab/>
            </w:r>
            <w:r w:rsidR="00CD1AD2" w:rsidRPr="00C419AF">
              <w:rPr>
                <w:rStyle w:val="Hyperlink"/>
                <w:noProof/>
              </w:rPr>
              <w:t>Product</w:t>
            </w:r>
            <w:r w:rsidR="00CD1AD2">
              <w:rPr>
                <w:noProof/>
                <w:webHidden/>
              </w:rPr>
              <w:tab/>
            </w:r>
            <w:r w:rsidR="00CD1AD2">
              <w:rPr>
                <w:noProof/>
                <w:webHidden/>
              </w:rPr>
              <w:fldChar w:fldCharType="begin"/>
            </w:r>
            <w:r w:rsidR="00CD1AD2">
              <w:rPr>
                <w:noProof/>
                <w:webHidden/>
              </w:rPr>
              <w:instrText xml:space="preserve"> PAGEREF _Toc49417575 \h </w:instrText>
            </w:r>
            <w:r w:rsidR="00CD1AD2">
              <w:rPr>
                <w:noProof/>
                <w:webHidden/>
              </w:rPr>
            </w:r>
            <w:r w:rsidR="00CD1AD2">
              <w:rPr>
                <w:noProof/>
                <w:webHidden/>
              </w:rPr>
              <w:fldChar w:fldCharType="separate"/>
            </w:r>
            <w:r w:rsidR="00CD1AD2">
              <w:rPr>
                <w:noProof/>
                <w:webHidden/>
              </w:rPr>
              <w:t>14</w:t>
            </w:r>
            <w:r w:rsidR="00CD1AD2">
              <w:rPr>
                <w:noProof/>
                <w:webHidden/>
              </w:rPr>
              <w:fldChar w:fldCharType="end"/>
            </w:r>
          </w:hyperlink>
        </w:p>
        <w:p w14:paraId="73199660" w14:textId="77777777" w:rsidR="00CD1AD2" w:rsidRDefault="007F1BEA">
          <w:pPr>
            <w:pStyle w:val="TOC4"/>
            <w:tabs>
              <w:tab w:val="left" w:pos="1540"/>
              <w:tab w:val="right" w:leader="dot" w:pos="10325"/>
            </w:tabs>
            <w:rPr>
              <w:rFonts w:asciiTheme="minorHAnsi" w:eastAsiaTheme="minorEastAsia" w:hAnsiTheme="minorHAnsi"/>
              <w:noProof/>
              <w:sz w:val="22"/>
              <w:szCs w:val="22"/>
              <w:lang w:eastAsia="ja-JP"/>
            </w:rPr>
          </w:pPr>
          <w:hyperlink w:anchor="_Toc49417576" w:history="1">
            <w:r w:rsidR="00CD1AD2" w:rsidRPr="00C419AF">
              <w:rPr>
                <w:rStyle w:val="Hyperlink"/>
                <w:bCs/>
                <w:noProof/>
                <w:w w:val="98"/>
                <w:lang w:bidi="en-US"/>
              </w:rPr>
              <w:t>3.</w:t>
            </w:r>
            <w:r w:rsidR="00CD1AD2">
              <w:rPr>
                <w:rFonts w:asciiTheme="minorHAnsi" w:eastAsiaTheme="minorEastAsia" w:hAnsiTheme="minorHAnsi"/>
                <w:noProof/>
                <w:sz w:val="22"/>
                <w:szCs w:val="22"/>
                <w:lang w:eastAsia="ja-JP"/>
              </w:rPr>
              <w:tab/>
            </w:r>
            <w:r w:rsidR="00CD1AD2" w:rsidRPr="00C419AF">
              <w:rPr>
                <w:rStyle w:val="Hyperlink"/>
                <w:noProof/>
              </w:rPr>
              <w:t>product detail</w:t>
            </w:r>
            <w:r w:rsidR="00CD1AD2">
              <w:rPr>
                <w:noProof/>
                <w:webHidden/>
              </w:rPr>
              <w:tab/>
            </w:r>
            <w:r w:rsidR="00CD1AD2">
              <w:rPr>
                <w:noProof/>
                <w:webHidden/>
              </w:rPr>
              <w:fldChar w:fldCharType="begin"/>
            </w:r>
            <w:r w:rsidR="00CD1AD2">
              <w:rPr>
                <w:noProof/>
                <w:webHidden/>
              </w:rPr>
              <w:instrText xml:space="preserve"> PAGEREF _Toc49417576 \h </w:instrText>
            </w:r>
            <w:r w:rsidR="00CD1AD2">
              <w:rPr>
                <w:noProof/>
                <w:webHidden/>
              </w:rPr>
            </w:r>
            <w:r w:rsidR="00CD1AD2">
              <w:rPr>
                <w:noProof/>
                <w:webHidden/>
              </w:rPr>
              <w:fldChar w:fldCharType="separate"/>
            </w:r>
            <w:r w:rsidR="00CD1AD2">
              <w:rPr>
                <w:noProof/>
                <w:webHidden/>
              </w:rPr>
              <w:t>15</w:t>
            </w:r>
            <w:r w:rsidR="00CD1AD2">
              <w:rPr>
                <w:noProof/>
                <w:webHidden/>
              </w:rPr>
              <w:fldChar w:fldCharType="end"/>
            </w:r>
          </w:hyperlink>
        </w:p>
        <w:p w14:paraId="37AAE31A" w14:textId="77777777" w:rsidR="00CD1AD2" w:rsidRDefault="007F1BEA">
          <w:pPr>
            <w:pStyle w:val="TOC4"/>
            <w:tabs>
              <w:tab w:val="left" w:pos="1540"/>
              <w:tab w:val="right" w:leader="dot" w:pos="10325"/>
            </w:tabs>
            <w:rPr>
              <w:rFonts w:asciiTheme="minorHAnsi" w:eastAsiaTheme="minorEastAsia" w:hAnsiTheme="minorHAnsi"/>
              <w:noProof/>
              <w:sz w:val="22"/>
              <w:szCs w:val="22"/>
              <w:lang w:eastAsia="ja-JP"/>
            </w:rPr>
          </w:pPr>
          <w:hyperlink w:anchor="_Toc49417577" w:history="1">
            <w:r w:rsidR="00CD1AD2" w:rsidRPr="00C419AF">
              <w:rPr>
                <w:rStyle w:val="Hyperlink"/>
                <w:bCs/>
                <w:noProof/>
                <w:w w:val="98"/>
                <w:lang w:bidi="en-US"/>
              </w:rPr>
              <w:t>4.</w:t>
            </w:r>
            <w:r w:rsidR="00CD1AD2">
              <w:rPr>
                <w:rFonts w:asciiTheme="minorHAnsi" w:eastAsiaTheme="minorEastAsia" w:hAnsiTheme="minorHAnsi"/>
                <w:noProof/>
                <w:sz w:val="22"/>
                <w:szCs w:val="22"/>
                <w:lang w:eastAsia="ja-JP"/>
              </w:rPr>
              <w:tab/>
            </w:r>
            <w:r w:rsidR="00CD1AD2" w:rsidRPr="00C419AF">
              <w:rPr>
                <w:rStyle w:val="Hyperlink"/>
                <w:noProof/>
              </w:rPr>
              <w:t>View Cart</w:t>
            </w:r>
            <w:r w:rsidR="00CD1AD2">
              <w:rPr>
                <w:noProof/>
                <w:webHidden/>
              </w:rPr>
              <w:tab/>
            </w:r>
            <w:r w:rsidR="00CD1AD2">
              <w:rPr>
                <w:noProof/>
                <w:webHidden/>
              </w:rPr>
              <w:fldChar w:fldCharType="begin"/>
            </w:r>
            <w:r w:rsidR="00CD1AD2">
              <w:rPr>
                <w:noProof/>
                <w:webHidden/>
              </w:rPr>
              <w:instrText xml:space="preserve"> PAGEREF _Toc49417577 \h </w:instrText>
            </w:r>
            <w:r w:rsidR="00CD1AD2">
              <w:rPr>
                <w:noProof/>
                <w:webHidden/>
              </w:rPr>
            </w:r>
            <w:r w:rsidR="00CD1AD2">
              <w:rPr>
                <w:noProof/>
                <w:webHidden/>
              </w:rPr>
              <w:fldChar w:fldCharType="separate"/>
            </w:r>
            <w:r w:rsidR="00CD1AD2">
              <w:rPr>
                <w:noProof/>
                <w:webHidden/>
              </w:rPr>
              <w:t>16</w:t>
            </w:r>
            <w:r w:rsidR="00CD1AD2">
              <w:rPr>
                <w:noProof/>
                <w:webHidden/>
              </w:rPr>
              <w:fldChar w:fldCharType="end"/>
            </w:r>
          </w:hyperlink>
        </w:p>
        <w:p w14:paraId="31D72A99" w14:textId="77777777" w:rsidR="00CD1AD2" w:rsidRDefault="007F1BEA">
          <w:pPr>
            <w:pStyle w:val="TOC4"/>
            <w:tabs>
              <w:tab w:val="left" w:pos="1540"/>
              <w:tab w:val="right" w:leader="dot" w:pos="10325"/>
            </w:tabs>
            <w:rPr>
              <w:rFonts w:asciiTheme="minorHAnsi" w:eastAsiaTheme="minorEastAsia" w:hAnsiTheme="minorHAnsi"/>
              <w:noProof/>
              <w:sz w:val="22"/>
              <w:szCs w:val="22"/>
              <w:lang w:eastAsia="ja-JP"/>
            </w:rPr>
          </w:pPr>
          <w:hyperlink w:anchor="_Toc49417578" w:history="1">
            <w:r w:rsidR="00CD1AD2" w:rsidRPr="00C419AF">
              <w:rPr>
                <w:rStyle w:val="Hyperlink"/>
                <w:bCs/>
                <w:noProof/>
                <w:w w:val="98"/>
                <w:lang w:bidi="en-US"/>
              </w:rPr>
              <w:t>5.</w:t>
            </w:r>
            <w:r w:rsidR="00CD1AD2">
              <w:rPr>
                <w:rFonts w:asciiTheme="minorHAnsi" w:eastAsiaTheme="minorEastAsia" w:hAnsiTheme="minorHAnsi"/>
                <w:noProof/>
                <w:sz w:val="22"/>
                <w:szCs w:val="22"/>
                <w:lang w:eastAsia="ja-JP"/>
              </w:rPr>
              <w:tab/>
            </w:r>
            <w:r w:rsidR="00CD1AD2" w:rsidRPr="00C419AF">
              <w:rPr>
                <w:rStyle w:val="Hyperlink"/>
                <w:noProof/>
              </w:rPr>
              <w:t>Check Out</w:t>
            </w:r>
            <w:r w:rsidR="00CD1AD2">
              <w:rPr>
                <w:noProof/>
                <w:webHidden/>
              </w:rPr>
              <w:tab/>
            </w:r>
            <w:r w:rsidR="00CD1AD2">
              <w:rPr>
                <w:noProof/>
                <w:webHidden/>
              </w:rPr>
              <w:fldChar w:fldCharType="begin"/>
            </w:r>
            <w:r w:rsidR="00CD1AD2">
              <w:rPr>
                <w:noProof/>
                <w:webHidden/>
              </w:rPr>
              <w:instrText xml:space="preserve"> PAGEREF _Toc49417578 \h </w:instrText>
            </w:r>
            <w:r w:rsidR="00CD1AD2">
              <w:rPr>
                <w:noProof/>
                <w:webHidden/>
              </w:rPr>
            </w:r>
            <w:r w:rsidR="00CD1AD2">
              <w:rPr>
                <w:noProof/>
                <w:webHidden/>
              </w:rPr>
              <w:fldChar w:fldCharType="separate"/>
            </w:r>
            <w:r w:rsidR="00CD1AD2">
              <w:rPr>
                <w:noProof/>
                <w:webHidden/>
              </w:rPr>
              <w:t>17</w:t>
            </w:r>
            <w:r w:rsidR="00CD1AD2">
              <w:rPr>
                <w:noProof/>
                <w:webHidden/>
              </w:rPr>
              <w:fldChar w:fldCharType="end"/>
            </w:r>
          </w:hyperlink>
        </w:p>
        <w:p w14:paraId="2689F45E" w14:textId="77777777" w:rsidR="00CD1AD2" w:rsidRDefault="007F1BEA">
          <w:pPr>
            <w:pStyle w:val="TOC4"/>
            <w:tabs>
              <w:tab w:val="left" w:pos="1540"/>
              <w:tab w:val="right" w:leader="dot" w:pos="10325"/>
            </w:tabs>
            <w:rPr>
              <w:rFonts w:asciiTheme="minorHAnsi" w:eastAsiaTheme="minorEastAsia" w:hAnsiTheme="minorHAnsi"/>
              <w:noProof/>
              <w:sz w:val="22"/>
              <w:szCs w:val="22"/>
              <w:lang w:eastAsia="ja-JP"/>
            </w:rPr>
          </w:pPr>
          <w:hyperlink w:anchor="_Toc49417579" w:history="1">
            <w:r w:rsidR="00CD1AD2" w:rsidRPr="00C419AF">
              <w:rPr>
                <w:rStyle w:val="Hyperlink"/>
                <w:bCs/>
                <w:noProof/>
                <w:w w:val="98"/>
                <w:lang w:bidi="en-US"/>
              </w:rPr>
              <w:t>6.</w:t>
            </w:r>
            <w:r w:rsidR="00CD1AD2">
              <w:rPr>
                <w:rFonts w:asciiTheme="minorHAnsi" w:eastAsiaTheme="minorEastAsia" w:hAnsiTheme="minorHAnsi"/>
                <w:noProof/>
                <w:sz w:val="22"/>
                <w:szCs w:val="22"/>
                <w:lang w:eastAsia="ja-JP"/>
              </w:rPr>
              <w:tab/>
            </w:r>
            <w:r w:rsidR="00CD1AD2" w:rsidRPr="00C419AF">
              <w:rPr>
                <w:rStyle w:val="Hyperlink"/>
                <w:noProof/>
              </w:rPr>
              <w:t>Contact</w:t>
            </w:r>
            <w:r w:rsidR="00CD1AD2">
              <w:rPr>
                <w:noProof/>
                <w:webHidden/>
              </w:rPr>
              <w:tab/>
            </w:r>
            <w:r w:rsidR="00CD1AD2">
              <w:rPr>
                <w:noProof/>
                <w:webHidden/>
              </w:rPr>
              <w:fldChar w:fldCharType="begin"/>
            </w:r>
            <w:r w:rsidR="00CD1AD2">
              <w:rPr>
                <w:noProof/>
                <w:webHidden/>
              </w:rPr>
              <w:instrText xml:space="preserve"> PAGEREF _Toc49417579 \h </w:instrText>
            </w:r>
            <w:r w:rsidR="00CD1AD2">
              <w:rPr>
                <w:noProof/>
                <w:webHidden/>
              </w:rPr>
            </w:r>
            <w:r w:rsidR="00CD1AD2">
              <w:rPr>
                <w:noProof/>
                <w:webHidden/>
              </w:rPr>
              <w:fldChar w:fldCharType="separate"/>
            </w:r>
            <w:r w:rsidR="00CD1AD2">
              <w:rPr>
                <w:noProof/>
                <w:webHidden/>
              </w:rPr>
              <w:t>18</w:t>
            </w:r>
            <w:r w:rsidR="00CD1AD2">
              <w:rPr>
                <w:noProof/>
                <w:webHidden/>
              </w:rPr>
              <w:fldChar w:fldCharType="end"/>
            </w:r>
          </w:hyperlink>
        </w:p>
        <w:p w14:paraId="15708A40" w14:textId="77777777" w:rsidR="00CD1AD2" w:rsidRDefault="007F1BEA">
          <w:pPr>
            <w:pStyle w:val="TOC4"/>
            <w:tabs>
              <w:tab w:val="left" w:pos="1540"/>
              <w:tab w:val="right" w:leader="dot" w:pos="10325"/>
            </w:tabs>
            <w:rPr>
              <w:rFonts w:asciiTheme="minorHAnsi" w:eastAsiaTheme="minorEastAsia" w:hAnsiTheme="minorHAnsi"/>
              <w:noProof/>
              <w:sz w:val="22"/>
              <w:szCs w:val="22"/>
              <w:lang w:eastAsia="ja-JP"/>
            </w:rPr>
          </w:pPr>
          <w:hyperlink w:anchor="_Toc49417580" w:history="1">
            <w:r w:rsidR="00CD1AD2" w:rsidRPr="00C419AF">
              <w:rPr>
                <w:rStyle w:val="Hyperlink"/>
                <w:bCs/>
                <w:noProof/>
                <w:w w:val="98"/>
                <w:lang w:bidi="en-US"/>
              </w:rPr>
              <w:t>7.</w:t>
            </w:r>
            <w:r w:rsidR="00CD1AD2">
              <w:rPr>
                <w:rFonts w:asciiTheme="minorHAnsi" w:eastAsiaTheme="minorEastAsia" w:hAnsiTheme="minorHAnsi"/>
                <w:noProof/>
                <w:sz w:val="22"/>
                <w:szCs w:val="22"/>
                <w:lang w:eastAsia="ja-JP"/>
              </w:rPr>
              <w:tab/>
            </w:r>
            <w:r w:rsidR="00CD1AD2" w:rsidRPr="00C419AF">
              <w:rPr>
                <w:rStyle w:val="Hyperlink"/>
                <w:noProof/>
              </w:rPr>
              <w:t>About</w:t>
            </w:r>
            <w:r w:rsidR="00CD1AD2">
              <w:rPr>
                <w:noProof/>
                <w:webHidden/>
              </w:rPr>
              <w:tab/>
            </w:r>
            <w:r w:rsidR="00CD1AD2">
              <w:rPr>
                <w:noProof/>
                <w:webHidden/>
              </w:rPr>
              <w:fldChar w:fldCharType="begin"/>
            </w:r>
            <w:r w:rsidR="00CD1AD2">
              <w:rPr>
                <w:noProof/>
                <w:webHidden/>
              </w:rPr>
              <w:instrText xml:space="preserve"> PAGEREF _Toc49417580 \h </w:instrText>
            </w:r>
            <w:r w:rsidR="00CD1AD2">
              <w:rPr>
                <w:noProof/>
                <w:webHidden/>
              </w:rPr>
            </w:r>
            <w:r w:rsidR="00CD1AD2">
              <w:rPr>
                <w:noProof/>
                <w:webHidden/>
              </w:rPr>
              <w:fldChar w:fldCharType="separate"/>
            </w:r>
            <w:r w:rsidR="00CD1AD2">
              <w:rPr>
                <w:noProof/>
                <w:webHidden/>
              </w:rPr>
              <w:t>19</w:t>
            </w:r>
            <w:r w:rsidR="00CD1AD2">
              <w:rPr>
                <w:noProof/>
                <w:webHidden/>
              </w:rPr>
              <w:fldChar w:fldCharType="end"/>
            </w:r>
          </w:hyperlink>
        </w:p>
        <w:p w14:paraId="19747366" w14:textId="77777777" w:rsidR="00CD1AD2" w:rsidRDefault="007F1BEA">
          <w:pPr>
            <w:pStyle w:val="TOC4"/>
            <w:tabs>
              <w:tab w:val="left" w:pos="1540"/>
              <w:tab w:val="right" w:leader="dot" w:pos="10325"/>
            </w:tabs>
            <w:rPr>
              <w:rFonts w:asciiTheme="minorHAnsi" w:eastAsiaTheme="minorEastAsia" w:hAnsiTheme="minorHAnsi"/>
              <w:noProof/>
              <w:sz w:val="22"/>
              <w:szCs w:val="22"/>
              <w:lang w:eastAsia="ja-JP"/>
            </w:rPr>
          </w:pPr>
          <w:hyperlink w:anchor="_Toc49417581" w:history="1">
            <w:r w:rsidR="00CD1AD2" w:rsidRPr="00C419AF">
              <w:rPr>
                <w:rStyle w:val="Hyperlink"/>
                <w:bCs/>
                <w:noProof/>
                <w:w w:val="98"/>
                <w:lang w:bidi="en-US"/>
              </w:rPr>
              <w:t>8.</w:t>
            </w:r>
            <w:r w:rsidR="00CD1AD2">
              <w:rPr>
                <w:rFonts w:asciiTheme="minorHAnsi" w:eastAsiaTheme="minorEastAsia" w:hAnsiTheme="minorHAnsi"/>
                <w:noProof/>
                <w:sz w:val="22"/>
                <w:szCs w:val="22"/>
                <w:lang w:eastAsia="ja-JP"/>
              </w:rPr>
              <w:tab/>
            </w:r>
            <w:r w:rsidR="00CD1AD2" w:rsidRPr="00C419AF">
              <w:rPr>
                <w:rStyle w:val="Hyperlink"/>
                <w:noProof/>
              </w:rPr>
              <w:t>Feedback</w:t>
            </w:r>
            <w:r w:rsidR="00CD1AD2">
              <w:rPr>
                <w:noProof/>
                <w:webHidden/>
              </w:rPr>
              <w:tab/>
            </w:r>
            <w:r w:rsidR="00CD1AD2">
              <w:rPr>
                <w:noProof/>
                <w:webHidden/>
              </w:rPr>
              <w:fldChar w:fldCharType="begin"/>
            </w:r>
            <w:r w:rsidR="00CD1AD2">
              <w:rPr>
                <w:noProof/>
                <w:webHidden/>
              </w:rPr>
              <w:instrText xml:space="preserve"> PAGEREF _Toc49417581 \h </w:instrText>
            </w:r>
            <w:r w:rsidR="00CD1AD2">
              <w:rPr>
                <w:noProof/>
                <w:webHidden/>
              </w:rPr>
            </w:r>
            <w:r w:rsidR="00CD1AD2">
              <w:rPr>
                <w:noProof/>
                <w:webHidden/>
              </w:rPr>
              <w:fldChar w:fldCharType="separate"/>
            </w:r>
            <w:r w:rsidR="00CD1AD2">
              <w:rPr>
                <w:noProof/>
                <w:webHidden/>
              </w:rPr>
              <w:t>20</w:t>
            </w:r>
            <w:r w:rsidR="00CD1AD2">
              <w:rPr>
                <w:noProof/>
                <w:webHidden/>
              </w:rPr>
              <w:fldChar w:fldCharType="end"/>
            </w:r>
          </w:hyperlink>
        </w:p>
        <w:p w14:paraId="237BC1BC" w14:textId="77777777" w:rsidR="00CD1AD2" w:rsidRDefault="007F1BEA">
          <w:pPr>
            <w:pStyle w:val="TOC3"/>
            <w:tabs>
              <w:tab w:val="right" w:leader="dot" w:pos="10325"/>
            </w:tabs>
            <w:rPr>
              <w:rFonts w:asciiTheme="minorHAnsi" w:eastAsiaTheme="minorEastAsia" w:hAnsiTheme="minorHAnsi"/>
              <w:noProof/>
              <w:sz w:val="22"/>
              <w:szCs w:val="22"/>
              <w:lang w:eastAsia="ja-JP"/>
            </w:rPr>
          </w:pPr>
          <w:hyperlink w:anchor="_Toc49417582" w:history="1">
            <w:r w:rsidR="00CD1AD2" w:rsidRPr="00C419AF">
              <w:rPr>
                <w:rStyle w:val="Hyperlink"/>
                <w:noProof/>
              </w:rPr>
              <w:t>TASK SHEET REVIEW 2</w:t>
            </w:r>
            <w:r w:rsidR="00CD1AD2">
              <w:rPr>
                <w:noProof/>
                <w:webHidden/>
              </w:rPr>
              <w:tab/>
            </w:r>
            <w:r w:rsidR="00CD1AD2">
              <w:rPr>
                <w:noProof/>
                <w:webHidden/>
              </w:rPr>
              <w:fldChar w:fldCharType="begin"/>
            </w:r>
            <w:r w:rsidR="00CD1AD2">
              <w:rPr>
                <w:noProof/>
                <w:webHidden/>
              </w:rPr>
              <w:instrText xml:space="preserve"> PAGEREF _Toc49417582 \h </w:instrText>
            </w:r>
            <w:r w:rsidR="00CD1AD2">
              <w:rPr>
                <w:noProof/>
                <w:webHidden/>
              </w:rPr>
            </w:r>
            <w:r w:rsidR="00CD1AD2">
              <w:rPr>
                <w:noProof/>
                <w:webHidden/>
              </w:rPr>
              <w:fldChar w:fldCharType="separate"/>
            </w:r>
            <w:r w:rsidR="00CD1AD2">
              <w:rPr>
                <w:noProof/>
                <w:webHidden/>
              </w:rPr>
              <w:t>21</w:t>
            </w:r>
            <w:r w:rsidR="00CD1AD2">
              <w:rPr>
                <w:noProof/>
                <w:webHidden/>
              </w:rPr>
              <w:fldChar w:fldCharType="end"/>
            </w:r>
          </w:hyperlink>
        </w:p>
        <w:p w14:paraId="5DC40D2E" w14:textId="77777777" w:rsidR="00CD1AD2" w:rsidRDefault="007F1BEA">
          <w:pPr>
            <w:pStyle w:val="TOC3"/>
            <w:tabs>
              <w:tab w:val="right" w:leader="dot" w:pos="10325"/>
            </w:tabs>
            <w:rPr>
              <w:rFonts w:asciiTheme="minorHAnsi" w:eastAsiaTheme="minorEastAsia" w:hAnsiTheme="minorHAnsi"/>
              <w:noProof/>
              <w:sz w:val="22"/>
              <w:szCs w:val="22"/>
              <w:lang w:eastAsia="ja-JP"/>
            </w:rPr>
          </w:pPr>
          <w:hyperlink w:anchor="_Toc49417583" w:history="1">
            <w:r w:rsidR="00CD1AD2" w:rsidRPr="00C419AF">
              <w:rPr>
                <w:rStyle w:val="Hyperlink"/>
                <w:noProof/>
              </w:rPr>
              <w:t>WEBSITE DESCRIPTION</w:t>
            </w:r>
            <w:r w:rsidR="00CD1AD2">
              <w:rPr>
                <w:noProof/>
                <w:webHidden/>
              </w:rPr>
              <w:tab/>
            </w:r>
            <w:r w:rsidR="00CD1AD2">
              <w:rPr>
                <w:noProof/>
                <w:webHidden/>
              </w:rPr>
              <w:fldChar w:fldCharType="begin"/>
            </w:r>
            <w:r w:rsidR="00CD1AD2">
              <w:rPr>
                <w:noProof/>
                <w:webHidden/>
              </w:rPr>
              <w:instrText xml:space="preserve"> PAGEREF _Toc49417583 \h </w:instrText>
            </w:r>
            <w:r w:rsidR="00CD1AD2">
              <w:rPr>
                <w:noProof/>
                <w:webHidden/>
              </w:rPr>
            </w:r>
            <w:r w:rsidR="00CD1AD2">
              <w:rPr>
                <w:noProof/>
                <w:webHidden/>
              </w:rPr>
              <w:fldChar w:fldCharType="separate"/>
            </w:r>
            <w:r w:rsidR="00CD1AD2">
              <w:rPr>
                <w:noProof/>
                <w:webHidden/>
              </w:rPr>
              <w:t>22</w:t>
            </w:r>
            <w:r w:rsidR="00CD1AD2">
              <w:rPr>
                <w:noProof/>
                <w:webHidden/>
              </w:rPr>
              <w:fldChar w:fldCharType="end"/>
            </w:r>
          </w:hyperlink>
        </w:p>
        <w:p w14:paraId="453A8D47" w14:textId="77777777" w:rsidR="00CD1AD2" w:rsidRDefault="007F1BEA">
          <w:pPr>
            <w:pStyle w:val="TOC3"/>
            <w:tabs>
              <w:tab w:val="right" w:leader="dot" w:pos="10325"/>
            </w:tabs>
            <w:rPr>
              <w:rFonts w:asciiTheme="minorHAnsi" w:eastAsiaTheme="minorEastAsia" w:hAnsiTheme="minorHAnsi"/>
              <w:noProof/>
              <w:sz w:val="22"/>
              <w:szCs w:val="22"/>
              <w:lang w:eastAsia="ja-JP"/>
            </w:rPr>
          </w:pPr>
          <w:hyperlink w:anchor="_Toc49417584" w:history="1">
            <w:r w:rsidR="00CD1AD2" w:rsidRPr="00C419AF">
              <w:rPr>
                <w:rStyle w:val="Hyperlink"/>
                <w:noProof/>
                <w:shd w:val="clear" w:color="auto" w:fill="FFFFFF"/>
              </w:rPr>
              <w:t>MODULE DESCRIPTION</w:t>
            </w:r>
            <w:r w:rsidR="00CD1AD2">
              <w:rPr>
                <w:noProof/>
                <w:webHidden/>
              </w:rPr>
              <w:tab/>
            </w:r>
            <w:r w:rsidR="00CD1AD2">
              <w:rPr>
                <w:noProof/>
                <w:webHidden/>
              </w:rPr>
              <w:fldChar w:fldCharType="begin"/>
            </w:r>
            <w:r w:rsidR="00CD1AD2">
              <w:rPr>
                <w:noProof/>
                <w:webHidden/>
              </w:rPr>
              <w:instrText xml:space="preserve"> PAGEREF _Toc49417584 \h </w:instrText>
            </w:r>
            <w:r w:rsidR="00CD1AD2">
              <w:rPr>
                <w:noProof/>
                <w:webHidden/>
              </w:rPr>
            </w:r>
            <w:r w:rsidR="00CD1AD2">
              <w:rPr>
                <w:noProof/>
                <w:webHidden/>
              </w:rPr>
              <w:fldChar w:fldCharType="separate"/>
            </w:r>
            <w:r w:rsidR="00CD1AD2">
              <w:rPr>
                <w:noProof/>
                <w:webHidden/>
              </w:rPr>
              <w:t>31</w:t>
            </w:r>
            <w:r w:rsidR="00CD1AD2">
              <w:rPr>
                <w:noProof/>
                <w:webHidden/>
              </w:rPr>
              <w:fldChar w:fldCharType="end"/>
            </w:r>
          </w:hyperlink>
        </w:p>
        <w:p w14:paraId="724AC863" w14:textId="77777777" w:rsidR="00CD1AD2" w:rsidRDefault="007F1BEA">
          <w:pPr>
            <w:pStyle w:val="TOC3"/>
            <w:tabs>
              <w:tab w:val="right" w:leader="dot" w:pos="10325"/>
            </w:tabs>
            <w:rPr>
              <w:rFonts w:asciiTheme="minorHAnsi" w:eastAsiaTheme="minorEastAsia" w:hAnsiTheme="minorHAnsi"/>
              <w:noProof/>
              <w:sz w:val="22"/>
              <w:szCs w:val="22"/>
              <w:lang w:eastAsia="ja-JP"/>
            </w:rPr>
          </w:pPr>
          <w:hyperlink w:anchor="_Toc49417585" w:history="1">
            <w:r w:rsidR="00CD1AD2" w:rsidRPr="00C419AF">
              <w:rPr>
                <w:rStyle w:val="Hyperlink"/>
                <w:noProof/>
              </w:rPr>
              <w:t>TASK SHEET REVIEW 3</w:t>
            </w:r>
            <w:r w:rsidR="00CD1AD2">
              <w:rPr>
                <w:noProof/>
                <w:webHidden/>
              </w:rPr>
              <w:tab/>
            </w:r>
            <w:r w:rsidR="00CD1AD2">
              <w:rPr>
                <w:noProof/>
                <w:webHidden/>
              </w:rPr>
              <w:fldChar w:fldCharType="begin"/>
            </w:r>
            <w:r w:rsidR="00CD1AD2">
              <w:rPr>
                <w:noProof/>
                <w:webHidden/>
              </w:rPr>
              <w:instrText xml:space="preserve"> PAGEREF _Toc49417585 \h </w:instrText>
            </w:r>
            <w:r w:rsidR="00CD1AD2">
              <w:rPr>
                <w:noProof/>
                <w:webHidden/>
              </w:rPr>
            </w:r>
            <w:r w:rsidR="00CD1AD2">
              <w:rPr>
                <w:noProof/>
                <w:webHidden/>
              </w:rPr>
              <w:fldChar w:fldCharType="separate"/>
            </w:r>
            <w:r w:rsidR="00CD1AD2">
              <w:rPr>
                <w:noProof/>
                <w:webHidden/>
              </w:rPr>
              <w:t>43</w:t>
            </w:r>
            <w:r w:rsidR="00CD1AD2">
              <w:rPr>
                <w:noProof/>
                <w:webHidden/>
              </w:rPr>
              <w:fldChar w:fldCharType="end"/>
            </w:r>
          </w:hyperlink>
        </w:p>
        <w:p w14:paraId="39F677E0" w14:textId="77777777" w:rsidR="00CD1AD2" w:rsidRDefault="00CD1AD2">
          <w:r>
            <w:fldChar w:fldCharType="end"/>
          </w:r>
        </w:p>
      </w:sdtContent>
    </w:sdt>
    <w:p w14:paraId="3F61943B" w14:textId="77777777" w:rsidR="00331317" w:rsidRDefault="00331317">
      <w:pPr>
        <w:spacing w:before="0" w:after="0"/>
      </w:pPr>
      <w:r>
        <w:br w:type="page"/>
      </w:r>
    </w:p>
    <w:p w14:paraId="1D807CB1" w14:textId="77777777" w:rsidR="0045759E" w:rsidRDefault="0045759E" w:rsidP="009741ED">
      <w:pPr>
        <w:spacing w:line="276" w:lineRule="auto"/>
      </w:pPr>
    </w:p>
    <w:p w14:paraId="653C634C" w14:textId="77777777" w:rsidR="00A81248" w:rsidRDefault="0045759E" w:rsidP="009741ED">
      <w:pPr>
        <w:spacing w:line="276" w:lineRule="auto"/>
      </w:pPr>
      <w:r>
        <w:rPr>
          <w:noProof/>
        </w:rPr>
        <mc:AlternateContent>
          <mc:Choice Requires="wps">
            <w:drawing>
              <wp:inline distT="0" distB="0" distL="0" distR="0" wp14:anchorId="5B29B99B" wp14:editId="6AC24F97">
                <wp:extent cx="6473713" cy="2299447"/>
                <wp:effectExtent l="0" t="0" r="22860" b="22225"/>
                <wp:docPr id="37" name="Text Box 37"/>
                <wp:cNvGraphicFramePr/>
                <a:graphic xmlns:a="http://schemas.openxmlformats.org/drawingml/2006/main">
                  <a:graphicData uri="http://schemas.microsoft.com/office/word/2010/wordprocessingShape">
                    <wps:wsp>
                      <wps:cNvSpPr txBox="1"/>
                      <wps:spPr>
                        <a:xfrm>
                          <a:off x="0" y="0"/>
                          <a:ext cx="6473713" cy="2299447"/>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0DDFADF7" w14:textId="77777777" w:rsidR="00722D4E" w:rsidRDefault="00722D4E" w:rsidP="0045759E">
                            <w:pPr>
                              <w:pStyle w:val="Heading3"/>
                            </w:pPr>
                            <w:bookmarkStart w:id="1" w:name="_Toc49417563"/>
                            <w:r>
                              <w:t>ACKNOWLEDGEMENT</w:t>
                            </w:r>
                            <w:bookmarkEnd w:id="1"/>
                          </w:p>
                          <w:p w14:paraId="592196A6" w14:textId="77777777" w:rsidR="00722D4E" w:rsidRPr="0045759E" w:rsidRDefault="00722D4E" w:rsidP="0045759E">
                            <w:pPr>
                              <w:pStyle w:val="Text"/>
                            </w:pPr>
                            <w:r w:rsidRPr="0045759E">
                              <w:t>First of all, we are thankful to Mr. Nguyen Ngo Phuoc for supporting us on the project and the cooperation of each team’s member. The project couldn’t be finished without their hard work. The project help us get more experience in team working and problem solving. It gives us a lot of confidence to face an interview as us have worked on a project.</w:t>
                            </w:r>
                          </w:p>
                          <w:p w14:paraId="789D47CD" w14:textId="77777777" w:rsidR="00722D4E" w:rsidRPr="0045759E" w:rsidRDefault="00722D4E" w:rsidP="0045759E">
                            <w:pPr>
                              <w:pStyle w:val="Text"/>
                            </w:pPr>
                            <w:r w:rsidRPr="0045759E">
                              <w:t>Finally, we express our gratitude toward our families and colleagues for their kind cooperation and encouragement which help us in completion of this project.</w:t>
                            </w:r>
                          </w:p>
                          <w:p w14:paraId="44D87A16" w14:textId="77777777" w:rsidR="00722D4E" w:rsidRDefault="00722D4E"/>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inline>
            </w:drawing>
          </mc:Choice>
          <mc:Fallback>
            <w:pict>
              <v:shapetype w14:anchorId="5B29B99B" id="_x0000_t202" coordsize="21600,21600" o:spt="202" path="m,l,21600r21600,l21600,xe">
                <v:stroke joinstyle="miter"/>
                <v:path gradientshapeok="t" o:connecttype="rect"/>
              </v:shapetype>
              <v:shape id="Text Box 37" o:spid="_x0000_s1027" type="#_x0000_t202" style="width:509.75pt;height:18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" fillcolor="#f5f7f9 [1622]" strokecolor="#dde3ea [3046]">
                <v:fill color2="#fcfcfd [502]" rotate="t" angle="180" colors="0 #f3f7fd;22938f #f6f9fd;1 #fbfdff" focus="100%" type="gradient"/>
                <v:textbox style="mso-fit-shape-to-text:t" inset="4pt,4pt,4pt,4pt">
                  <w:txbxContent>
                    <w:p w14:paraId="0DDFADF7" w14:textId="77777777" w:rsidR="00722D4E" w:rsidRDefault="00722D4E" w:rsidP="0045759E">
                      <w:pPr>
                        <w:pStyle w:val="Heading3"/>
                      </w:pPr>
                      <w:bookmarkStart w:id="2" w:name="_Toc49417563"/>
                      <w:r>
                        <w:t>ACKNOWLEDGEMENT</w:t>
                      </w:r>
                      <w:bookmarkEnd w:id="2"/>
                    </w:p>
                    <w:p w14:paraId="592196A6" w14:textId="77777777" w:rsidR="00722D4E" w:rsidRPr="0045759E" w:rsidRDefault="00722D4E" w:rsidP="0045759E">
                      <w:pPr>
                        <w:pStyle w:val="Text"/>
                      </w:pPr>
                      <w:r w:rsidRPr="0045759E">
                        <w:t>First of all, we are thankful to Mr. Nguyen Ngo Phuoc for supporting us on the project and the cooperation of each team’s member. The project couldn’t be finished without their hard work. The project help us get more experience in team working and problem solving. It gives us a lot of confidence to face an interview as us have worked on a project.</w:t>
                      </w:r>
                    </w:p>
                    <w:p w14:paraId="789D47CD" w14:textId="77777777" w:rsidR="00722D4E" w:rsidRPr="0045759E" w:rsidRDefault="00722D4E" w:rsidP="0045759E">
                      <w:pPr>
                        <w:pStyle w:val="Text"/>
                      </w:pPr>
                      <w:r w:rsidRPr="0045759E">
                        <w:t>Finally, we express our gratitude toward our families and colleagues for their kind cooperation and encouragement which help us in completion of this project.</w:t>
                      </w:r>
                    </w:p>
                    <w:p w14:paraId="44D87A16" w14:textId="77777777" w:rsidR="00722D4E" w:rsidRDefault="00722D4E"/>
                  </w:txbxContent>
                </v:textbox>
                <w10:anchorlock/>
              </v:shape>
            </w:pict>
          </mc:Fallback>
        </mc:AlternateContent>
      </w:r>
    </w:p>
    <w:p w14:paraId="58BA4202" w14:textId="77777777" w:rsidR="0045759E" w:rsidRDefault="0045759E" w:rsidP="009741ED">
      <w:pPr>
        <w:spacing w:line="276" w:lineRule="auto"/>
      </w:pPr>
    </w:p>
    <w:p w14:paraId="7C833A0A" w14:textId="77777777" w:rsidR="00061D2D" w:rsidRDefault="00061D2D" w:rsidP="009741ED">
      <w:pPr>
        <w:spacing w:line="276" w:lineRule="auto"/>
      </w:pPr>
    </w:p>
    <w:p w14:paraId="51568060" w14:textId="77777777" w:rsidR="0045759E" w:rsidRDefault="0045759E" w:rsidP="009741ED">
      <w:pPr>
        <w:spacing w:line="276" w:lineRule="auto"/>
      </w:pPr>
      <w:r>
        <w:rPr>
          <w:noProof/>
        </w:rPr>
        <mc:AlternateContent>
          <mc:Choice Requires="wps">
            <w:drawing>
              <wp:inline distT="0" distB="0" distL="0" distR="0" wp14:anchorId="3B743D5B" wp14:editId="75629C4E">
                <wp:extent cx="6508377" cy="2381250"/>
                <wp:effectExtent l="0" t="0" r="26035" b="14605"/>
                <wp:docPr id="38" name="Text Box 38"/>
                <wp:cNvGraphicFramePr/>
                <a:graphic xmlns:a="http://schemas.openxmlformats.org/drawingml/2006/main">
                  <a:graphicData uri="http://schemas.microsoft.com/office/word/2010/wordprocessingShape">
                    <wps:wsp>
                      <wps:cNvSpPr txBox="1"/>
                      <wps:spPr>
                        <a:xfrm>
                          <a:off x="0" y="0"/>
                          <a:ext cx="6508377" cy="238125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8EB9693" w14:textId="77777777" w:rsidR="00722D4E" w:rsidRDefault="00331317" w:rsidP="006C46FD">
                            <w:pPr>
                              <w:pStyle w:val="Heading3"/>
                              <w:rPr>
                                <w:shd w:val="clear" w:color="auto" w:fill="FFFFFF"/>
                              </w:rPr>
                            </w:pPr>
                            <w:bookmarkStart w:id="3" w:name="_Toc49417564"/>
                            <w:r>
                              <w:rPr>
                                <w:shd w:val="clear" w:color="auto" w:fill="FFFFFF"/>
                              </w:rPr>
                              <w:t>SYNOPSIS</w:t>
                            </w:r>
                            <w:bookmarkEnd w:id="3"/>
                          </w:p>
                          <w:p w14:paraId="40FC45EA" w14:textId="77777777" w:rsidR="00722D4E" w:rsidRDefault="00722D4E" w:rsidP="0045759E">
                            <w:pPr>
                              <w:pStyle w:val="Text"/>
                            </w:pPr>
                            <w:r>
                              <w:t xml:space="preserve">A1 </w:t>
                            </w:r>
                            <w:r w:rsidRPr="00C70164">
                              <w:t xml:space="preserve">uniforms was founded in 2016 and since then they have been one of the leading </w:t>
                            </w:r>
                            <w:r w:rsidRPr="00C70164">
                              <w:rPr>
                                <w:b/>
                              </w:rPr>
                              <w:t xml:space="preserve">Uniform Manufacturers in the country. </w:t>
                            </w:r>
                            <w:r w:rsidRPr="00C70164">
                              <w:t>they supply many schools in country and they give them the best uniforms. They supply affordable school uniforms for girls and boys. When clients come, they cater to client’s vision. As a team of professionals they understand what clients want and deliver the best results.</w:t>
                            </w:r>
                          </w:p>
                          <w:p w14:paraId="29130AE9" w14:textId="77777777" w:rsidR="00722D4E" w:rsidRPr="000D5FD0" w:rsidRDefault="00722D4E" w:rsidP="0045759E">
                            <w:pPr>
                              <w:pStyle w:val="Text"/>
                            </w:pPr>
                            <w:r w:rsidRPr="000D5FD0">
                              <w:t>At A-1 uniform designs are innovative and there are always fresh and new ideas for each and every client. The textiles are of excellent quality and they make each uniform according to the size requirements given. The fit is ingenious and they provide with the best. A-1 Uniform is a part of a continuous strategic process of creative inputs from experts in the field. They consider each client differently and ensure the satisfaction with the end results. Each client is given the uttermost importance.</w:t>
                            </w:r>
                          </w:p>
                          <w:p w14:paraId="5A964B82" w14:textId="77777777" w:rsidR="00722D4E" w:rsidRPr="000D5FD0" w:rsidRDefault="00722D4E" w:rsidP="0045759E">
                            <w:pPr>
                              <w:pStyle w:val="Text"/>
                            </w:pPr>
                            <w:r w:rsidRPr="000D5FD0">
                              <w:t>The entire team works together to achieve the same goal.</w:t>
                            </w:r>
                          </w:p>
                          <w:p w14:paraId="52DBA346" w14:textId="77777777" w:rsidR="00722D4E" w:rsidRDefault="00722D4E"/>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inline>
            </w:drawing>
          </mc:Choice>
          <mc:Fallback>
            <w:pict>
              <v:shape w14:anchorId="3B743D5B" id="Text Box 38" o:spid="_x0000_s1028" type="#_x0000_t202" style="width:512.45pt;height:18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" fillcolor="#f5f7f9 [1622]" strokecolor="#dde3ea [3046]">
                <v:fill color2="#fcfcfd [502]" rotate="t" angle="180" colors="0 #f3f7fd;22938f #f6f9fd;1 #fbfdff" focus="100%" type="gradient"/>
                <v:textbox style="mso-fit-shape-to-text:t" inset="4pt,4pt,4pt,4pt">
                  <w:txbxContent>
                    <w:p w14:paraId="38EB9693" w14:textId="77777777" w:rsidR="00722D4E" w:rsidRDefault="00331317" w:rsidP="006C46FD">
                      <w:pPr>
                        <w:pStyle w:val="Heading3"/>
                        <w:rPr>
                          <w:shd w:val="clear" w:color="auto" w:fill="FFFFFF"/>
                        </w:rPr>
                      </w:pPr>
                      <w:bookmarkStart w:id="4" w:name="_Toc49417564"/>
                      <w:r>
                        <w:rPr>
                          <w:shd w:val="clear" w:color="auto" w:fill="FFFFFF"/>
                        </w:rPr>
                        <w:t>SYNOPSIS</w:t>
                      </w:r>
                      <w:bookmarkEnd w:id="4"/>
                    </w:p>
                    <w:p w14:paraId="40FC45EA" w14:textId="77777777" w:rsidR="00722D4E" w:rsidRDefault="00722D4E" w:rsidP="0045759E">
                      <w:pPr>
                        <w:pStyle w:val="Text"/>
                      </w:pPr>
                      <w:r>
                        <w:t xml:space="preserve">A1 </w:t>
                      </w:r>
                      <w:r w:rsidRPr="00C70164">
                        <w:t xml:space="preserve">uniforms was founded in 2016 and since then they have been one of the leading </w:t>
                      </w:r>
                      <w:r w:rsidRPr="00C70164">
                        <w:rPr>
                          <w:b/>
                        </w:rPr>
                        <w:t xml:space="preserve">Uniform Manufacturers in the country. </w:t>
                      </w:r>
                      <w:r w:rsidRPr="00C70164">
                        <w:t>they supply many schools in country and they give them the best uniforms. They supply affordable school uniforms for girls and boys. When clients come, they cater to client’s vision. As a team of professionals they understand what clients want and deliver the best results.</w:t>
                      </w:r>
                    </w:p>
                    <w:p w14:paraId="29130AE9" w14:textId="77777777" w:rsidR="00722D4E" w:rsidRPr="000D5FD0" w:rsidRDefault="00722D4E" w:rsidP="0045759E">
                      <w:pPr>
                        <w:pStyle w:val="Text"/>
                      </w:pPr>
                      <w:r w:rsidRPr="000D5FD0">
                        <w:t>At A-1 uniform designs are innovative and there are always fresh and new ideas for each and every client. The textiles are of excellent quality and they make each uniform according to the size requirements given. The fit is ingenious and they provide with the best. A-1 Uniform is a part of a continuous strategic process of creative inputs from experts in the field. They consider each client differently and ensure the satisfaction with the end results. Each client is given the uttermost importance.</w:t>
                      </w:r>
                    </w:p>
                    <w:p w14:paraId="5A964B82" w14:textId="77777777" w:rsidR="00722D4E" w:rsidRPr="000D5FD0" w:rsidRDefault="00722D4E" w:rsidP="0045759E">
                      <w:pPr>
                        <w:pStyle w:val="Text"/>
                      </w:pPr>
                      <w:r w:rsidRPr="000D5FD0">
                        <w:t>The entire team works together to achieve the same goal.</w:t>
                      </w:r>
                    </w:p>
                    <w:p w14:paraId="52DBA346" w14:textId="77777777" w:rsidR="00722D4E" w:rsidRDefault="00722D4E"/>
                  </w:txbxContent>
                </v:textbox>
                <w10:anchorlock/>
              </v:shape>
            </w:pict>
          </mc:Fallback>
        </mc:AlternateContent>
      </w:r>
    </w:p>
    <w:p w14:paraId="7E87CEB1" w14:textId="77777777" w:rsidR="0045759E" w:rsidRDefault="0045759E" w:rsidP="009741ED">
      <w:pPr>
        <w:spacing w:line="276" w:lineRule="auto"/>
      </w:pPr>
      <w:r>
        <w:br w:type="page"/>
      </w:r>
    </w:p>
    <w:p w14:paraId="3B116B1D" w14:textId="77777777" w:rsidR="0059597B" w:rsidRDefault="0059597B" w:rsidP="009741ED">
      <w:pPr>
        <w:spacing w:line="276" w:lineRule="auto"/>
      </w:pPr>
    </w:p>
    <w:p w14:paraId="26471978" w14:textId="77777777" w:rsidR="0045759E" w:rsidRDefault="0045759E" w:rsidP="009741ED">
      <w:pPr>
        <w:pStyle w:val="Heading3"/>
        <w:spacing w:line="276" w:lineRule="auto"/>
      </w:pPr>
      <w:bookmarkStart w:id="5" w:name="_Toc49417565"/>
      <w:r>
        <w:t>REQUIREMENT SPECIFICATION</w:t>
      </w:r>
      <w:bookmarkEnd w:id="5"/>
    </w:p>
    <w:p w14:paraId="10A8D395" w14:textId="77777777" w:rsidR="009B5C84" w:rsidRDefault="009B5C84" w:rsidP="0059597B"/>
    <w:p w14:paraId="37C9BD71" w14:textId="77777777" w:rsidR="0045759E" w:rsidRPr="00593F25" w:rsidRDefault="0045759E" w:rsidP="0059597B">
      <w:r w:rsidRPr="00593F25">
        <w:t>Looking at the demands and increasing power of web, the management of A-1 are looking for hosting a website of their products which will be easier to reach to them.</w:t>
      </w:r>
    </w:p>
    <w:p w14:paraId="51756860" w14:textId="77777777" w:rsidR="0045759E" w:rsidRPr="00593F25" w:rsidRDefault="0045759E" w:rsidP="0059597B">
      <w:r w:rsidRPr="00593F25">
        <w:t>You are being approached for developing the site “A1uniforms.com”</w:t>
      </w:r>
    </w:p>
    <w:p w14:paraId="2031F9ED" w14:textId="77777777" w:rsidR="0045759E" w:rsidRPr="0059597B" w:rsidRDefault="0045759E" w:rsidP="0059597B">
      <w:r w:rsidRPr="00593F25">
        <w:t>The Web site is to be created based on the following requirements.</w:t>
      </w:r>
    </w:p>
    <w:p w14:paraId="384DC4C7" w14:textId="77777777" w:rsidR="0045759E" w:rsidRDefault="0045759E" w:rsidP="009741ED">
      <w:pPr>
        <w:pStyle w:val="ListParagraph"/>
        <w:spacing w:line="276" w:lineRule="auto"/>
      </w:pPr>
      <w:r>
        <w:t>The home page must describe the keywords or highlight of the shop along with all navigation link</w:t>
      </w:r>
      <w:r>
        <w:rPr>
          <w:spacing w:val="-3"/>
        </w:rPr>
        <w:t xml:space="preserve"> </w:t>
      </w:r>
      <w:r>
        <w:t>defined.</w:t>
      </w:r>
    </w:p>
    <w:p w14:paraId="1A82CB4E" w14:textId="77777777" w:rsidR="0045759E" w:rsidRDefault="0045759E" w:rsidP="009741ED">
      <w:pPr>
        <w:pStyle w:val="ListParagraph"/>
        <w:spacing w:line="276" w:lineRule="auto"/>
      </w:pPr>
      <w:r>
        <w:t>Products should be categorized</w:t>
      </w:r>
      <w:r>
        <w:rPr>
          <w:spacing w:val="-3"/>
        </w:rPr>
        <w:t xml:space="preserve"> </w:t>
      </w:r>
      <w:r>
        <w:t>as</w:t>
      </w:r>
    </w:p>
    <w:p w14:paraId="26BE2DFA" w14:textId="77777777" w:rsidR="0045759E" w:rsidRPr="00593F25" w:rsidRDefault="0045759E" w:rsidP="009741ED">
      <w:pPr>
        <w:pStyle w:val="ListParagraph"/>
        <w:numPr>
          <w:ilvl w:val="3"/>
          <w:numId w:val="1"/>
        </w:numPr>
        <w:spacing w:line="276" w:lineRule="auto"/>
      </w:pPr>
      <w:r>
        <w:t>Shirts</w:t>
      </w:r>
    </w:p>
    <w:p w14:paraId="68F6A3F6" w14:textId="77777777" w:rsidR="0045759E" w:rsidRPr="00593F25" w:rsidRDefault="0045759E" w:rsidP="009741ED">
      <w:pPr>
        <w:pStyle w:val="ListParagraph"/>
        <w:numPr>
          <w:ilvl w:val="3"/>
          <w:numId w:val="1"/>
        </w:numPr>
        <w:spacing w:line="276" w:lineRule="auto"/>
      </w:pPr>
      <w:r>
        <w:t>Skirts</w:t>
      </w:r>
    </w:p>
    <w:p w14:paraId="58FD13E5" w14:textId="77777777" w:rsidR="0045759E" w:rsidRPr="00593F25" w:rsidRDefault="0045759E" w:rsidP="009741ED">
      <w:pPr>
        <w:pStyle w:val="ListParagraph"/>
        <w:numPr>
          <w:ilvl w:val="3"/>
          <w:numId w:val="1"/>
        </w:numPr>
        <w:spacing w:line="276" w:lineRule="auto"/>
      </w:pPr>
      <w:r>
        <w:t>Frocks</w:t>
      </w:r>
    </w:p>
    <w:p w14:paraId="7FF117DF" w14:textId="77777777" w:rsidR="0045759E" w:rsidRPr="00593F25" w:rsidRDefault="0045759E" w:rsidP="009741ED">
      <w:pPr>
        <w:pStyle w:val="ListParagraph"/>
        <w:numPr>
          <w:ilvl w:val="3"/>
          <w:numId w:val="1"/>
        </w:numPr>
        <w:spacing w:line="276" w:lineRule="auto"/>
      </w:pPr>
      <w:r>
        <w:t>P.T.</w:t>
      </w:r>
      <w:r>
        <w:rPr>
          <w:spacing w:val="-1"/>
        </w:rPr>
        <w:t xml:space="preserve"> </w:t>
      </w:r>
      <w:r>
        <w:t>T-shirts</w:t>
      </w:r>
    </w:p>
    <w:p w14:paraId="5F2DC47D" w14:textId="77777777" w:rsidR="0045759E" w:rsidRPr="00593F25" w:rsidRDefault="0045759E" w:rsidP="009741ED">
      <w:pPr>
        <w:pStyle w:val="ListParagraph"/>
        <w:numPr>
          <w:ilvl w:val="3"/>
          <w:numId w:val="1"/>
        </w:numPr>
        <w:spacing w:line="276" w:lineRule="auto"/>
      </w:pPr>
      <w:r>
        <w:t>P.T. shorts</w:t>
      </w:r>
    </w:p>
    <w:p w14:paraId="79D7E0A0" w14:textId="77777777" w:rsidR="0045759E" w:rsidRPr="00593F25" w:rsidRDefault="0045759E" w:rsidP="009741ED">
      <w:pPr>
        <w:pStyle w:val="ListParagraph"/>
        <w:numPr>
          <w:ilvl w:val="3"/>
          <w:numId w:val="1"/>
        </w:numPr>
        <w:spacing w:line="276" w:lineRule="auto"/>
      </w:pPr>
      <w:r>
        <w:t>P.T. track</w:t>
      </w:r>
      <w:r>
        <w:rPr>
          <w:spacing w:val="-1"/>
        </w:rPr>
        <w:t xml:space="preserve"> </w:t>
      </w:r>
      <w:r>
        <w:t>pants</w:t>
      </w:r>
    </w:p>
    <w:p w14:paraId="69D14592" w14:textId="77777777" w:rsidR="0045759E" w:rsidRPr="00593F25" w:rsidRDefault="0045759E" w:rsidP="009741ED">
      <w:pPr>
        <w:pStyle w:val="ListParagraph"/>
        <w:numPr>
          <w:ilvl w:val="3"/>
          <w:numId w:val="1"/>
        </w:numPr>
        <w:spacing w:line="276" w:lineRule="auto"/>
      </w:pPr>
      <w:r>
        <w:t>Belts</w:t>
      </w:r>
    </w:p>
    <w:p w14:paraId="1C66DE2A" w14:textId="77777777" w:rsidR="0045759E" w:rsidRPr="00593F25" w:rsidRDefault="0045759E" w:rsidP="009741ED">
      <w:pPr>
        <w:pStyle w:val="ListParagraph"/>
        <w:numPr>
          <w:ilvl w:val="3"/>
          <w:numId w:val="1"/>
        </w:numPr>
        <w:spacing w:line="276" w:lineRule="auto"/>
      </w:pPr>
      <w:r>
        <w:t>Ties</w:t>
      </w:r>
    </w:p>
    <w:p w14:paraId="3165A8DB" w14:textId="77777777" w:rsidR="0045759E" w:rsidRPr="00593F25" w:rsidRDefault="0045759E" w:rsidP="009741ED">
      <w:pPr>
        <w:pStyle w:val="ListParagraph"/>
        <w:numPr>
          <w:ilvl w:val="3"/>
          <w:numId w:val="1"/>
        </w:numPr>
        <w:spacing w:line="276" w:lineRule="auto"/>
      </w:pPr>
      <w:r>
        <w:t>Logos</w:t>
      </w:r>
    </w:p>
    <w:p w14:paraId="240BAADC" w14:textId="77777777" w:rsidR="0045759E" w:rsidRPr="0059597B" w:rsidRDefault="0045759E" w:rsidP="0059597B">
      <w:pPr>
        <w:pStyle w:val="ListParagraph"/>
        <w:numPr>
          <w:ilvl w:val="3"/>
          <w:numId w:val="1"/>
        </w:numPr>
        <w:spacing w:line="276" w:lineRule="auto"/>
      </w:pPr>
      <w:r>
        <w:t>Socks</w:t>
      </w:r>
    </w:p>
    <w:p w14:paraId="6EA67078" w14:textId="77777777" w:rsidR="0045759E" w:rsidRDefault="0045759E" w:rsidP="009741ED">
      <w:pPr>
        <w:pStyle w:val="ListParagraph"/>
        <w:spacing w:line="276" w:lineRule="auto"/>
      </w:pPr>
      <w:r>
        <w:t xml:space="preserve">The </w:t>
      </w:r>
      <w:r>
        <w:t>“</w:t>
      </w:r>
      <w:r>
        <w:t>Contact Us</w:t>
      </w:r>
      <w:r>
        <w:t>”</w:t>
      </w:r>
      <w:r>
        <w:t xml:space="preserve"> page should have the Address of the Company and the mail address which when clicked will invoke the local mail client from where they can send an email. Address of the Company should be displayed using GeoLocation API (e.g.</w:t>
      </w:r>
      <w:r>
        <w:rPr>
          <w:spacing w:val="-9"/>
        </w:rPr>
        <w:t xml:space="preserve"> </w:t>
      </w:r>
      <w:r>
        <w:t>GoogleMaps).</w:t>
      </w:r>
    </w:p>
    <w:p w14:paraId="02358E6E" w14:textId="77777777" w:rsidR="0045759E" w:rsidRDefault="0045759E" w:rsidP="009741ED">
      <w:pPr>
        <w:pStyle w:val="ListParagraph"/>
        <w:spacing w:line="276" w:lineRule="auto"/>
      </w:pPr>
      <w:r>
        <w:t>Contact Us page should also include the address and contact details of various outlets of</w:t>
      </w:r>
      <w:r>
        <w:rPr>
          <w:spacing w:val="-47"/>
        </w:rPr>
        <w:t xml:space="preserve"> </w:t>
      </w:r>
      <w:r>
        <w:t>A-1 uniforms in the</w:t>
      </w:r>
      <w:r>
        <w:rPr>
          <w:spacing w:val="-3"/>
        </w:rPr>
        <w:t xml:space="preserve"> </w:t>
      </w:r>
      <w:r>
        <w:t>city.</w:t>
      </w:r>
    </w:p>
    <w:p w14:paraId="5BA5B58D" w14:textId="77777777" w:rsidR="0045759E" w:rsidRPr="0059597B" w:rsidRDefault="0045759E" w:rsidP="0059597B">
      <w:pPr>
        <w:pStyle w:val="ListParagraph"/>
        <w:spacing w:line="276" w:lineRule="auto"/>
      </w:pPr>
      <w:r>
        <w:t>About us</w:t>
      </w:r>
      <w:r>
        <w:rPr>
          <w:spacing w:val="-2"/>
        </w:rPr>
        <w:t xml:space="preserve"> </w:t>
      </w:r>
      <w:r>
        <w:t>page</w:t>
      </w:r>
    </w:p>
    <w:p w14:paraId="7F32C6C6" w14:textId="77777777" w:rsidR="0045759E" w:rsidRPr="0059597B" w:rsidRDefault="0045759E" w:rsidP="0059597B">
      <w:pPr>
        <w:pStyle w:val="ListParagraph"/>
        <w:spacing w:line="276" w:lineRule="auto"/>
      </w:pPr>
      <w:r>
        <w:t>Feedback</w:t>
      </w:r>
    </w:p>
    <w:p w14:paraId="5A00A7FE" w14:textId="77777777" w:rsidR="0045759E" w:rsidRPr="0059597B" w:rsidRDefault="0045759E" w:rsidP="0059597B">
      <w:pPr>
        <w:pStyle w:val="ListParagraph"/>
        <w:spacing w:line="276" w:lineRule="auto"/>
      </w:pPr>
      <w:r>
        <w:t>Navigation must be</w:t>
      </w:r>
      <w:r>
        <w:rPr>
          <w:spacing w:val="-4"/>
        </w:rPr>
        <w:t xml:space="preserve"> </w:t>
      </w:r>
      <w:r>
        <w:t>smooth.</w:t>
      </w:r>
    </w:p>
    <w:p w14:paraId="6639A419" w14:textId="77777777" w:rsidR="0045759E" w:rsidRDefault="0045759E" w:rsidP="009741ED">
      <w:pPr>
        <w:pStyle w:val="ListParagraph"/>
        <w:spacing w:line="276" w:lineRule="auto"/>
      </w:pPr>
      <w:r>
        <w:t>Color combination must be uniform throughout the</w:t>
      </w:r>
      <w:r>
        <w:rPr>
          <w:spacing w:val="-10"/>
        </w:rPr>
        <w:t xml:space="preserve"> </w:t>
      </w:r>
      <w:r>
        <w:t>project.</w:t>
      </w:r>
    </w:p>
    <w:p w14:paraId="4C593157" w14:textId="77777777" w:rsidR="000B3AD4" w:rsidRDefault="000B3AD4" w:rsidP="0059597B"/>
    <w:p w14:paraId="14C6C3C7" w14:textId="77777777" w:rsidR="00593F25" w:rsidRDefault="00593F25" w:rsidP="009741ED">
      <w:pPr>
        <w:pStyle w:val="Heading3"/>
        <w:spacing w:line="276" w:lineRule="auto"/>
      </w:pPr>
      <w:bookmarkStart w:id="6" w:name="_Toc49417566"/>
      <w:r>
        <w:t>HARDWARE/ SOFTWARE REQUIREMENTS</w:t>
      </w:r>
      <w:bookmarkEnd w:id="6"/>
    </w:p>
    <w:p w14:paraId="285175B9" w14:textId="77777777" w:rsidR="00593F25" w:rsidRPr="00593F25" w:rsidRDefault="00593F25" w:rsidP="009741ED">
      <w:pPr>
        <w:spacing w:line="276" w:lineRule="auto"/>
      </w:pPr>
    </w:p>
    <w:p w14:paraId="581DF82C" w14:textId="77777777" w:rsidR="00593F25" w:rsidRPr="00CD1AD2" w:rsidRDefault="00593F25" w:rsidP="00CD1AD2">
      <w:pPr>
        <w:rPr>
          <w:b/>
          <w:bCs/>
        </w:rPr>
      </w:pPr>
      <w:r w:rsidRPr="00CD1AD2">
        <w:rPr>
          <w:b/>
          <w:bCs/>
        </w:rPr>
        <w:t>For webmaster Hardware</w:t>
      </w:r>
    </w:p>
    <w:p w14:paraId="7563BF7E" w14:textId="77777777" w:rsidR="0013153B" w:rsidRPr="0013153B" w:rsidRDefault="0013153B" w:rsidP="00CD1AD2">
      <w:pPr>
        <w:pStyle w:val="ListParagraph"/>
        <w:numPr>
          <w:ilvl w:val="0"/>
          <w:numId w:val="2"/>
        </w:numPr>
        <w:spacing w:line="276" w:lineRule="auto"/>
        <w:rPr>
          <w:rFonts w:ascii="Symbol" w:hAnsi="Symbol"/>
        </w:rPr>
      </w:pPr>
      <w:r w:rsidRPr="0013153B">
        <w:t>1 gigahertz (GHz) or faster compatible processor or System on a Chip (SoC)</w:t>
      </w:r>
    </w:p>
    <w:p w14:paraId="2674E77A" w14:textId="6B948EC8" w:rsidR="0013153B" w:rsidRPr="0013153B" w:rsidRDefault="0013153B" w:rsidP="00CD1AD2">
      <w:pPr>
        <w:pStyle w:val="ListParagraph"/>
        <w:numPr>
          <w:ilvl w:val="0"/>
          <w:numId w:val="2"/>
        </w:numPr>
        <w:spacing w:line="276" w:lineRule="auto"/>
        <w:rPr>
          <w:rFonts w:ascii="Symbol" w:hAnsi="Symbol"/>
        </w:rPr>
      </w:pPr>
      <w:r>
        <w:t>1</w:t>
      </w:r>
      <w:r w:rsidRPr="0013153B">
        <w:t xml:space="preserve"> gigabyte (GB) for 32-bit or </w:t>
      </w:r>
      <w:r>
        <w:t>2</w:t>
      </w:r>
      <w:bookmarkStart w:id="7" w:name="_GoBack"/>
      <w:bookmarkEnd w:id="7"/>
      <w:r w:rsidRPr="0013153B">
        <w:t xml:space="preserve"> GB for 64-bit</w:t>
      </w:r>
      <w:r w:rsidRPr="0013153B">
        <w:t xml:space="preserve"> </w:t>
      </w:r>
    </w:p>
    <w:p w14:paraId="596C7467" w14:textId="5CD65B2E" w:rsidR="00593F25" w:rsidRPr="00CD1AD2" w:rsidRDefault="00593F25" w:rsidP="00CD1AD2">
      <w:pPr>
        <w:rPr>
          <w:b/>
          <w:bCs/>
        </w:rPr>
      </w:pPr>
      <w:r w:rsidRPr="00CD1AD2">
        <w:rPr>
          <w:b/>
          <w:bCs/>
        </w:rPr>
        <w:t>Software</w:t>
      </w:r>
    </w:p>
    <w:p w14:paraId="30BA8B3B" w14:textId="77777777" w:rsidR="00593F25" w:rsidRDefault="00593F25" w:rsidP="009741ED">
      <w:pPr>
        <w:pStyle w:val="ListParagraph"/>
        <w:numPr>
          <w:ilvl w:val="0"/>
          <w:numId w:val="2"/>
        </w:numPr>
        <w:spacing w:line="276" w:lineRule="auto"/>
        <w:rPr>
          <w:rFonts w:ascii="Symbol" w:hAnsi="Symbol"/>
        </w:rPr>
      </w:pPr>
      <w:r>
        <w:t>Windows 7 OS or</w:t>
      </w:r>
      <w:r>
        <w:rPr>
          <w:spacing w:val="-4"/>
        </w:rPr>
        <w:t xml:space="preserve"> </w:t>
      </w:r>
      <w:r>
        <w:t>higher</w:t>
      </w:r>
    </w:p>
    <w:p w14:paraId="7F7C1AEA" w14:textId="77777777" w:rsidR="00593F25" w:rsidRDefault="00593F25" w:rsidP="009741ED">
      <w:pPr>
        <w:pStyle w:val="ListParagraph"/>
        <w:numPr>
          <w:ilvl w:val="0"/>
          <w:numId w:val="2"/>
        </w:numPr>
        <w:spacing w:line="276" w:lineRule="auto"/>
        <w:rPr>
          <w:rFonts w:ascii="Symbol" w:hAnsi="Symbol"/>
        </w:rPr>
      </w:pPr>
      <w:r>
        <w:t>Sublime Text 3, Visual Studio</w:t>
      </w:r>
      <w:r>
        <w:rPr>
          <w:spacing w:val="-10"/>
        </w:rPr>
        <w:t xml:space="preserve"> </w:t>
      </w:r>
      <w:r>
        <w:t>Code</w:t>
      </w:r>
    </w:p>
    <w:p w14:paraId="572183F5" w14:textId="77777777" w:rsidR="00593F25" w:rsidRDefault="00593F25" w:rsidP="009741ED">
      <w:pPr>
        <w:pStyle w:val="ListParagraph"/>
        <w:numPr>
          <w:ilvl w:val="0"/>
          <w:numId w:val="2"/>
        </w:numPr>
        <w:spacing w:line="276" w:lineRule="auto"/>
        <w:rPr>
          <w:rFonts w:ascii="Symbol" w:hAnsi="Symbol"/>
        </w:rPr>
      </w:pPr>
      <w:r>
        <w:t>Bootstrap 3,</w:t>
      </w:r>
      <w:r>
        <w:rPr>
          <w:spacing w:val="-1"/>
        </w:rPr>
        <w:t xml:space="preserve"> </w:t>
      </w:r>
      <w:r>
        <w:t>jQuery.</w:t>
      </w:r>
    </w:p>
    <w:p w14:paraId="3BD03F12" w14:textId="77777777" w:rsidR="00593F25" w:rsidRDefault="00593F25" w:rsidP="009741ED">
      <w:pPr>
        <w:pStyle w:val="ListParagraph"/>
        <w:numPr>
          <w:ilvl w:val="0"/>
          <w:numId w:val="2"/>
        </w:numPr>
        <w:spacing w:line="276" w:lineRule="auto"/>
        <w:rPr>
          <w:rFonts w:ascii="Symbol" w:hAnsi="Symbol"/>
        </w:rPr>
      </w:pPr>
      <w:r>
        <w:t xml:space="preserve">HTML5 and Javascript supporting web browsers such as </w:t>
      </w:r>
      <w:r w:rsidR="00722D4E">
        <w:t>Edge</w:t>
      </w:r>
      <w:r>
        <w:t xml:space="preserve">, Chrome, </w:t>
      </w:r>
      <w:r>
        <w:rPr>
          <w:spacing w:val="-3"/>
        </w:rPr>
        <w:t xml:space="preserve">Firefox, </w:t>
      </w:r>
      <w:r>
        <w:t>Opera</w:t>
      </w:r>
      <w:r>
        <w:t>…</w:t>
      </w:r>
    </w:p>
    <w:p w14:paraId="3F10730D" w14:textId="77777777" w:rsidR="00593F25" w:rsidRDefault="00593F25" w:rsidP="009741ED">
      <w:pPr>
        <w:pStyle w:val="BodyText"/>
        <w:spacing w:before="1" w:line="276" w:lineRule="auto"/>
      </w:pPr>
    </w:p>
    <w:p w14:paraId="751A8792" w14:textId="77777777" w:rsidR="00593F25" w:rsidRPr="00CD1AD2" w:rsidRDefault="00593F25" w:rsidP="00CD1AD2">
      <w:pPr>
        <w:rPr>
          <w:b/>
          <w:bCs/>
        </w:rPr>
      </w:pPr>
      <w:r w:rsidRPr="00CD1AD2">
        <w:rPr>
          <w:b/>
          <w:bCs/>
        </w:rPr>
        <w:t>For web users Hardware</w:t>
      </w:r>
    </w:p>
    <w:p w14:paraId="4BD2AFD2" w14:textId="77777777" w:rsidR="0013153B" w:rsidRPr="0013153B" w:rsidRDefault="0013153B" w:rsidP="0013153B">
      <w:pPr>
        <w:pStyle w:val="ListParagraph"/>
        <w:numPr>
          <w:ilvl w:val="0"/>
          <w:numId w:val="2"/>
        </w:numPr>
        <w:spacing w:line="276" w:lineRule="auto"/>
        <w:rPr>
          <w:rFonts w:ascii="Symbol" w:hAnsi="Symbol"/>
        </w:rPr>
      </w:pPr>
      <w:r w:rsidRPr="0013153B">
        <w:t>1 gigahertz (GHz) or faster compatible processor or System on a Chip (SoC)</w:t>
      </w:r>
    </w:p>
    <w:p w14:paraId="6CAFE6C6" w14:textId="77777777" w:rsidR="0013153B" w:rsidRPr="0013153B" w:rsidRDefault="0013153B" w:rsidP="0013153B">
      <w:pPr>
        <w:pStyle w:val="ListParagraph"/>
        <w:numPr>
          <w:ilvl w:val="0"/>
          <w:numId w:val="2"/>
        </w:numPr>
        <w:spacing w:line="276" w:lineRule="auto"/>
        <w:rPr>
          <w:rFonts w:ascii="Symbol" w:hAnsi="Symbol"/>
        </w:rPr>
      </w:pPr>
      <w:r w:rsidRPr="0013153B">
        <w:t xml:space="preserve">1 gigabyte (GB) for 32-bit or 2 GB for 64-bit </w:t>
      </w:r>
    </w:p>
    <w:p w14:paraId="32FE3CB6" w14:textId="77777777" w:rsidR="00593F25" w:rsidRPr="00CD1AD2" w:rsidRDefault="00593F25" w:rsidP="00CD1AD2">
      <w:pPr>
        <w:rPr>
          <w:b/>
          <w:bCs/>
        </w:rPr>
      </w:pPr>
      <w:r w:rsidRPr="00CD1AD2">
        <w:rPr>
          <w:b/>
          <w:bCs/>
        </w:rPr>
        <w:t>Software</w:t>
      </w:r>
    </w:p>
    <w:p w14:paraId="5E6BF000" w14:textId="77777777" w:rsidR="00593F25" w:rsidRDefault="00593F25" w:rsidP="009741ED">
      <w:pPr>
        <w:pStyle w:val="ListParagraph"/>
        <w:numPr>
          <w:ilvl w:val="0"/>
          <w:numId w:val="2"/>
        </w:numPr>
        <w:spacing w:line="276" w:lineRule="auto"/>
        <w:rPr>
          <w:rFonts w:ascii="Symbol" w:hAnsi="Symbol"/>
        </w:rPr>
      </w:pPr>
      <w:r>
        <w:t>Windows 7 OS or higher</w:t>
      </w:r>
    </w:p>
    <w:p w14:paraId="6DE320B1" w14:textId="77777777" w:rsidR="00593F25" w:rsidRDefault="00593F25" w:rsidP="009741ED">
      <w:pPr>
        <w:pStyle w:val="ListParagraph"/>
        <w:numPr>
          <w:ilvl w:val="0"/>
          <w:numId w:val="2"/>
        </w:numPr>
        <w:spacing w:line="276" w:lineRule="auto"/>
        <w:rPr>
          <w:rFonts w:ascii="Symbol" w:hAnsi="Symbol"/>
        </w:rPr>
      </w:pPr>
      <w:r>
        <w:t xml:space="preserve">HTML5 and Javascript supporting web browsers such as </w:t>
      </w:r>
      <w:r w:rsidR="00722D4E">
        <w:t>Edge</w:t>
      </w:r>
      <w:r>
        <w:t>, Chrome,</w:t>
      </w:r>
      <w:r>
        <w:rPr>
          <w:spacing w:val="-16"/>
        </w:rPr>
        <w:t xml:space="preserve"> </w:t>
      </w:r>
      <w:r>
        <w:t>Firefox,</w:t>
      </w:r>
    </w:p>
    <w:p w14:paraId="3D6A0755" w14:textId="77777777" w:rsidR="00593F25" w:rsidRDefault="00593F25" w:rsidP="009741ED">
      <w:pPr>
        <w:spacing w:before="37" w:line="276" w:lineRule="auto"/>
        <w:ind w:left="1701" w:firstLine="284"/>
        <w:rPr>
          <w:i/>
        </w:rPr>
      </w:pPr>
      <w:r>
        <w:t xml:space="preserve">Opera… </w:t>
      </w:r>
      <w:r>
        <w:rPr>
          <w:i/>
        </w:rPr>
        <w:t xml:space="preserve">(Website best running on </w:t>
      </w:r>
      <w:r w:rsidR="00722D4E">
        <w:rPr>
          <w:i/>
        </w:rPr>
        <w:t>Edge browser</w:t>
      </w:r>
      <w:r>
        <w:rPr>
          <w:i/>
        </w:rPr>
        <w:t>).</w:t>
      </w:r>
    </w:p>
    <w:p w14:paraId="27A82A69" w14:textId="77777777" w:rsidR="00F225B1" w:rsidRDefault="00F225B1" w:rsidP="009741ED">
      <w:pPr>
        <w:spacing w:line="276" w:lineRule="auto"/>
      </w:pPr>
      <w:r>
        <w:br w:type="page"/>
      </w:r>
    </w:p>
    <w:p w14:paraId="796FD283" w14:textId="77777777" w:rsidR="0059597B" w:rsidRDefault="0059597B" w:rsidP="0059597B"/>
    <w:p w14:paraId="51EBD9A9" w14:textId="77777777" w:rsidR="00F225B1" w:rsidRDefault="00F225B1" w:rsidP="009741ED">
      <w:pPr>
        <w:pStyle w:val="Heading3"/>
        <w:spacing w:line="276" w:lineRule="auto"/>
      </w:pPr>
      <w:bookmarkStart w:id="8" w:name="_Toc49417567"/>
      <w:r>
        <w:t>SCOPE OF THE WORK (Summary)</w:t>
      </w:r>
      <w:bookmarkEnd w:id="8"/>
    </w:p>
    <w:p w14:paraId="6009FBCA" w14:textId="77777777" w:rsidR="009741ED" w:rsidRPr="009741ED" w:rsidRDefault="009741ED" w:rsidP="009741ED"/>
    <w:p w14:paraId="7A0D5496" w14:textId="77777777" w:rsidR="00F225B1" w:rsidRPr="00CD1AD2" w:rsidRDefault="00F225B1" w:rsidP="00CD1AD2">
      <w:pPr>
        <w:rPr>
          <w:b/>
          <w:bCs/>
        </w:rPr>
      </w:pPr>
      <w:r w:rsidRPr="00CD1AD2">
        <w:rPr>
          <w:b/>
          <w:bCs/>
        </w:rPr>
        <w:t>After discussing, our group has decided to create a Website follow the below contents:</w:t>
      </w:r>
    </w:p>
    <w:p w14:paraId="6C730762" w14:textId="77777777" w:rsidR="00F225B1" w:rsidRDefault="00F225B1" w:rsidP="009741ED">
      <w:pPr>
        <w:spacing w:line="276" w:lineRule="auto"/>
      </w:pPr>
    </w:p>
    <w:p w14:paraId="13EF3569" w14:textId="77777777" w:rsidR="00F225B1" w:rsidRDefault="00F225B1" w:rsidP="0059597B">
      <w:pPr>
        <w:pStyle w:val="ListParagraph"/>
        <w:numPr>
          <w:ilvl w:val="0"/>
          <w:numId w:val="3"/>
        </w:numPr>
        <w:tabs>
          <w:tab w:val="clear" w:pos="1260"/>
          <w:tab w:val="left" w:pos="993"/>
        </w:tabs>
        <w:spacing w:line="276" w:lineRule="auto"/>
        <w:ind w:left="993" w:hanging="411"/>
      </w:pPr>
      <w:r>
        <w:rPr>
          <w:b/>
        </w:rPr>
        <w:t xml:space="preserve">Homepage: </w:t>
      </w:r>
      <w:r>
        <w:t xml:space="preserve">Describe the keywords or highlight of the shop based on all navigation link defined. We have best seller, new arrival and trendy </w:t>
      </w:r>
      <w:r>
        <w:rPr>
          <w:spacing w:val="-3"/>
        </w:rPr>
        <w:t xml:space="preserve">products </w:t>
      </w:r>
      <w:r>
        <w:t>toward to users. Moreover, we have a part for users subscribe to</w:t>
      </w:r>
      <w:r>
        <w:rPr>
          <w:spacing w:val="-5"/>
        </w:rPr>
        <w:t xml:space="preserve"> </w:t>
      </w:r>
      <w:r>
        <w:t>newsletter.</w:t>
      </w:r>
    </w:p>
    <w:p w14:paraId="5AE0CBE5" w14:textId="77777777" w:rsidR="00F225B1" w:rsidRDefault="00F225B1" w:rsidP="0059597B">
      <w:pPr>
        <w:pStyle w:val="ListParagraph"/>
        <w:numPr>
          <w:ilvl w:val="0"/>
          <w:numId w:val="3"/>
        </w:numPr>
        <w:tabs>
          <w:tab w:val="clear" w:pos="1260"/>
          <w:tab w:val="left" w:pos="993"/>
        </w:tabs>
        <w:spacing w:line="276" w:lineRule="auto"/>
        <w:ind w:left="993" w:hanging="411"/>
      </w:pPr>
      <w:r>
        <w:rPr>
          <w:b/>
        </w:rPr>
        <w:t xml:space="preserve">Products: </w:t>
      </w:r>
      <w:r>
        <w:t>For the user</w:t>
      </w:r>
      <w:r>
        <w:t>’</w:t>
      </w:r>
      <w:r>
        <w:t>s convenience, we display all of products on the navigation</w:t>
      </w:r>
      <w:r>
        <w:rPr>
          <w:spacing w:val="-1"/>
        </w:rPr>
        <w:t xml:space="preserve"> </w:t>
      </w:r>
      <w:r>
        <w:t>bar.</w:t>
      </w:r>
    </w:p>
    <w:p w14:paraId="7CFAE65B" w14:textId="77777777" w:rsidR="00F225B1" w:rsidRDefault="00F225B1" w:rsidP="0059597B">
      <w:pPr>
        <w:pStyle w:val="ListParagraph"/>
        <w:numPr>
          <w:ilvl w:val="0"/>
          <w:numId w:val="3"/>
        </w:numPr>
        <w:tabs>
          <w:tab w:val="clear" w:pos="1260"/>
          <w:tab w:val="left" w:pos="993"/>
        </w:tabs>
        <w:spacing w:line="276" w:lineRule="auto"/>
        <w:ind w:left="993" w:hanging="411"/>
      </w:pPr>
      <w:r>
        <w:rPr>
          <w:b/>
        </w:rPr>
        <w:t xml:space="preserve">Contact Us: </w:t>
      </w:r>
      <w:r>
        <w:t>Display an address, phone number, fax and an email to contact with us. Besides, we have a form which users can fill some information as an email or a message for us. The address was displayed by using GeoLocation API (e.g. Google</w:t>
      </w:r>
      <w:r>
        <w:rPr>
          <w:spacing w:val="-1"/>
        </w:rPr>
        <w:t xml:space="preserve"> </w:t>
      </w:r>
      <w:r>
        <w:t>Maps).</w:t>
      </w:r>
    </w:p>
    <w:p w14:paraId="40642CEA" w14:textId="77777777" w:rsidR="00F225B1" w:rsidRPr="00F225B1" w:rsidRDefault="00F225B1" w:rsidP="0059597B">
      <w:pPr>
        <w:pStyle w:val="ListParagraph"/>
        <w:numPr>
          <w:ilvl w:val="0"/>
          <w:numId w:val="3"/>
        </w:numPr>
        <w:tabs>
          <w:tab w:val="clear" w:pos="1260"/>
          <w:tab w:val="left" w:pos="993"/>
        </w:tabs>
        <w:spacing w:line="276" w:lineRule="auto"/>
        <w:ind w:left="993" w:hanging="411"/>
      </w:pPr>
      <w:r>
        <w:rPr>
          <w:b/>
        </w:rPr>
        <w:t xml:space="preserve">About: </w:t>
      </w:r>
      <w:r>
        <w:t>Not only introducting about the main information, history and</w:t>
      </w:r>
      <w:r>
        <w:rPr>
          <w:spacing w:val="-5"/>
        </w:rPr>
        <w:t xml:space="preserve"> </w:t>
      </w:r>
      <w:r>
        <w:t>some factory</w:t>
      </w:r>
      <w:r>
        <w:t>’</w:t>
      </w:r>
      <w:r>
        <w:t>s image, but also presenting 4 members and a short video recording</w:t>
      </w:r>
      <w:r w:rsidRPr="00F225B1">
        <w:rPr>
          <w:spacing w:val="-19"/>
        </w:rPr>
        <w:t xml:space="preserve"> </w:t>
      </w:r>
      <w:r>
        <w:t>a process of</w:t>
      </w:r>
      <w:r w:rsidRPr="00F225B1">
        <w:rPr>
          <w:spacing w:val="-2"/>
        </w:rPr>
        <w:t xml:space="preserve"> </w:t>
      </w:r>
      <w:r>
        <w:t>project.</w:t>
      </w:r>
    </w:p>
    <w:p w14:paraId="5E1BF096" w14:textId="77777777" w:rsidR="00F225B1" w:rsidRDefault="00F225B1" w:rsidP="0059597B">
      <w:pPr>
        <w:pStyle w:val="ListParagraph"/>
        <w:numPr>
          <w:ilvl w:val="0"/>
          <w:numId w:val="3"/>
        </w:numPr>
        <w:tabs>
          <w:tab w:val="clear" w:pos="1260"/>
          <w:tab w:val="left" w:pos="993"/>
        </w:tabs>
        <w:spacing w:line="276" w:lineRule="auto"/>
        <w:ind w:left="993" w:hanging="411"/>
      </w:pPr>
      <w:r>
        <w:rPr>
          <w:b/>
        </w:rPr>
        <w:t xml:space="preserve">Feedback: </w:t>
      </w:r>
      <w:r>
        <w:t>Get the feedback from users.</w:t>
      </w:r>
    </w:p>
    <w:p w14:paraId="70E993B0" w14:textId="77777777" w:rsidR="009741ED" w:rsidRDefault="009741ED">
      <w:r>
        <w:br w:type="page"/>
      </w:r>
    </w:p>
    <w:p w14:paraId="4BD3C80A" w14:textId="77777777" w:rsidR="0045759E" w:rsidRDefault="0045759E" w:rsidP="009741ED">
      <w:pPr>
        <w:spacing w:line="276" w:lineRule="auto"/>
      </w:pPr>
    </w:p>
    <w:p w14:paraId="16AE0047" w14:textId="77777777" w:rsidR="00E37EFC" w:rsidRDefault="009741ED" w:rsidP="009741ED">
      <w:pPr>
        <w:pStyle w:val="Heading3"/>
      </w:pPr>
      <w:bookmarkStart w:id="9" w:name="_Toc49417568"/>
      <w:r>
        <w:t>ARCHITECTURE AND DESIGN OF THE SYSTEM</w:t>
      </w:r>
      <w:bookmarkEnd w:id="9"/>
    </w:p>
    <w:p w14:paraId="2C4D52B3" w14:textId="77777777" w:rsidR="00E37EFC" w:rsidRDefault="00E37EFC">
      <w:pPr>
        <w:rPr>
          <w:rFonts w:asciiTheme="majorHAnsi" w:eastAsiaTheme="majorEastAsia" w:hAnsiTheme="majorHAnsi" w:cstheme="majorBidi"/>
          <w:b/>
          <w:color w:val="123869" w:themeColor="accent1"/>
          <w:sz w:val="36"/>
        </w:rPr>
      </w:pPr>
      <w:r>
        <w:rPr>
          <w:noProof/>
        </w:rPr>
        <w:drawing>
          <wp:anchor distT="0" distB="0" distL="0" distR="0" simplePos="0" relativeHeight="251666432" behindDoc="1" locked="0" layoutInCell="1" allowOverlap="1" wp14:anchorId="63134AC7" wp14:editId="7628AA9A">
            <wp:simplePos x="0" y="0"/>
            <wp:positionH relativeFrom="page">
              <wp:posOffset>1241778</wp:posOffset>
            </wp:positionH>
            <wp:positionV relativeFrom="paragraph">
              <wp:posOffset>689539</wp:posOffset>
            </wp:positionV>
            <wp:extent cx="5298440" cy="5834380"/>
            <wp:effectExtent l="0" t="0" r="0" b="0"/>
            <wp:wrapThrough wrapText="bothSides">
              <wp:wrapPolygon edited="0">
                <wp:start x="0" y="0"/>
                <wp:lineTo x="0" y="21511"/>
                <wp:lineTo x="21512" y="21511"/>
                <wp:lineTo x="21512" y="0"/>
                <wp:lineTo x="0" y="0"/>
              </wp:wrapPolygon>
            </wp:wrapThrough>
            <wp:docPr id="1" name="image2.jpe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15" cstate="print"/>
                    <a:stretch>
                      <a:fillRect/>
                    </a:stretch>
                  </pic:blipFill>
                  <pic:spPr>
                    <a:xfrm>
                      <a:off x="0" y="0"/>
                      <a:ext cx="5298440" cy="583438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D6A6BA1" w14:textId="77777777" w:rsidR="00E37EFC" w:rsidRDefault="00E37EFC" w:rsidP="00E37EFC"/>
    <w:p w14:paraId="66AFC7B8" w14:textId="77777777" w:rsidR="00E37EFC" w:rsidRDefault="002A7DF3" w:rsidP="00E37EFC">
      <w:pPr>
        <w:pStyle w:val="Heading3"/>
      </w:pPr>
      <w:bookmarkStart w:id="10" w:name="_Toc49417569"/>
      <w:r>
        <w:t>E-COMMERCE CONTEXT LEVEL DIAGRAM</w:t>
      </w:r>
      <w:bookmarkEnd w:id="10"/>
    </w:p>
    <w:p w14:paraId="008DBB95" w14:textId="77777777" w:rsidR="009741ED" w:rsidRDefault="00061D2D" w:rsidP="00E37EFC">
      <w:r>
        <w:rPr>
          <w:noProof/>
        </w:rPr>
        <w:drawing>
          <wp:anchor distT="0" distB="0" distL="114300" distR="114300" simplePos="0" relativeHeight="251667456" behindDoc="0" locked="0" layoutInCell="1" allowOverlap="1" wp14:anchorId="1125CEE2" wp14:editId="727E6E2B">
            <wp:simplePos x="0" y="0"/>
            <wp:positionH relativeFrom="margin">
              <wp:align>left</wp:align>
            </wp:positionH>
            <wp:positionV relativeFrom="paragraph">
              <wp:posOffset>207010</wp:posOffset>
            </wp:positionV>
            <wp:extent cx="6773545" cy="4786630"/>
            <wp:effectExtent l="0" t="0" r="8255" b="0"/>
            <wp:wrapThrough wrapText="bothSides">
              <wp:wrapPolygon edited="0">
                <wp:start x="0" y="0"/>
                <wp:lineTo x="0" y="21491"/>
                <wp:lineTo x="21566" y="21491"/>
                <wp:lineTo x="2156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73545" cy="4786630"/>
                    </a:xfrm>
                    <a:prstGeom prst="rect">
                      <a:avLst/>
                    </a:prstGeom>
                    <a:noFill/>
                    <a:ln>
                      <a:noFill/>
                    </a:ln>
                  </pic:spPr>
                </pic:pic>
              </a:graphicData>
            </a:graphic>
          </wp:anchor>
        </w:drawing>
      </w:r>
    </w:p>
    <w:p w14:paraId="5861FF85" w14:textId="77777777" w:rsidR="00061D2D" w:rsidRPr="00061D2D" w:rsidRDefault="00061D2D" w:rsidP="00061D2D"/>
    <w:p w14:paraId="42947A98" w14:textId="77777777" w:rsidR="00061D2D" w:rsidRPr="00061D2D" w:rsidRDefault="00061D2D" w:rsidP="00061D2D"/>
    <w:p w14:paraId="552FE006" w14:textId="77777777" w:rsidR="00061D2D" w:rsidRPr="00061D2D" w:rsidRDefault="00061D2D" w:rsidP="00061D2D"/>
    <w:p w14:paraId="28B238F9" w14:textId="77777777" w:rsidR="00061D2D" w:rsidRDefault="00061D2D" w:rsidP="00061D2D">
      <w:pPr>
        <w:tabs>
          <w:tab w:val="left" w:pos="7289"/>
        </w:tabs>
      </w:pPr>
      <w:r>
        <w:tab/>
      </w:r>
    </w:p>
    <w:p w14:paraId="5840666C" w14:textId="77777777" w:rsidR="00061D2D" w:rsidRDefault="00061D2D">
      <w:r>
        <w:br w:type="page"/>
      </w:r>
    </w:p>
    <w:p w14:paraId="39A61F64" w14:textId="77777777" w:rsidR="00061D2D" w:rsidRDefault="00061D2D" w:rsidP="00061D2D">
      <w:pPr>
        <w:tabs>
          <w:tab w:val="left" w:pos="7289"/>
        </w:tabs>
      </w:pPr>
    </w:p>
    <w:p w14:paraId="350F1738" w14:textId="77777777" w:rsidR="003076E9" w:rsidRDefault="003076E9" w:rsidP="003076E9">
      <w:pPr>
        <w:pStyle w:val="Heading3"/>
      </w:pPr>
      <w:bookmarkStart w:id="11" w:name="_Toc49417570"/>
      <w:r>
        <w:rPr>
          <w:sz w:val="40"/>
        </w:rPr>
        <w:t>D</w:t>
      </w:r>
      <w:r>
        <w:t>IAGRAM OF THE WEBSITE</w:t>
      </w:r>
      <w:bookmarkEnd w:id="11"/>
    </w:p>
    <w:p w14:paraId="1EFA9BA8" w14:textId="77777777" w:rsidR="003076E9" w:rsidRPr="00061D2D" w:rsidRDefault="003076E9" w:rsidP="00061D2D">
      <w:pPr>
        <w:tabs>
          <w:tab w:val="left" w:pos="7289"/>
        </w:tabs>
      </w:pPr>
    </w:p>
    <w:p w14:paraId="0F324D7B" w14:textId="77777777" w:rsidR="00061D2D" w:rsidRPr="00061D2D" w:rsidRDefault="00061D2D" w:rsidP="00061D2D"/>
    <w:p w14:paraId="17D32C2C" w14:textId="77777777" w:rsidR="00061D2D" w:rsidRPr="00061D2D" w:rsidRDefault="003076E9" w:rsidP="00061D2D">
      <w:r>
        <w:rPr>
          <w:noProof/>
          <w:color w:val="000000"/>
          <w:bdr w:val="none" w:sz="0" w:space="0" w:color="auto" w:frame="1"/>
        </w:rPr>
        <w:drawing>
          <wp:anchor distT="0" distB="0" distL="114300" distR="114300" simplePos="0" relativeHeight="251669504" behindDoc="0" locked="0" layoutInCell="1" allowOverlap="1" wp14:anchorId="77555F0E" wp14:editId="212C8A9B">
            <wp:simplePos x="0" y="0"/>
            <wp:positionH relativeFrom="margin">
              <wp:align>center</wp:align>
            </wp:positionH>
            <wp:positionV relativeFrom="paragraph">
              <wp:posOffset>6985</wp:posOffset>
            </wp:positionV>
            <wp:extent cx="2572385" cy="6489065"/>
            <wp:effectExtent l="0" t="0" r="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2385" cy="6489065"/>
                    </a:xfrm>
                    <a:prstGeom prst="rect">
                      <a:avLst/>
                    </a:prstGeom>
                    <a:noFill/>
                    <a:ln>
                      <a:noFill/>
                    </a:ln>
                  </pic:spPr>
                </pic:pic>
              </a:graphicData>
            </a:graphic>
          </wp:anchor>
        </w:drawing>
      </w:r>
    </w:p>
    <w:p w14:paraId="1B524836" w14:textId="77777777" w:rsidR="00061D2D" w:rsidRPr="00061D2D" w:rsidRDefault="00061D2D" w:rsidP="00061D2D"/>
    <w:p w14:paraId="3EA90A3F" w14:textId="77777777" w:rsidR="00061D2D" w:rsidRPr="00061D2D" w:rsidRDefault="00061D2D" w:rsidP="00061D2D"/>
    <w:p w14:paraId="75FAE96D" w14:textId="77777777" w:rsidR="00061D2D" w:rsidRPr="00061D2D" w:rsidRDefault="00061D2D" w:rsidP="00061D2D"/>
    <w:p w14:paraId="35D9F2EF" w14:textId="77777777" w:rsidR="00061D2D" w:rsidRPr="00061D2D" w:rsidRDefault="00061D2D" w:rsidP="00061D2D"/>
    <w:p w14:paraId="054989E1" w14:textId="77777777" w:rsidR="00061D2D" w:rsidRPr="00061D2D" w:rsidRDefault="00061D2D" w:rsidP="00061D2D"/>
    <w:p w14:paraId="713B220D" w14:textId="77777777" w:rsidR="00061D2D" w:rsidRPr="00061D2D" w:rsidRDefault="00061D2D" w:rsidP="00061D2D"/>
    <w:p w14:paraId="04963819" w14:textId="77777777" w:rsidR="00061D2D" w:rsidRPr="00061D2D" w:rsidRDefault="00061D2D" w:rsidP="00061D2D"/>
    <w:p w14:paraId="11F2D5CD" w14:textId="77777777" w:rsidR="00061D2D" w:rsidRPr="00061D2D" w:rsidRDefault="00061D2D" w:rsidP="00061D2D"/>
    <w:p w14:paraId="2C00CE39" w14:textId="77777777" w:rsidR="00061D2D" w:rsidRPr="00061D2D" w:rsidRDefault="00061D2D" w:rsidP="00061D2D"/>
    <w:p w14:paraId="35F435C0" w14:textId="77777777" w:rsidR="00061D2D" w:rsidRPr="00061D2D" w:rsidRDefault="00061D2D" w:rsidP="00061D2D"/>
    <w:p w14:paraId="74BEE6CE" w14:textId="77777777" w:rsidR="00061D2D" w:rsidRPr="00061D2D" w:rsidRDefault="00061D2D" w:rsidP="00061D2D"/>
    <w:p w14:paraId="5AA967CB" w14:textId="77777777" w:rsidR="00061D2D" w:rsidRPr="00061D2D" w:rsidRDefault="00061D2D" w:rsidP="00061D2D"/>
    <w:p w14:paraId="2FFFB36F" w14:textId="77777777" w:rsidR="00061D2D" w:rsidRPr="00061D2D" w:rsidRDefault="00061D2D" w:rsidP="00061D2D"/>
    <w:p w14:paraId="7F93773F" w14:textId="77777777" w:rsidR="00061D2D" w:rsidRPr="00061D2D" w:rsidRDefault="00061D2D" w:rsidP="00061D2D"/>
    <w:p w14:paraId="5752A87E" w14:textId="77777777" w:rsidR="00061D2D" w:rsidRPr="00061D2D" w:rsidRDefault="00061D2D" w:rsidP="00061D2D"/>
    <w:p w14:paraId="1916C650" w14:textId="77777777" w:rsidR="00061D2D" w:rsidRPr="00061D2D" w:rsidRDefault="00061D2D" w:rsidP="00061D2D"/>
    <w:p w14:paraId="19C2AB0E" w14:textId="77777777" w:rsidR="00061D2D" w:rsidRPr="00061D2D" w:rsidRDefault="00061D2D" w:rsidP="00061D2D"/>
    <w:p w14:paraId="5C28F035" w14:textId="77777777" w:rsidR="00061D2D" w:rsidRPr="00061D2D" w:rsidRDefault="00061D2D" w:rsidP="00061D2D"/>
    <w:p w14:paraId="2993FCF8" w14:textId="77777777" w:rsidR="00061D2D" w:rsidRPr="00061D2D" w:rsidRDefault="00061D2D" w:rsidP="00061D2D"/>
    <w:p w14:paraId="2D5C7629" w14:textId="77777777" w:rsidR="00061D2D" w:rsidRPr="00061D2D" w:rsidRDefault="00061D2D" w:rsidP="00061D2D"/>
    <w:p w14:paraId="4F2DC1FC" w14:textId="77777777" w:rsidR="00061D2D" w:rsidRPr="00061D2D" w:rsidRDefault="00061D2D" w:rsidP="00061D2D"/>
    <w:p w14:paraId="2977B824" w14:textId="77777777" w:rsidR="00061D2D" w:rsidRDefault="00061D2D" w:rsidP="00061D2D"/>
    <w:p w14:paraId="70DFFD84" w14:textId="77777777" w:rsidR="003076E9" w:rsidRDefault="003076E9" w:rsidP="00061D2D"/>
    <w:p w14:paraId="5C0D92E2" w14:textId="77777777" w:rsidR="003076E9" w:rsidRDefault="003076E9">
      <w:r>
        <w:br w:type="page"/>
      </w:r>
    </w:p>
    <w:p w14:paraId="0FC8D187" w14:textId="77777777" w:rsidR="003076E9" w:rsidRDefault="003076E9" w:rsidP="00061D2D"/>
    <w:p w14:paraId="261AF153" w14:textId="77777777" w:rsidR="003076E9" w:rsidRPr="009B5C84" w:rsidRDefault="003076E9" w:rsidP="0034036E">
      <w:pPr>
        <w:pStyle w:val="Heading3"/>
        <w:jc w:val="center"/>
        <w:rPr>
          <w:color w:val="auto"/>
          <w:sz w:val="40"/>
        </w:rPr>
      </w:pPr>
      <w:bookmarkStart w:id="12" w:name="_Toc49417571"/>
      <w:r w:rsidRPr="009B5C84">
        <w:rPr>
          <w:color w:val="auto"/>
          <w:sz w:val="40"/>
        </w:rPr>
        <w:t>T</w:t>
      </w:r>
      <w:r w:rsidRPr="009B5C84">
        <w:rPr>
          <w:color w:val="auto"/>
        </w:rPr>
        <w:t xml:space="preserve">ASK </w:t>
      </w:r>
      <w:r w:rsidRPr="009B5C84">
        <w:rPr>
          <w:color w:val="auto"/>
          <w:sz w:val="40"/>
        </w:rPr>
        <w:t>S</w:t>
      </w:r>
      <w:r w:rsidRPr="009B5C84">
        <w:rPr>
          <w:color w:val="auto"/>
        </w:rPr>
        <w:t xml:space="preserve">HEET REVIEW </w:t>
      </w:r>
      <w:r w:rsidRPr="009B5C84">
        <w:rPr>
          <w:color w:val="auto"/>
          <w:sz w:val="40"/>
        </w:rPr>
        <w:t>1</w:t>
      </w:r>
      <w:bookmarkEnd w:id="12"/>
    </w:p>
    <w:p w14:paraId="72A8C95A" w14:textId="77777777" w:rsidR="003076E9" w:rsidRDefault="003076E9" w:rsidP="00061D2D"/>
    <w:p w14:paraId="5041777B" w14:textId="77777777" w:rsidR="003076E9" w:rsidRDefault="003076E9" w:rsidP="00061D2D"/>
    <w:tbl>
      <w:tblPr>
        <w:tblW w:w="10697" w:type="dxa"/>
        <w:tblInd w:w="-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2232"/>
        <w:gridCol w:w="1176"/>
        <w:gridCol w:w="1373"/>
        <w:gridCol w:w="1421"/>
        <w:gridCol w:w="1112"/>
        <w:gridCol w:w="1109"/>
        <w:gridCol w:w="1571"/>
      </w:tblGrid>
      <w:tr w:rsidR="003076E9" w14:paraId="7A58DF0A" w14:textId="77777777" w:rsidTr="0093174D">
        <w:trPr>
          <w:trHeight w:val="1276"/>
        </w:trPr>
        <w:tc>
          <w:tcPr>
            <w:tcW w:w="2935" w:type="dxa"/>
            <w:gridSpan w:val="2"/>
          </w:tcPr>
          <w:p w14:paraId="7A919833" w14:textId="77777777" w:rsidR="003076E9" w:rsidRDefault="003076E9" w:rsidP="00704B8E">
            <w:pPr>
              <w:pStyle w:val="TableParagraph"/>
              <w:spacing w:before="22"/>
              <w:ind w:left="438" w:right="424"/>
              <w:jc w:val="center"/>
              <w:rPr>
                <w:b/>
              </w:rPr>
            </w:pPr>
            <w:r>
              <w:rPr>
                <w:b/>
              </w:rPr>
              <w:t>Project Ref. No.:</w:t>
            </w:r>
          </w:p>
          <w:p w14:paraId="3E88D9A8" w14:textId="77777777" w:rsidR="003076E9" w:rsidRDefault="003076E9" w:rsidP="00704B8E">
            <w:pPr>
              <w:pStyle w:val="TableParagraph"/>
              <w:spacing w:before="2"/>
              <w:rPr>
                <w:b/>
                <w:sz w:val="26"/>
              </w:rPr>
            </w:pPr>
          </w:p>
          <w:p w14:paraId="2312E90F" w14:textId="77777777" w:rsidR="003076E9" w:rsidRDefault="003076E9" w:rsidP="00704B8E">
            <w:pPr>
              <w:pStyle w:val="TableParagraph"/>
              <w:ind w:left="297" w:right="283" w:hanging="1"/>
              <w:jc w:val="center"/>
              <w:rPr>
                <w:b/>
              </w:rPr>
            </w:pPr>
            <w:r>
              <w:rPr>
                <w:b/>
              </w:rPr>
              <w:t>eP/Advertisement Portal Management System/01</w:t>
            </w:r>
          </w:p>
        </w:tc>
        <w:tc>
          <w:tcPr>
            <w:tcW w:w="1176" w:type="dxa"/>
            <w:vMerge w:val="restart"/>
          </w:tcPr>
          <w:p w14:paraId="2783B4ED" w14:textId="77777777" w:rsidR="003076E9" w:rsidRDefault="003076E9" w:rsidP="00704B8E">
            <w:pPr>
              <w:pStyle w:val="TableParagraph"/>
              <w:rPr>
                <w:b/>
                <w:sz w:val="24"/>
              </w:rPr>
            </w:pPr>
          </w:p>
          <w:p w14:paraId="02C09EB9" w14:textId="77777777" w:rsidR="003076E9" w:rsidRDefault="003076E9" w:rsidP="00704B8E">
            <w:pPr>
              <w:pStyle w:val="TableParagraph"/>
              <w:rPr>
                <w:b/>
                <w:sz w:val="24"/>
              </w:rPr>
            </w:pPr>
          </w:p>
          <w:p w14:paraId="3295E2A5" w14:textId="77777777" w:rsidR="003076E9" w:rsidRDefault="003076E9" w:rsidP="00704B8E">
            <w:pPr>
              <w:pStyle w:val="TableParagraph"/>
              <w:spacing w:before="5"/>
              <w:rPr>
                <w:b/>
                <w:sz w:val="25"/>
              </w:rPr>
            </w:pPr>
          </w:p>
          <w:p w14:paraId="3B2499B4" w14:textId="77777777" w:rsidR="003076E9" w:rsidRDefault="003076E9" w:rsidP="00704B8E">
            <w:pPr>
              <w:pStyle w:val="TableParagraph"/>
              <w:ind w:left="234" w:right="97" w:hanging="111"/>
              <w:rPr>
                <w:b/>
              </w:rPr>
            </w:pPr>
            <w:r>
              <w:rPr>
                <w:b/>
              </w:rPr>
              <w:t>Project Title:</w:t>
            </w:r>
          </w:p>
        </w:tc>
        <w:tc>
          <w:tcPr>
            <w:tcW w:w="1373" w:type="dxa"/>
            <w:vMerge w:val="restart"/>
          </w:tcPr>
          <w:p w14:paraId="06295CFF" w14:textId="77777777" w:rsidR="003076E9" w:rsidRDefault="003076E9" w:rsidP="00704B8E">
            <w:pPr>
              <w:pStyle w:val="TableParagraph"/>
              <w:rPr>
                <w:b/>
                <w:sz w:val="24"/>
              </w:rPr>
            </w:pPr>
          </w:p>
          <w:p w14:paraId="7BE14480" w14:textId="77777777" w:rsidR="003076E9" w:rsidRDefault="003076E9" w:rsidP="00704B8E">
            <w:pPr>
              <w:pStyle w:val="TableParagraph"/>
              <w:spacing w:before="4"/>
              <w:rPr>
                <w:b/>
                <w:sz w:val="27"/>
              </w:rPr>
            </w:pPr>
          </w:p>
          <w:p w14:paraId="0C0DE69A" w14:textId="77777777" w:rsidR="003076E9" w:rsidRDefault="003076E9" w:rsidP="00704B8E">
            <w:pPr>
              <w:pStyle w:val="TableParagraph"/>
              <w:ind w:left="160" w:right="154" w:firstLine="3"/>
              <w:jc w:val="center"/>
              <w:rPr>
                <w:b/>
              </w:rPr>
            </w:pPr>
            <w:r>
              <w:rPr>
                <w:b/>
              </w:rPr>
              <w:t>Activity Plan Prepared By:</w:t>
            </w:r>
          </w:p>
        </w:tc>
        <w:tc>
          <w:tcPr>
            <w:tcW w:w="5213" w:type="dxa"/>
            <w:gridSpan w:val="4"/>
          </w:tcPr>
          <w:p w14:paraId="0C545E6A" w14:textId="77777777" w:rsidR="003076E9" w:rsidRDefault="003076E9" w:rsidP="00704B8E">
            <w:pPr>
              <w:pStyle w:val="TableParagraph"/>
              <w:rPr>
                <w:b/>
                <w:sz w:val="24"/>
              </w:rPr>
            </w:pPr>
          </w:p>
          <w:p w14:paraId="1BB6D264" w14:textId="77777777" w:rsidR="003076E9" w:rsidRDefault="003076E9" w:rsidP="00704B8E">
            <w:pPr>
              <w:pStyle w:val="TableParagraph"/>
              <w:rPr>
                <w:b/>
                <w:sz w:val="24"/>
              </w:rPr>
            </w:pPr>
          </w:p>
          <w:p w14:paraId="4FB1FD8D" w14:textId="77777777" w:rsidR="003076E9" w:rsidRDefault="003076E9" w:rsidP="00704B8E">
            <w:pPr>
              <w:pStyle w:val="TableParagraph"/>
              <w:ind w:left="445"/>
              <w:rPr>
                <w:b/>
              </w:rPr>
            </w:pPr>
            <w:r>
              <w:rPr>
                <w:b/>
              </w:rPr>
              <w:t>Date of Preparation of Activity Plan:</w:t>
            </w:r>
          </w:p>
        </w:tc>
      </w:tr>
      <w:tr w:rsidR="003076E9" w14:paraId="2BE07841" w14:textId="77777777" w:rsidTr="0093174D">
        <w:trPr>
          <w:trHeight w:val="762"/>
        </w:trPr>
        <w:tc>
          <w:tcPr>
            <w:tcW w:w="703" w:type="dxa"/>
          </w:tcPr>
          <w:p w14:paraId="3E717426" w14:textId="77777777" w:rsidR="003076E9" w:rsidRDefault="003076E9" w:rsidP="00704B8E">
            <w:pPr>
              <w:pStyle w:val="TableParagraph"/>
              <w:spacing w:before="146" w:line="252" w:lineRule="exact"/>
              <w:ind w:left="167"/>
              <w:rPr>
                <w:b/>
              </w:rPr>
            </w:pPr>
            <w:r>
              <w:rPr>
                <w:b/>
              </w:rPr>
              <w:t>Sr.</w:t>
            </w:r>
          </w:p>
          <w:p w14:paraId="2181B6D7" w14:textId="77777777" w:rsidR="003076E9" w:rsidRDefault="003076E9" w:rsidP="00704B8E">
            <w:pPr>
              <w:pStyle w:val="TableParagraph"/>
              <w:spacing w:line="252" w:lineRule="exact"/>
              <w:ind w:left="136"/>
              <w:rPr>
                <w:b/>
              </w:rPr>
            </w:pPr>
            <w:r>
              <w:rPr>
                <w:b/>
              </w:rPr>
              <w:t>No.</w:t>
            </w:r>
          </w:p>
        </w:tc>
        <w:tc>
          <w:tcPr>
            <w:tcW w:w="2232" w:type="dxa"/>
          </w:tcPr>
          <w:p w14:paraId="08501234" w14:textId="77777777" w:rsidR="003076E9" w:rsidRDefault="003076E9" w:rsidP="00704B8E">
            <w:pPr>
              <w:pStyle w:val="TableParagraph"/>
              <w:spacing w:before="8"/>
              <w:rPr>
                <w:b/>
                <w:sz w:val="23"/>
              </w:rPr>
            </w:pPr>
          </w:p>
          <w:p w14:paraId="02D6FBEF" w14:textId="77777777" w:rsidR="003076E9" w:rsidRDefault="003076E9" w:rsidP="00704B8E">
            <w:pPr>
              <w:pStyle w:val="TableParagraph"/>
              <w:spacing w:before="1"/>
              <w:ind w:right="737"/>
              <w:jc w:val="right"/>
              <w:rPr>
                <w:b/>
              </w:rPr>
            </w:pPr>
            <w:r>
              <w:rPr>
                <w:b/>
              </w:rPr>
              <w:t>Task</w:t>
            </w:r>
          </w:p>
        </w:tc>
        <w:tc>
          <w:tcPr>
            <w:tcW w:w="1176" w:type="dxa"/>
            <w:vMerge/>
            <w:tcBorders>
              <w:top w:val="nil"/>
            </w:tcBorders>
          </w:tcPr>
          <w:p w14:paraId="0C8BA54B" w14:textId="77777777" w:rsidR="003076E9" w:rsidRDefault="003076E9" w:rsidP="00704B8E">
            <w:pPr>
              <w:rPr>
                <w:sz w:val="2"/>
                <w:szCs w:val="2"/>
              </w:rPr>
            </w:pPr>
          </w:p>
        </w:tc>
        <w:tc>
          <w:tcPr>
            <w:tcW w:w="1373" w:type="dxa"/>
            <w:vMerge/>
            <w:tcBorders>
              <w:top w:val="nil"/>
            </w:tcBorders>
          </w:tcPr>
          <w:p w14:paraId="6450DAD4" w14:textId="77777777" w:rsidR="003076E9" w:rsidRDefault="003076E9" w:rsidP="00704B8E">
            <w:pPr>
              <w:rPr>
                <w:sz w:val="2"/>
                <w:szCs w:val="2"/>
              </w:rPr>
            </w:pPr>
          </w:p>
        </w:tc>
        <w:tc>
          <w:tcPr>
            <w:tcW w:w="1421" w:type="dxa"/>
          </w:tcPr>
          <w:p w14:paraId="0CE7EAC6" w14:textId="77777777" w:rsidR="003076E9" w:rsidRDefault="003076E9" w:rsidP="00704B8E">
            <w:pPr>
              <w:pStyle w:val="TableParagraph"/>
              <w:spacing w:before="21"/>
              <w:ind w:left="378" w:right="276" w:hanging="87"/>
              <w:rPr>
                <w:b/>
              </w:rPr>
            </w:pPr>
            <w:r>
              <w:rPr>
                <w:b/>
              </w:rPr>
              <w:t>Actual Start Date</w:t>
            </w:r>
          </w:p>
        </w:tc>
        <w:tc>
          <w:tcPr>
            <w:tcW w:w="1112" w:type="dxa"/>
          </w:tcPr>
          <w:p w14:paraId="38266A79" w14:textId="77777777" w:rsidR="003076E9" w:rsidRDefault="003076E9" w:rsidP="00704B8E">
            <w:pPr>
              <w:pStyle w:val="TableParagraph"/>
              <w:spacing w:before="146"/>
              <w:ind w:left="231" w:right="133" w:hanging="72"/>
              <w:rPr>
                <w:b/>
              </w:rPr>
            </w:pPr>
            <w:r>
              <w:rPr>
                <w:b/>
              </w:rPr>
              <w:t>Actual Days</w:t>
            </w:r>
          </w:p>
        </w:tc>
        <w:tc>
          <w:tcPr>
            <w:tcW w:w="1109" w:type="dxa"/>
          </w:tcPr>
          <w:p w14:paraId="34CF74CE" w14:textId="77777777" w:rsidR="003076E9" w:rsidRDefault="003076E9" w:rsidP="00704B8E">
            <w:pPr>
              <w:pStyle w:val="TableParagraph"/>
              <w:spacing w:before="21"/>
              <w:ind w:left="130" w:right="126" w:firstLine="74"/>
              <w:jc w:val="both"/>
              <w:rPr>
                <w:b/>
              </w:rPr>
            </w:pPr>
            <w:r>
              <w:rPr>
                <w:b/>
              </w:rPr>
              <w:t xml:space="preserve">Team </w:t>
            </w:r>
            <w:r w:rsidR="00BA38A0">
              <w:rPr>
                <w:b/>
              </w:rPr>
              <w:t xml:space="preserve">  </w:t>
            </w:r>
            <w:r>
              <w:rPr>
                <w:b/>
              </w:rPr>
              <w:t>Mate Names</w:t>
            </w:r>
          </w:p>
        </w:tc>
        <w:tc>
          <w:tcPr>
            <w:tcW w:w="1571" w:type="dxa"/>
          </w:tcPr>
          <w:p w14:paraId="15C0DC4E" w14:textId="77777777" w:rsidR="003076E9" w:rsidRDefault="003076E9" w:rsidP="00704B8E">
            <w:pPr>
              <w:pStyle w:val="TableParagraph"/>
              <w:spacing w:before="8"/>
              <w:rPr>
                <w:b/>
                <w:sz w:val="23"/>
              </w:rPr>
            </w:pPr>
          </w:p>
          <w:p w14:paraId="22D04B2B" w14:textId="77777777" w:rsidR="003076E9" w:rsidRDefault="003076E9" w:rsidP="00704B8E">
            <w:pPr>
              <w:pStyle w:val="TableParagraph"/>
              <w:spacing w:before="1"/>
              <w:ind w:left="146" w:right="139"/>
              <w:jc w:val="center"/>
              <w:rPr>
                <w:b/>
              </w:rPr>
            </w:pPr>
            <w:r>
              <w:rPr>
                <w:b/>
              </w:rPr>
              <w:t>Status</w:t>
            </w:r>
          </w:p>
        </w:tc>
      </w:tr>
      <w:tr w:rsidR="003076E9" w14:paraId="755E7C11" w14:textId="77777777" w:rsidTr="0093174D">
        <w:trPr>
          <w:trHeight w:val="528"/>
        </w:trPr>
        <w:tc>
          <w:tcPr>
            <w:tcW w:w="703" w:type="dxa"/>
          </w:tcPr>
          <w:p w14:paraId="5D7221F7" w14:textId="77777777" w:rsidR="003076E9" w:rsidRDefault="003076E9" w:rsidP="00704B8E">
            <w:pPr>
              <w:pStyle w:val="TableParagraph"/>
              <w:spacing w:before="146"/>
              <w:ind w:left="107"/>
            </w:pPr>
            <w:r>
              <w:t>1</w:t>
            </w:r>
          </w:p>
        </w:tc>
        <w:tc>
          <w:tcPr>
            <w:tcW w:w="2232" w:type="dxa"/>
            <w:vAlign w:val="center"/>
          </w:tcPr>
          <w:p w14:paraId="7E8DDE16" w14:textId="77777777" w:rsidR="003076E9" w:rsidRDefault="003076E9" w:rsidP="00BA38A0">
            <w:pPr>
              <w:pStyle w:val="TableParagraph"/>
              <w:spacing w:before="19"/>
              <w:ind w:left="107" w:right="855"/>
            </w:pPr>
            <w:r>
              <w:t>Problem Statement</w:t>
            </w:r>
          </w:p>
        </w:tc>
        <w:tc>
          <w:tcPr>
            <w:tcW w:w="1176" w:type="dxa"/>
            <w:vMerge w:val="restart"/>
          </w:tcPr>
          <w:p w14:paraId="238DFEA2" w14:textId="77777777" w:rsidR="003076E9" w:rsidRDefault="003076E9" w:rsidP="00704B8E">
            <w:pPr>
              <w:pStyle w:val="TableParagraph"/>
              <w:rPr>
                <w:b/>
                <w:sz w:val="24"/>
              </w:rPr>
            </w:pPr>
          </w:p>
          <w:p w14:paraId="196E6472" w14:textId="77777777" w:rsidR="003076E9" w:rsidRDefault="003076E9" w:rsidP="00704B8E">
            <w:pPr>
              <w:pStyle w:val="TableParagraph"/>
              <w:rPr>
                <w:b/>
                <w:sz w:val="24"/>
              </w:rPr>
            </w:pPr>
          </w:p>
          <w:p w14:paraId="3B1029DA" w14:textId="77777777" w:rsidR="003076E9" w:rsidRDefault="003076E9" w:rsidP="00704B8E">
            <w:pPr>
              <w:pStyle w:val="TableParagraph"/>
              <w:rPr>
                <w:b/>
                <w:sz w:val="24"/>
              </w:rPr>
            </w:pPr>
          </w:p>
          <w:p w14:paraId="76227220" w14:textId="77777777" w:rsidR="003076E9" w:rsidRDefault="003076E9" w:rsidP="00704B8E">
            <w:pPr>
              <w:pStyle w:val="TableParagraph"/>
              <w:rPr>
                <w:b/>
                <w:sz w:val="24"/>
              </w:rPr>
            </w:pPr>
          </w:p>
          <w:p w14:paraId="22811EFA" w14:textId="77777777" w:rsidR="003076E9" w:rsidRDefault="003076E9" w:rsidP="00704B8E">
            <w:pPr>
              <w:pStyle w:val="TableParagraph"/>
              <w:rPr>
                <w:b/>
                <w:sz w:val="24"/>
              </w:rPr>
            </w:pPr>
          </w:p>
          <w:p w14:paraId="4E8E1F48" w14:textId="77777777" w:rsidR="003076E9" w:rsidRDefault="003076E9" w:rsidP="00704B8E">
            <w:pPr>
              <w:pStyle w:val="TableParagraph"/>
              <w:spacing w:before="8"/>
              <w:rPr>
                <w:b/>
                <w:sz w:val="30"/>
              </w:rPr>
            </w:pPr>
          </w:p>
          <w:p w14:paraId="3D52EB6B" w14:textId="77777777" w:rsidR="003076E9" w:rsidRDefault="003076E9" w:rsidP="00704B8E">
            <w:pPr>
              <w:pStyle w:val="TableParagraph"/>
              <w:ind w:left="306" w:right="116" w:hanging="166"/>
            </w:pPr>
            <w:r>
              <w:t>A1</w:t>
            </w:r>
          </w:p>
          <w:p w14:paraId="311E2EAE" w14:textId="77777777" w:rsidR="003076E9" w:rsidRDefault="003076E9" w:rsidP="00704B8E">
            <w:pPr>
              <w:pStyle w:val="TableParagraph"/>
              <w:ind w:left="306" w:right="116" w:hanging="166"/>
            </w:pPr>
            <w:r>
              <w:t>Uniforms</w:t>
            </w:r>
          </w:p>
        </w:tc>
        <w:tc>
          <w:tcPr>
            <w:tcW w:w="1373" w:type="dxa"/>
            <w:vMerge w:val="restart"/>
          </w:tcPr>
          <w:p w14:paraId="6DF195A3" w14:textId="77777777" w:rsidR="003076E9" w:rsidRDefault="003076E9" w:rsidP="00704B8E">
            <w:pPr>
              <w:pStyle w:val="TableParagraph"/>
              <w:rPr>
                <w:b/>
                <w:sz w:val="24"/>
              </w:rPr>
            </w:pPr>
          </w:p>
          <w:p w14:paraId="6806728B" w14:textId="77777777" w:rsidR="003076E9" w:rsidRDefault="003076E9" w:rsidP="00704B8E">
            <w:pPr>
              <w:pStyle w:val="TableParagraph"/>
              <w:rPr>
                <w:b/>
                <w:sz w:val="24"/>
              </w:rPr>
            </w:pPr>
          </w:p>
          <w:p w14:paraId="5A6520BA" w14:textId="77777777" w:rsidR="003076E9" w:rsidRDefault="003076E9" w:rsidP="00704B8E">
            <w:pPr>
              <w:pStyle w:val="TableParagraph"/>
              <w:rPr>
                <w:b/>
                <w:sz w:val="24"/>
              </w:rPr>
            </w:pPr>
          </w:p>
          <w:p w14:paraId="74A55E6D" w14:textId="77777777" w:rsidR="003076E9" w:rsidRDefault="003076E9" w:rsidP="00704B8E">
            <w:pPr>
              <w:pStyle w:val="TableParagraph"/>
              <w:rPr>
                <w:b/>
                <w:sz w:val="24"/>
              </w:rPr>
            </w:pPr>
          </w:p>
          <w:p w14:paraId="07247A28" w14:textId="77777777" w:rsidR="003076E9" w:rsidRDefault="003076E9" w:rsidP="00704B8E">
            <w:pPr>
              <w:pStyle w:val="TableParagraph"/>
              <w:rPr>
                <w:b/>
                <w:sz w:val="24"/>
              </w:rPr>
            </w:pPr>
          </w:p>
          <w:p w14:paraId="1D6EFC11" w14:textId="77777777" w:rsidR="003076E9" w:rsidRDefault="003076E9" w:rsidP="00704B8E">
            <w:pPr>
              <w:pStyle w:val="TableParagraph"/>
              <w:rPr>
                <w:b/>
                <w:sz w:val="24"/>
              </w:rPr>
            </w:pPr>
          </w:p>
          <w:p w14:paraId="45C8E01B" w14:textId="77777777" w:rsidR="003076E9" w:rsidRDefault="003076E9" w:rsidP="00704B8E">
            <w:pPr>
              <w:pStyle w:val="TableParagraph"/>
              <w:spacing w:before="204"/>
            </w:pPr>
            <w:r>
              <w:t xml:space="preserve">    </w:t>
            </w:r>
            <w:r w:rsidR="00BA38A0">
              <w:t xml:space="preserve">   </w:t>
            </w:r>
            <w:r>
              <w:t>Linh</w:t>
            </w:r>
          </w:p>
        </w:tc>
        <w:tc>
          <w:tcPr>
            <w:tcW w:w="1421" w:type="dxa"/>
          </w:tcPr>
          <w:p w14:paraId="464A5409" w14:textId="77777777" w:rsidR="003076E9" w:rsidRDefault="003076E9" w:rsidP="00704B8E">
            <w:pPr>
              <w:pStyle w:val="TableParagraph"/>
              <w:spacing w:before="146"/>
              <w:ind w:left="120" w:right="120"/>
              <w:jc w:val="center"/>
            </w:pPr>
            <w:r>
              <w:t>30/7/2020</w:t>
            </w:r>
          </w:p>
        </w:tc>
        <w:tc>
          <w:tcPr>
            <w:tcW w:w="1112" w:type="dxa"/>
          </w:tcPr>
          <w:p w14:paraId="2C86AA26" w14:textId="77777777" w:rsidR="003076E9" w:rsidRDefault="003076E9" w:rsidP="00704B8E">
            <w:pPr>
              <w:pStyle w:val="TableParagraph"/>
              <w:spacing w:before="146"/>
              <w:ind w:left="4"/>
              <w:jc w:val="center"/>
            </w:pPr>
            <w:r>
              <w:t>1</w:t>
            </w:r>
          </w:p>
        </w:tc>
        <w:tc>
          <w:tcPr>
            <w:tcW w:w="1109" w:type="dxa"/>
          </w:tcPr>
          <w:p w14:paraId="453A3538" w14:textId="77777777" w:rsidR="003076E9" w:rsidRDefault="003076E9" w:rsidP="00704B8E">
            <w:pPr>
              <w:pStyle w:val="TableParagraph"/>
              <w:spacing w:before="146"/>
              <w:ind w:left="158" w:right="158"/>
              <w:jc w:val="center"/>
            </w:pPr>
            <w:r>
              <w:t>Linh</w:t>
            </w:r>
          </w:p>
        </w:tc>
        <w:tc>
          <w:tcPr>
            <w:tcW w:w="1571" w:type="dxa"/>
          </w:tcPr>
          <w:p w14:paraId="65186EC6" w14:textId="77777777" w:rsidR="003076E9" w:rsidRDefault="003076E9" w:rsidP="00704B8E">
            <w:pPr>
              <w:pStyle w:val="TableParagraph"/>
              <w:spacing w:before="146"/>
              <w:ind w:left="148" w:right="139"/>
              <w:jc w:val="center"/>
            </w:pPr>
            <w:r>
              <w:t>Completed</w:t>
            </w:r>
          </w:p>
        </w:tc>
      </w:tr>
      <w:tr w:rsidR="003076E9" w14:paraId="03716E2F" w14:textId="77777777" w:rsidTr="0093174D">
        <w:trPr>
          <w:trHeight w:val="996"/>
        </w:trPr>
        <w:tc>
          <w:tcPr>
            <w:tcW w:w="703" w:type="dxa"/>
          </w:tcPr>
          <w:p w14:paraId="44CA85B9" w14:textId="77777777" w:rsidR="003076E9" w:rsidRDefault="003076E9" w:rsidP="00704B8E">
            <w:pPr>
              <w:pStyle w:val="TableParagraph"/>
              <w:spacing w:before="9"/>
              <w:rPr>
                <w:b/>
                <w:sz w:val="34"/>
              </w:rPr>
            </w:pPr>
          </w:p>
          <w:p w14:paraId="2878D344" w14:textId="77777777" w:rsidR="003076E9" w:rsidRDefault="003076E9" w:rsidP="00704B8E">
            <w:pPr>
              <w:pStyle w:val="TableParagraph"/>
              <w:ind w:left="107"/>
            </w:pPr>
            <w:r>
              <w:t>2</w:t>
            </w:r>
          </w:p>
        </w:tc>
        <w:tc>
          <w:tcPr>
            <w:tcW w:w="2232" w:type="dxa"/>
            <w:vAlign w:val="center"/>
          </w:tcPr>
          <w:p w14:paraId="3E4D8F00" w14:textId="77777777" w:rsidR="003076E9" w:rsidRDefault="003076E9" w:rsidP="00BA38A0">
            <w:pPr>
              <w:pStyle w:val="TableParagraph"/>
              <w:spacing w:before="21"/>
              <w:ind w:left="107" w:right="133"/>
            </w:pPr>
            <w:r>
              <w:t>Analysis of A1Uniforms requirements about the website</w:t>
            </w:r>
          </w:p>
        </w:tc>
        <w:tc>
          <w:tcPr>
            <w:tcW w:w="1176" w:type="dxa"/>
            <w:vMerge/>
            <w:tcBorders>
              <w:top w:val="nil"/>
            </w:tcBorders>
          </w:tcPr>
          <w:p w14:paraId="4073CECA" w14:textId="77777777" w:rsidR="003076E9" w:rsidRDefault="003076E9" w:rsidP="00704B8E">
            <w:pPr>
              <w:rPr>
                <w:sz w:val="2"/>
                <w:szCs w:val="2"/>
              </w:rPr>
            </w:pPr>
          </w:p>
        </w:tc>
        <w:tc>
          <w:tcPr>
            <w:tcW w:w="1373" w:type="dxa"/>
            <w:vMerge/>
            <w:tcBorders>
              <w:top w:val="nil"/>
            </w:tcBorders>
          </w:tcPr>
          <w:p w14:paraId="35D0E26A" w14:textId="77777777" w:rsidR="003076E9" w:rsidRDefault="003076E9" w:rsidP="00704B8E">
            <w:pPr>
              <w:rPr>
                <w:sz w:val="2"/>
                <w:szCs w:val="2"/>
              </w:rPr>
            </w:pPr>
          </w:p>
        </w:tc>
        <w:tc>
          <w:tcPr>
            <w:tcW w:w="1421" w:type="dxa"/>
          </w:tcPr>
          <w:p w14:paraId="298ADDD7" w14:textId="77777777" w:rsidR="003076E9" w:rsidRDefault="003076E9" w:rsidP="00704B8E">
            <w:pPr>
              <w:pStyle w:val="TableParagraph"/>
              <w:spacing w:before="9"/>
              <w:rPr>
                <w:b/>
                <w:sz w:val="34"/>
              </w:rPr>
            </w:pPr>
          </w:p>
          <w:p w14:paraId="4F6D5912" w14:textId="77777777" w:rsidR="003076E9" w:rsidRDefault="003076E9" w:rsidP="00704B8E">
            <w:pPr>
              <w:pStyle w:val="TableParagraph"/>
              <w:ind w:left="120" w:right="120"/>
              <w:jc w:val="center"/>
            </w:pPr>
            <w:r>
              <w:t>30/7/2020</w:t>
            </w:r>
          </w:p>
        </w:tc>
        <w:tc>
          <w:tcPr>
            <w:tcW w:w="1112" w:type="dxa"/>
          </w:tcPr>
          <w:p w14:paraId="30FEEAD2" w14:textId="77777777" w:rsidR="003076E9" w:rsidRDefault="003076E9" w:rsidP="00704B8E">
            <w:pPr>
              <w:pStyle w:val="TableParagraph"/>
              <w:spacing w:before="9"/>
              <w:rPr>
                <w:b/>
                <w:sz w:val="34"/>
              </w:rPr>
            </w:pPr>
          </w:p>
          <w:p w14:paraId="3E83479E" w14:textId="77777777" w:rsidR="003076E9" w:rsidRDefault="003076E9" w:rsidP="00704B8E">
            <w:pPr>
              <w:pStyle w:val="TableParagraph"/>
              <w:ind w:left="5"/>
              <w:jc w:val="center"/>
            </w:pPr>
            <w:r>
              <w:t>1</w:t>
            </w:r>
          </w:p>
        </w:tc>
        <w:tc>
          <w:tcPr>
            <w:tcW w:w="1109" w:type="dxa"/>
          </w:tcPr>
          <w:p w14:paraId="4D5F3D42" w14:textId="77777777" w:rsidR="003076E9" w:rsidRDefault="003076E9" w:rsidP="00704B8E">
            <w:pPr>
              <w:pStyle w:val="TableParagraph"/>
              <w:spacing w:before="9"/>
              <w:rPr>
                <w:b/>
                <w:sz w:val="34"/>
              </w:rPr>
            </w:pPr>
          </w:p>
          <w:p w14:paraId="59BDE40B" w14:textId="77777777" w:rsidR="003076E9" w:rsidRDefault="003076E9" w:rsidP="00704B8E">
            <w:pPr>
              <w:pStyle w:val="TableParagraph"/>
              <w:ind w:left="158" w:right="158"/>
              <w:jc w:val="center"/>
            </w:pPr>
            <w:r>
              <w:t>Ngan</w:t>
            </w:r>
          </w:p>
        </w:tc>
        <w:tc>
          <w:tcPr>
            <w:tcW w:w="1571" w:type="dxa"/>
          </w:tcPr>
          <w:p w14:paraId="64E25661" w14:textId="77777777" w:rsidR="003076E9" w:rsidRDefault="003076E9" w:rsidP="00704B8E">
            <w:pPr>
              <w:pStyle w:val="TableParagraph"/>
              <w:spacing w:before="9"/>
              <w:rPr>
                <w:b/>
                <w:sz w:val="34"/>
              </w:rPr>
            </w:pPr>
          </w:p>
          <w:p w14:paraId="5A18C604" w14:textId="77777777" w:rsidR="003076E9" w:rsidRDefault="003076E9" w:rsidP="00704B8E">
            <w:pPr>
              <w:pStyle w:val="TableParagraph"/>
              <w:ind w:left="148" w:right="138"/>
              <w:jc w:val="center"/>
            </w:pPr>
            <w:r>
              <w:t>Completed</w:t>
            </w:r>
          </w:p>
        </w:tc>
      </w:tr>
      <w:tr w:rsidR="003076E9" w14:paraId="1F65C012" w14:textId="77777777" w:rsidTr="0093174D">
        <w:trPr>
          <w:trHeight w:val="528"/>
        </w:trPr>
        <w:tc>
          <w:tcPr>
            <w:tcW w:w="703" w:type="dxa"/>
          </w:tcPr>
          <w:p w14:paraId="319CB5AD" w14:textId="77777777" w:rsidR="003076E9" w:rsidRDefault="003076E9" w:rsidP="00704B8E">
            <w:pPr>
              <w:pStyle w:val="TableParagraph"/>
              <w:spacing w:before="148"/>
              <w:ind w:left="107"/>
            </w:pPr>
            <w:r>
              <w:t>3</w:t>
            </w:r>
          </w:p>
        </w:tc>
        <w:tc>
          <w:tcPr>
            <w:tcW w:w="2232" w:type="dxa"/>
            <w:vAlign w:val="center"/>
          </w:tcPr>
          <w:p w14:paraId="63F274F4" w14:textId="77777777" w:rsidR="003076E9" w:rsidRDefault="003076E9" w:rsidP="00BA38A0">
            <w:pPr>
              <w:pStyle w:val="TableParagraph"/>
              <w:spacing w:before="21"/>
              <w:ind w:left="107" w:right="219"/>
            </w:pPr>
            <w:r>
              <w:t>The scope of the work (in brief)</w:t>
            </w:r>
          </w:p>
        </w:tc>
        <w:tc>
          <w:tcPr>
            <w:tcW w:w="1176" w:type="dxa"/>
            <w:vMerge/>
            <w:tcBorders>
              <w:top w:val="nil"/>
            </w:tcBorders>
          </w:tcPr>
          <w:p w14:paraId="677D9CF0" w14:textId="77777777" w:rsidR="003076E9" w:rsidRDefault="003076E9" w:rsidP="00704B8E">
            <w:pPr>
              <w:rPr>
                <w:sz w:val="2"/>
                <w:szCs w:val="2"/>
              </w:rPr>
            </w:pPr>
          </w:p>
        </w:tc>
        <w:tc>
          <w:tcPr>
            <w:tcW w:w="1373" w:type="dxa"/>
            <w:vMerge/>
            <w:tcBorders>
              <w:top w:val="nil"/>
            </w:tcBorders>
          </w:tcPr>
          <w:p w14:paraId="58FA9D65" w14:textId="77777777" w:rsidR="003076E9" w:rsidRDefault="003076E9" w:rsidP="00704B8E">
            <w:pPr>
              <w:rPr>
                <w:sz w:val="2"/>
                <w:szCs w:val="2"/>
              </w:rPr>
            </w:pPr>
          </w:p>
        </w:tc>
        <w:tc>
          <w:tcPr>
            <w:tcW w:w="1421" w:type="dxa"/>
          </w:tcPr>
          <w:p w14:paraId="21750F59" w14:textId="77777777" w:rsidR="003076E9" w:rsidRDefault="003076E9" w:rsidP="00704B8E">
            <w:pPr>
              <w:pStyle w:val="TableParagraph"/>
              <w:spacing w:before="148"/>
              <w:ind w:left="120" w:right="120"/>
              <w:jc w:val="center"/>
            </w:pPr>
            <w:r>
              <w:t>31/7/2020</w:t>
            </w:r>
          </w:p>
        </w:tc>
        <w:tc>
          <w:tcPr>
            <w:tcW w:w="1112" w:type="dxa"/>
          </w:tcPr>
          <w:p w14:paraId="22DA9323" w14:textId="77777777" w:rsidR="003076E9" w:rsidRDefault="003076E9" w:rsidP="00704B8E">
            <w:pPr>
              <w:pStyle w:val="TableParagraph"/>
              <w:spacing w:before="148"/>
              <w:ind w:left="4"/>
              <w:jc w:val="center"/>
            </w:pPr>
            <w:r>
              <w:t>1</w:t>
            </w:r>
          </w:p>
        </w:tc>
        <w:tc>
          <w:tcPr>
            <w:tcW w:w="1109" w:type="dxa"/>
          </w:tcPr>
          <w:p w14:paraId="364B7C55" w14:textId="77777777" w:rsidR="003076E9" w:rsidRDefault="003076E9" w:rsidP="00704B8E">
            <w:pPr>
              <w:pStyle w:val="TableParagraph"/>
              <w:spacing w:before="148"/>
              <w:ind w:left="157" w:right="158"/>
              <w:jc w:val="center"/>
            </w:pPr>
            <w:r>
              <w:t>Phat</w:t>
            </w:r>
          </w:p>
        </w:tc>
        <w:tc>
          <w:tcPr>
            <w:tcW w:w="1571" w:type="dxa"/>
          </w:tcPr>
          <w:p w14:paraId="08EDA1D3" w14:textId="77777777" w:rsidR="003076E9" w:rsidRDefault="003076E9" w:rsidP="00704B8E">
            <w:pPr>
              <w:pStyle w:val="TableParagraph"/>
              <w:spacing w:before="148"/>
              <w:ind w:left="148" w:right="139"/>
              <w:jc w:val="center"/>
            </w:pPr>
            <w:r>
              <w:t>Completed</w:t>
            </w:r>
          </w:p>
        </w:tc>
      </w:tr>
      <w:tr w:rsidR="003076E9" w14:paraId="25A01A98" w14:textId="77777777" w:rsidTr="0093174D">
        <w:trPr>
          <w:trHeight w:val="762"/>
        </w:trPr>
        <w:tc>
          <w:tcPr>
            <w:tcW w:w="703" w:type="dxa"/>
          </w:tcPr>
          <w:p w14:paraId="1D8630A8" w14:textId="77777777" w:rsidR="003076E9" w:rsidRDefault="003076E9" w:rsidP="00704B8E">
            <w:pPr>
              <w:pStyle w:val="TableParagraph"/>
              <w:spacing w:before="11"/>
              <w:rPr>
                <w:b/>
                <w:sz w:val="23"/>
              </w:rPr>
            </w:pPr>
          </w:p>
          <w:p w14:paraId="400566C3" w14:textId="77777777" w:rsidR="003076E9" w:rsidRDefault="003076E9" w:rsidP="00704B8E">
            <w:pPr>
              <w:pStyle w:val="TableParagraph"/>
              <w:ind w:left="107"/>
            </w:pPr>
            <w:r>
              <w:t>4</w:t>
            </w:r>
          </w:p>
        </w:tc>
        <w:tc>
          <w:tcPr>
            <w:tcW w:w="2232" w:type="dxa"/>
            <w:vAlign w:val="center"/>
          </w:tcPr>
          <w:p w14:paraId="2A44167E" w14:textId="77777777" w:rsidR="003076E9" w:rsidRDefault="003076E9" w:rsidP="00BA38A0">
            <w:pPr>
              <w:pStyle w:val="TableParagraph"/>
              <w:spacing w:before="21"/>
              <w:ind w:left="107" w:right="256"/>
            </w:pPr>
            <w:r>
              <w:t>Architecture and design of the system</w:t>
            </w:r>
          </w:p>
        </w:tc>
        <w:tc>
          <w:tcPr>
            <w:tcW w:w="1176" w:type="dxa"/>
            <w:vMerge/>
            <w:tcBorders>
              <w:top w:val="nil"/>
            </w:tcBorders>
          </w:tcPr>
          <w:p w14:paraId="111F9679" w14:textId="77777777" w:rsidR="003076E9" w:rsidRDefault="003076E9" w:rsidP="00704B8E">
            <w:pPr>
              <w:rPr>
                <w:sz w:val="2"/>
                <w:szCs w:val="2"/>
              </w:rPr>
            </w:pPr>
          </w:p>
        </w:tc>
        <w:tc>
          <w:tcPr>
            <w:tcW w:w="1373" w:type="dxa"/>
            <w:vMerge/>
            <w:tcBorders>
              <w:top w:val="nil"/>
            </w:tcBorders>
          </w:tcPr>
          <w:p w14:paraId="03DC6A5D" w14:textId="77777777" w:rsidR="003076E9" w:rsidRDefault="003076E9" w:rsidP="00704B8E">
            <w:pPr>
              <w:rPr>
                <w:sz w:val="2"/>
                <w:szCs w:val="2"/>
              </w:rPr>
            </w:pPr>
          </w:p>
        </w:tc>
        <w:tc>
          <w:tcPr>
            <w:tcW w:w="1421" w:type="dxa"/>
          </w:tcPr>
          <w:p w14:paraId="39E9336C" w14:textId="77777777" w:rsidR="003076E9" w:rsidRDefault="003076E9" w:rsidP="00704B8E">
            <w:pPr>
              <w:pStyle w:val="TableParagraph"/>
              <w:spacing w:before="11"/>
              <w:rPr>
                <w:b/>
                <w:sz w:val="23"/>
              </w:rPr>
            </w:pPr>
          </w:p>
          <w:p w14:paraId="42669492" w14:textId="77777777" w:rsidR="003076E9" w:rsidRDefault="003076E9" w:rsidP="00704B8E">
            <w:pPr>
              <w:pStyle w:val="TableParagraph"/>
              <w:ind w:left="120" w:right="120"/>
              <w:jc w:val="center"/>
            </w:pPr>
            <w:r>
              <w:t>31/7/2020</w:t>
            </w:r>
          </w:p>
        </w:tc>
        <w:tc>
          <w:tcPr>
            <w:tcW w:w="1112" w:type="dxa"/>
          </w:tcPr>
          <w:p w14:paraId="745E72D0" w14:textId="77777777" w:rsidR="003076E9" w:rsidRDefault="003076E9" w:rsidP="00704B8E">
            <w:pPr>
              <w:pStyle w:val="TableParagraph"/>
              <w:spacing w:before="11"/>
              <w:rPr>
                <w:b/>
                <w:sz w:val="23"/>
              </w:rPr>
            </w:pPr>
          </w:p>
          <w:p w14:paraId="6667843B" w14:textId="77777777" w:rsidR="003076E9" w:rsidRDefault="003076E9" w:rsidP="00704B8E">
            <w:pPr>
              <w:pStyle w:val="TableParagraph"/>
              <w:ind w:left="4"/>
              <w:jc w:val="center"/>
            </w:pPr>
            <w:r>
              <w:t>1</w:t>
            </w:r>
          </w:p>
        </w:tc>
        <w:tc>
          <w:tcPr>
            <w:tcW w:w="1109" w:type="dxa"/>
          </w:tcPr>
          <w:p w14:paraId="2C48B037" w14:textId="77777777" w:rsidR="003076E9" w:rsidRDefault="003076E9" w:rsidP="00704B8E">
            <w:pPr>
              <w:pStyle w:val="TableParagraph"/>
              <w:spacing w:before="11"/>
              <w:rPr>
                <w:b/>
                <w:sz w:val="23"/>
              </w:rPr>
            </w:pPr>
          </w:p>
          <w:p w14:paraId="7B9CED37" w14:textId="77777777" w:rsidR="003076E9" w:rsidRDefault="003076E9" w:rsidP="00704B8E">
            <w:pPr>
              <w:pStyle w:val="TableParagraph"/>
              <w:ind w:left="158" w:right="158"/>
              <w:jc w:val="center"/>
            </w:pPr>
            <w:r>
              <w:t>Ngan</w:t>
            </w:r>
          </w:p>
        </w:tc>
        <w:tc>
          <w:tcPr>
            <w:tcW w:w="1571" w:type="dxa"/>
          </w:tcPr>
          <w:p w14:paraId="4E4562DF" w14:textId="77777777" w:rsidR="003076E9" w:rsidRDefault="003076E9" w:rsidP="00704B8E">
            <w:pPr>
              <w:pStyle w:val="TableParagraph"/>
              <w:spacing w:before="11"/>
              <w:rPr>
                <w:b/>
                <w:sz w:val="23"/>
              </w:rPr>
            </w:pPr>
          </w:p>
          <w:p w14:paraId="56EEE3A5" w14:textId="77777777" w:rsidR="003076E9" w:rsidRDefault="003076E9" w:rsidP="00704B8E">
            <w:pPr>
              <w:pStyle w:val="TableParagraph"/>
              <w:ind w:left="148" w:right="139"/>
              <w:jc w:val="center"/>
            </w:pPr>
            <w:r>
              <w:t>Completed</w:t>
            </w:r>
          </w:p>
        </w:tc>
      </w:tr>
      <w:tr w:rsidR="00BA38A0" w14:paraId="39DE58F1" w14:textId="77777777" w:rsidTr="0093174D">
        <w:trPr>
          <w:trHeight w:val="762"/>
        </w:trPr>
        <w:tc>
          <w:tcPr>
            <w:tcW w:w="703" w:type="dxa"/>
            <w:vAlign w:val="center"/>
          </w:tcPr>
          <w:p w14:paraId="0A28F10B" w14:textId="77777777" w:rsidR="00BA38A0" w:rsidRDefault="00BA38A0" w:rsidP="00BA38A0">
            <w:pPr>
              <w:pStyle w:val="TableParagraph"/>
              <w:spacing w:before="11"/>
              <w:rPr>
                <w:b/>
                <w:sz w:val="23"/>
              </w:rPr>
            </w:pPr>
            <w:r>
              <w:rPr>
                <w:b/>
                <w:sz w:val="23"/>
              </w:rPr>
              <w:t xml:space="preserve"> 5</w:t>
            </w:r>
          </w:p>
        </w:tc>
        <w:tc>
          <w:tcPr>
            <w:tcW w:w="2232" w:type="dxa"/>
            <w:vAlign w:val="center"/>
          </w:tcPr>
          <w:p w14:paraId="5FB3F2D5" w14:textId="77777777" w:rsidR="00BA38A0" w:rsidRDefault="00BA38A0" w:rsidP="00BA38A0">
            <w:pPr>
              <w:pStyle w:val="TableParagraph"/>
              <w:spacing w:before="21"/>
              <w:ind w:left="107" w:right="256"/>
            </w:pPr>
            <w:r w:rsidRPr="00BA38A0">
              <w:t>E-commerce Context Level Diagram</w:t>
            </w:r>
          </w:p>
        </w:tc>
        <w:tc>
          <w:tcPr>
            <w:tcW w:w="1176" w:type="dxa"/>
            <w:vMerge/>
            <w:tcBorders>
              <w:top w:val="nil"/>
            </w:tcBorders>
            <w:vAlign w:val="center"/>
          </w:tcPr>
          <w:p w14:paraId="1577CC4B" w14:textId="77777777" w:rsidR="00BA38A0" w:rsidRDefault="00BA38A0" w:rsidP="00BA38A0">
            <w:pPr>
              <w:rPr>
                <w:sz w:val="2"/>
                <w:szCs w:val="2"/>
              </w:rPr>
            </w:pPr>
          </w:p>
        </w:tc>
        <w:tc>
          <w:tcPr>
            <w:tcW w:w="1373" w:type="dxa"/>
            <w:vMerge/>
            <w:tcBorders>
              <w:top w:val="nil"/>
            </w:tcBorders>
            <w:vAlign w:val="center"/>
          </w:tcPr>
          <w:p w14:paraId="2FE516D7" w14:textId="77777777" w:rsidR="00BA38A0" w:rsidRDefault="00BA38A0" w:rsidP="00BA38A0">
            <w:pPr>
              <w:rPr>
                <w:sz w:val="2"/>
                <w:szCs w:val="2"/>
              </w:rPr>
            </w:pPr>
          </w:p>
        </w:tc>
        <w:tc>
          <w:tcPr>
            <w:tcW w:w="1421" w:type="dxa"/>
            <w:vAlign w:val="center"/>
          </w:tcPr>
          <w:p w14:paraId="02A9F56D" w14:textId="77777777" w:rsidR="00BA38A0" w:rsidRDefault="00BA38A0" w:rsidP="00BA38A0">
            <w:pPr>
              <w:pStyle w:val="TableParagraph"/>
              <w:spacing w:before="11"/>
              <w:rPr>
                <w:b/>
                <w:sz w:val="23"/>
              </w:rPr>
            </w:pPr>
            <w:r>
              <w:t xml:space="preserve">    31/7/2020</w:t>
            </w:r>
          </w:p>
        </w:tc>
        <w:tc>
          <w:tcPr>
            <w:tcW w:w="1112" w:type="dxa"/>
            <w:vAlign w:val="center"/>
          </w:tcPr>
          <w:p w14:paraId="4D38F65E" w14:textId="77777777" w:rsidR="00BA38A0" w:rsidRDefault="00BA38A0" w:rsidP="00BA38A0">
            <w:pPr>
              <w:pStyle w:val="TableParagraph"/>
              <w:spacing w:before="11"/>
              <w:rPr>
                <w:b/>
                <w:sz w:val="23"/>
              </w:rPr>
            </w:pPr>
            <w:r>
              <w:rPr>
                <w:b/>
                <w:sz w:val="23"/>
              </w:rPr>
              <w:t xml:space="preserve">        </w:t>
            </w:r>
            <w:r>
              <w:t>1</w:t>
            </w:r>
            <w:r>
              <w:rPr>
                <w:b/>
                <w:sz w:val="23"/>
              </w:rPr>
              <w:t xml:space="preserve"> </w:t>
            </w:r>
          </w:p>
        </w:tc>
        <w:tc>
          <w:tcPr>
            <w:tcW w:w="1109" w:type="dxa"/>
            <w:vAlign w:val="center"/>
          </w:tcPr>
          <w:p w14:paraId="1D504E97" w14:textId="77777777" w:rsidR="00BA38A0" w:rsidRDefault="00BA38A0" w:rsidP="00BA38A0">
            <w:pPr>
              <w:pStyle w:val="TableParagraph"/>
              <w:spacing w:before="11"/>
              <w:rPr>
                <w:b/>
                <w:sz w:val="23"/>
              </w:rPr>
            </w:pPr>
            <w:r>
              <w:rPr>
                <w:b/>
                <w:sz w:val="23"/>
              </w:rPr>
              <w:t xml:space="preserve">     </w:t>
            </w:r>
            <w:r>
              <w:t>Linh</w:t>
            </w:r>
          </w:p>
        </w:tc>
        <w:tc>
          <w:tcPr>
            <w:tcW w:w="1571" w:type="dxa"/>
            <w:vAlign w:val="center"/>
          </w:tcPr>
          <w:p w14:paraId="2CE3CA8D" w14:textId="77777777" w:rsidR="00BA38A0" w:rsidRDefault="00BA38A0" w:rsidP="00BA38A0">
            <w:pPr>
              <w:pStyle w:val="TableParagraph"/>
              <w:spacing w:before="11"/>
              <w:rPr>
                <w:b/>
                <w:sz w:val="23"/>
              </w:rPr>
            </w:pPr>
            <w:r>
              <w:rPr>
                <w:b/>
                <w:sz w:val="23"/>
              </w:rPr>
              <w:t xml:space="preserve">    </w:t>
            </w:r>
            <w:r>
              <w:t>Completed</w:t>
            </w:r>
          </w:p>
        </w:tc>
      </w:tr>
      <w:tr w:rsidR="003076E9" w14:paraId="6D71719D" w14:textId="77777777" w:rsidTr="0093174D">
        <w:trPr>
          <w:trHeight w:val="528"/>
        </w:trPr>
        <w:tc>
          <w:tcPr>
            <w:tcW w:w="703" w:type="dxa"/>
          </w:tcPr>
          <w:p w14:paraId="2206E799" w14:textId="77777777" w:rsidR="003076E9" w:rsidRDefault="00BA38A0" w:rsidP="00704B8E">
            <w:pPr>
              <w:pStyle w:val="TableParagraph"/>
              <w:spacing w:before="148"/>
              <w:ind w:left="107"/>
            </w:pPr>
            <w:r>
              <w:t>6</w:t>
            </w:r>
          </w:p>
        </w:tc>
        <w:tc>
          <w:tcPr>
            <w:tcW w:w="2232" w:type="dxa"/>
            <w:vAlign w:val="center"/>
          </w:tcPr>
          <w:p w14:paraId="7DEFAE72" w14:textId="77777777" w:rsidR="003076E9" w:rsidRDefault="003076E9" w:rsidP="00BA38A0">
            <w:pPr>
              <w:pStyle w:val="TableParagraph"/>
              <w:spacing w:before="21"/>
              <w:ind w:left="107" w:right="415"/>
            </w:pPr>
            <w:r>
              <w:t>Diagram of the website</w:t>
            </w:r>
          </w:p>
        </w:tc>
        <w:tc>
          <w:tcPr>
            <w:tcW w:w="1176" w:type="dxa"/>
            <w:vMerge/>
            <w:tcBorders>
              <w:top w:val="nil"/>
            </w:tcBorders>
          </w:tcPr>
          <w:p w14:paraId="6F0451C2" w14:textId="77777777" w:rsidR="003076E9" w:rsidRDefault="003076E9" w:rsidP="00704B8E">
            <w:pPr>
              <w:rPr>
                <w:sz w:val="2"/>
                <w:szCs w:val="2"/>
              </w:rPr>
            </w:pPr>
          </w:p>
        </w:tc>
        <w:tc>
          <w:tcPr>
            <w:tcW w:w="1373" w:type="dxa"/>
            <w:vMerge/>
            <w:tcBorders>
              <w:top w:val="nil"/>
            </w:tcBorders>
          </w:tcPr>
          <w:p w14:paraId="13C1738B" w14:textId="77777777" w:rsidR="003076E9" w:rsidRDefault="003076E9" w:rsidP="00704B8E">
            <w:pPr>
              <w:rPr>
                <w:sz w:val="2"/>
                <w:szCs w:val="2"/>
              </w:rPr>
            </w:pPr>
          </w:p>
        </w:tc>
        <w:tc>
          <w:tcPr>
            <w:tcW w:w="1421" w:type="dxa"/>
          </w:tcPr>
          <w:p w14:paraId="7F7A5CE8" w14:textId="77777777" w:rsidR="003076E9" w:rsidRDefault="003076E9" w:rsidP="00704B8E">
            <w:pPr>
              <w:pStyle w:val="TableParagraph"/>
              <w:spacing w:before="148"/>
              <w:ind w:left="120" w:right="120"/>
              <w:jc w:val="center"/>
            </w:pPr>
            <w:r>
              <w:t>31/7/2020</w:t>
            </w:r>
          </w:p>
        </w:tc>
        <w:tc>
          <w:tcPr>
            <w:tcW w:w="1112" w:type="dxa"/>
          </w:tcPr>
          <w:p w14:paraId="144B2014" w14:textId="77777777" w:rsidR="003076E9" w:rsidRDefault="003076E9" w:rsidP="00704B8E">
            <w:pPr>
              <w:pStyle w:val="TableParagraph"/>
              <w:spacing w:before="148"/>
              <w:ind w:left="4"/>
              <w:jc w:val="center"/>
            </w:pPr>
            <w:r>
              <w:t>1</w:t>
            </w:r>
          </w:p>
        </w:tc>
        <w:tc>
          <w:tcPr>
            <w:tcW w:w="1109" w:type="dxa"/>
          </w:tcPr>
          <w:p w14:paraId="211A530B" w14:textId="77777777" w:rsidR="003076E9" w:rsidRDefault="003076E9" w:rsidP="00704B8E">
            <w:pPr>
              <w:pStyle w:val="TableParagraph"/>
              <w:spacing w:before="148"/>
              <w:ind w:left="159" w:right="158"/>
              <w:jc w:val="center"/>
            </w:pPr>
            <w:r>
              <w:t>Thach</w:t>
            </w:r>
          </w:p>
        </w:tc>
        <w:tc>
          <w:tcPr>
            <w:tcW w:w="1571" w:type="dxa"/>
          </w:tcPr>
          <w:p w14:paraId="09F0942E" w14:textId="77777777" w:rsidR="003076E9" w:rsidRDefault="003076E9" w:rsidP="00704B8E">
            <w:pPr>
              <w:pStyle w:val="TableParagraph"/>
              <w:spacing w:before="148"/>
              <w:ind w:left="148" w:right="139"/>
              <w:jc w:val="center"/>
            </w:pPr>
            <w:r>
              <w:t>Completed</w:t>
            </w:r>
          </w:p>
        </w:tc>
      </w:tr>
      <w:tr w:rsidR="003076E9" w14:paraId="4D741F73" w14:textId="77777777" w:rsidTr="0093174D">
        <w:trPr>
          <w:trHeight w:val="296"/>
        </w:trPr>
        <w:tc>
          <w:tcPr>
            <w:tcW w:w="703" w:type="dxa"/>
          </w:tcPr>
          <w:p w14:paraId="34208A20" w14:textId="77777777" w:rsidR="003076E9" w:rsidRDefault="00BA38A0" w:rsidP="00704B8E">
            <w:pPr>
              <w:pStyle w:val="TableParagraph"/>
              <w:spacing w:before="24"/>
              <w:ind w:left="107"/>
            </w:pPr>
            <w:r>
              <w:t>7</w:t>
            </w:r>
          </w:p>
        </w:tc>
        <w:tc>
          <w:tcPr>
            <w:tcW w:w="2232" w:type="dxa"/>
            <w:vAlign w:val="center"/>
          </w:tcPr>
          <w:p w14:paraId="5F5FAB4A" w14:textId="77777777" w:rsidR="003076E9" w:rsidRDefault="00BA38A0" w:rsidP="00BA38A0">
            <w:pPr>
              <w:pStyle w:val="TableParagraph"/>
              <w:spacing w:before="24"/>
              <w:ind w:right="760"/>
            </w:pPr>
            <w:r>
              <w:t xml:space="preserve">  </w:t>
            </w:r>
            <w:r w:rsidR="003076E9">
              <w:t>Task Sheet</w:t>
            </w:r>
          </w:p>
        </w:tc>
        <w:tc>
          <w:tcPr>
            <w:tcW w:w="1176" w:type="dxa"/>
            <w:vMerge/>
            <w:tcBorders>
              <w:top w:val="nil"/>
            </w:tcBorders>
          </w:tcPr>
          <w:p w14:paraId="743B2287" w14:textId="77777777" w:rsidR="003076E9" w:rsidRDefault="003076E9" w:rsidP="00704B8E">
            <w:pPr>
              <w:rPr>
                <w:sz w:val="2"/>
                <w:szCs w:val="2"/>
              </w:rPr>
            </w:pPr>
          </w:p>
        </w:tc>
        <w:tc>
          <w:tcPr>
            <w:tcW w:w="1373" w:type="dxa"/>
            <w:vMerge/>
            <w:tcBorders>
              <w:top w:val="nil"/>
            </w:tcBorders>
          </w:tcPr>
          <w:p w14:paraId="1BA87D6C" w14:textId="77777777" w:rsidR="003076E9" w:rsidRDefault="003076E9" w:rsidP="00704B8E">
            <w:pPr>
              <w:rPr>
                <w:sz w:val="2"/>
                <w:szCs w:val="2"/>
              </w:rPr>
            </w:pPr>
          </w:p>
        </w:tc>
        <w:tc>
          <w:tcPr>
            <w:tcW w:w="1421" w:type="dxa"/>
          </w:tcPr>
          <w:p w14:paraId="29E04CC3" w14:textId="77777777" w:rsidR="003076E9" w:rsidRDefault="003076E9" w:rsidP="00704B8E">
            <w:pPr>
              <w:pStyle w:val="TableParagraph"/>
              <w:spacing w:before="24"/>
              <w:ind w:left="120" w:right="120"/>
              <w:jc w:val="center"/>
            </w:pPr>
            <w:r>
              <w:t>31/7/2020</w:t>
            </w:r>
          </w:p>
        </w:tc>
        <w:tc>
          <w:tcPr>
            <w:tcW w:w="1112" w:type="dxa"/>
          </w:tcPr>
          <w:p w14:paraId="1CED94FB" w14:textId="77777777" w:rsidR="003076E9" w:rsidRDefault="003076E9" w:rsidP="00704B8E">
            <w:pPr>
              <w:pStyle w:val="TableParagraph"/>
              <w:spacing w:before="24"/>
              <w:ind w:left="4"/>
              <w:jc w:val="center"/>
            </w:pPr>
            <w:r>
              <w:t>1</w:t>
            </w:r>
          </w:p>
        </w:tc>
        <w:tc>
          <w:tcPr>
            <w:tcW w:w="1109" w:type="dxa"/>
          </w:tcPr>
          <w:p w14:paraId="6179273D" w14:textId="77777777" w:rsidR="003076E9" w:rsidRDefault="003076E9" w:rsidP="00704B8E">
            <w:pPr>
              <w:pStyle w:val="TableParagraph"/>
              <w:spacing w:before="24"/>
              <w:ind w:left="157" w:right="158"/>
              <w:jc w:val="center"/>
            </w:pPr>
            <w:r>
              <w:t>Phat</w:t>
            </w:r>
          </w:p>
        </w:tc>
        <w:tc>
          <w:tcPr>
            <w:tcW w:w="1571" w:type="dxa"/>
          </w:tcPr>
          <w:p w14:paraId="7FE348FD" w14:textId="77777777" w:rsidR="003076E9" w:rsidRDefault="003076E9" w:rsidP="00704B8E">
            <w:pPr>
              <w:pStyle w:val="TableParagraph"/>
              <w:spacing w:before="24"/>
              <w:ind w:left="148" w:right="139"/>
              <w:jc w:val="center"/>
            </w:pPr>
            <w:r>
              <w:t>Completed</w:t>
            </w:r>
          </w:p>
        </w:tc>
      </w:tr>
      <w:tr w:rsidR="003076E9" w14:paraId="18F1AF0E" w14:textId="77777777" w:rsidTr="0093174D">
        <w:trPr>
          <w:trHeight w:val="296"/>
        </w:trPr>
        <w:tc>
          <w:tcPr>
            <w:tcW w:w="10697" w:type="dxa"/>
            <w:gridSpan w:val="8"/>
            <w:tcBorders>
              <w:left w:val="nil"/>
              <w:right w:val="nil"/>
            </w:tcBorders>
          </w:tcPr>
          <w:p w14:paraId="7AE75D42" w14:textId="77777777" w:rsidR="003076E9" w:rsidRDefault="003076E9" w:rsidP="00704B8E">
            <w:pPr>
              <w:pStyle w:val="TableParagraph"/>
              <w:rPr>
                <w:rFonts w:ascii="Times New Roman"/>
              </w:rPr>
            </w:pPr>
          </w:p>
        </w:tc>
      </w:tr>
      <w:tr w:rsidR="003076E9" w14:paraId="38A2D342" w14:textId="77777777" w:rsidTr="0093174D">
        <w:trPr>
          <w:trHeight w:val="317"/>
        </w:trPr>
        <w:tc>
          <w:tcPr>
            <w:tcW w:w="10697" w:type="dxa"/>
            <w:gridSpan w:val="8"/>
          </w:tcPr>
          <w:p w14:paraId="0AD56C27" w14:textId="77777777" w:rsidR="003076E9" w:rsidRDefault="003076E9" w:rsidP="00704B8E">
            <w:pPr>
              <w:pStyle w:val="TableParagraph"/>
              <w:spacing w:before="19"/>
              <w:ind w:left="107"/>
              <w:rPr>
                <w:b/>
                <w:sz w:val="24"/>
              </w:rPr>
            </w:pPr>
            <w:r>
              <w:rPr>
                <w:b/>
                <w:sz w:val="24"/>
              </w:rPr>
              <w:t>Date:</w:t>
            </w:r>
          </w:p>
        </w:tc>
      </w:tr>
      <w:tr w:rsidR="003076E9" w14:paraId="6385F029" w14:textId="77777777" w:rsidTr="0093174D">
        <w:trPr>
          <w:trHeight w:val="2111"/>
        </w:trPr>
        <w:tc>
          <w:tcPr>
            <w:tcW w:w="5484" w:type="dxa"/>
            <w:gridSpan w:val="4"/>
          </w:tcPr>
          <w:p w14:paraId="598F6291" w14:textId="77777777" w:rsidR="003076E9" w:rsidRDefault="003076E9" w:rsidP="00704B8E">
            <w:pPr>
              <w:pStyle w:val="TableParagraph"/>
              <w:ind w:left="1233"/>
              <w:rPr>
                <w:sz w:val="24"/>
              </w:rPr>
            </w:pPr>
            <w:r>
              <w:rPr>
                <w:sz w:val="24"/>
              </w:rPr>
              <w:t>Signature of Instructor:</w:t>
            </w:r>
          </w:p>
          <w:p w14:paraId="6CC53B7A" w14:textId="77777777" w:rsidR="003076E9" w:rsidRDefault="003076E9" w:rsidP="00704B8E">
            <w:pPr>
              <w:pStyle w:val="TableParagraph"/>
              <w:rPr>
                <w:b/>
                <w:sz w:val="26"/>
              </w:rPr>
            </w:pPr>
          </w:p>
          <w:p w14:paraId="65879940" w14:textId="77777777" w:rsidR="003076E9" w:rsidRDefault="003076E9" w:rsidP="00704B8E">
            <w:pPr>
              <w:pStyle w:val="TableParagraph"/>
              <w:rPr>
                <w:b/>
                <w:sz w:val="26"/>
              </w:rPr>
            </w:pPr>
          </w:p>
          <w:p w14:paraId="1E0F15AD" w14:textId="77777777" w:rsidR="003076E9" w:rsidRDefault="003076E9" w:rsidP="00704B8E">
            <w:pPr>
              <w:pStyle w:val="TableParagraph"/>
              <w:rPr>
                <w:b/>
                <w:sz w:val="26"/>
              </w:rPr>
            </w:pPr>
          </w:p>
          <w:p w14:paraId="43BF5721" w14:textId="77777777" w:rsidR="003076E9" w:rsidRDefault="003076E9" w:rsidP="00704B8E">
            <w:pPr>
              <w:pStyle w:val="TableParagraph"/>
              <w:rPr>
                <w:b/>
                <w:sz w:val="26"/>
              </w:rPr>
            </w:pPr>
          </w:p>
          <w:p w14:paraId="1E7E5931" w14:textId="77777777" w:rsidR="003076E9" w:rsidRDefault="003076E9" w:rsidP="00704B8E">
            <w:pPr>
              <w:pStyle w:val="TableParagraph"/>
              <w:spacing w:before="204"/>
              <w:ind w:left="1127"/>
              <w:rPr>
                <w:b/>
                <w:sz w:val="24"/>
              </w:rPr>
            </w:pPr>
            <w:r>
              <w:rPr>
                <w:b/>
                <w:sz w:val="24"/>
              </w:rPr>
              <w:t>Mr. Nguyen Ngo Phuoc</w:t>
            </w:r>
          </w:p>
        </w:tc>
        <w:tc>
          <w:tcPr>
            <w:tcW w:w="5213" w:type="dxa"/>
            <w:gridSpan w:val="4"/>
          </w:tcPr>
          <w:p w14:paraId="70307C39" w14:textId="77777777" w:rsidR="003076E9" w:rsidRDefault="003076E9" w:rsidP="00704B8E">
            <w:pPr>
              <w:pStyle w:val="TableParagraph"/>
              <w:ind w:left="876" w:right="876"/>
              <w:jc w:val="center"/>
              <w:rPr>
                <w:sz w:val="24"/>
              </w:rPr>
            </w:pPr>
            <w:r>
              <w:rPr>
                <w:sz w:val="24"/>
              </w:rPr>
              <w:t>Signature of Team Leader:</w:t>
            </w:r>
          </w:p>
          <w:p w14:paraId="0F1A853B" w14:textId="77777777" w:rsidR="003076E9" w:rsidRDefault="003076E9" w:rsidP="00704B8E">
            <w:pPr>
              <w:pStyle w:val="TableParagraph"/>
              <w:rPr>
                <w:b/>
                <w:sz w:val="26"/>
              </w:rPr>
            </w:pPr>
          </w:p>
          <w:p w14:paraId="0775D8EA" w14:textId="77777777" w:rsidR="003076E9" w:rsidRDefault="003076E9" w:rsidP="00704B8E">
            <w:pPr>
              <w:pStyle w:val="TableParagraph"/>
              <w:rPr>
                <w:b/>
                <w:sz w:val="26"/>
              </w:rPr>
            </w:pPr>
          </w:p>
          <w:p w14:paraId="4F0F507D" w14:textId="77777777" w:rsidR="003076E9" w:rsidRDefault="003076E9" w:rsidP="00704B8E">
            <w:pPr>
              <w:pStyle w:val="TableParagraph"/>
              <w:rPr>
                <w:b/>
                <w:sz w:val="26"/>
              </w:rPr>
            </w:pPr>
          </w:p>
          <w:p w14:paraId="198FB031" w14:textId="77777777" w:rsidR="003076E9" w:rsidRDefault="003076E9" w:rsidP="00704B8E">
            <w:pPr>
              <w:pStyle w:val="TableParagraph"/>
              <w:rPr>
                <w:b/>
                <w:sz w:val="26"/>
              </w:rPr>
            </w:pPr>
          </w:p>
          <w:p w14:paraId="3867070B" w14:textId="77777777" w:rsidR="003076E9" w:rsidRDefault="003076E9" w:rsidP="00704B8E">
            <w:pPr>
              <w:pStyle w:val="TableParagraph"/>
              <w:spacing w:before="204"/>
              <w:ind w:left="876" w:right="876"/>
              <w:jc w:val="center"/>
              <w:rPr>
                <w:b/>
                <w:sz w:val="24"/>
              </w:rPr>
            </w:pPr>
            <w:r>
              <w:rPr>
                <w:b/>
                <w:sz w:val="24"/>
              </w:rPr>
              <w:t>Tran Vu Linh</w:t>
            </w:r>
          </w:p>
        </w:tc>
      </w:tr>
    </w:tbl>
    <w:p w14:paraId="245B3375" w14:textId="77777777" w:rsidR="00BA38A0" w:rsidRDefault="00BA38A0" w:rsidP="00061D2D"/>
    <w:p w14:paraId="59D1CBD2" w14:textId="77777777" w:rsidR="00BA38A0" w:rsidRDefault="00BA38A0">
      <w:r>
        <w:br w:type="page"/>
      </w:r>
    </w:p>
    <w:p w14:paraId="60851998" w14:textId="77777777" w:rsidR="003076E9" w:rsidRDefault="003076E9" w:rsidP="00061D2D"/>
    <w:p w14:paraId="6D33C20B" w14:textId="77777777" w:rsidR="00BA38A0" w:rsidRDefault="00BA38A0" w:rsidP="00BA38A0">
      <w:pPr>
        <w:pStyle w:val="Heading3"/>
      </w:pPr>
      <w:bookmarkStart w:id="13" w:name="_Toc49417572"/>
      <w:r w:rsidRPr="009539D3">
        <w:t>SITE MAP</w:t>
      </w:r>
      <w:bookmarkEnd w:id="13"/>
    </w:p>
    <w:p w14:paraId="75A81A6D" w14:textId="77777777" w:rsidR="00BA38A0" w:rsidRDefault="00BA38A0" w:rsidP="00BA38A0"/>
    <w:p w14:paraId="4D0AC04F" w14:textId="77777777" w:rsidR="00BA38A0" w:rsidRDefault="00BA38A0" w:rsidP="00BA38A0">
      <w:r>
        <w:rPr>
          <w:noProof/>
        </w:rPr>
        <w:drawing>
          <wp:anchor distT="0" distB="0" distL="0" distR="0" simplePos="0" relativeHeight="251671552" behindDoc="0" locked="0" layoutInCell="1" allowOverlap="1" wp14:anchorId="44CE3327" wp14:editId="358D26A7">
            <wp:simplePos x="0" y="0"/>
            <wp:positionH relativeFrom="margin">
              <wp:align>center</wp:align>
            </wp:positionH>
            <wp:positionV relativeFrom="paragraph">
              <wp:posOffset>281799</wp:posOffset>
            </wp:positionV>
            <wp:extent cx="5369187" cy="5148643"/>
            <wp:effectExtent l="0" t="0" r="3175" b="0"/>
            <wp:wrapThrough wrapText="bothSides">
              <wp:wrapPolygon edited="0">
                <wp:start x="0" y="0"/>
                <wp:lineTo x="0" y="21499"/>
                <wp:lineTo x="21536" y="21499"/>
                <wp:lineTo x="21536" y="0"/>
                <wp:lineTo x="0" y="0"/>
              </wp:wrapPolygon>
            </wp:wrapThrough>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8" cstate="print"/>
                    <a:stretch>
                      <a:fillRect/>
                    </a:stretch>
                  </pic:blipFill>
                  <pic:spPr>
                    <a:xfrm>
                      <a:off x="0" y="0"/>
                      <a:ext cx="5369187" cy="5148643"/>
                    </a:xfrm>
                    <a:prstGeom prst="rect">
                      <a:avLst/>
                    </a:prstGeom>
                  </pic:spPr>
                </pic:pic>
              </a:graphicData>
            </a:graphic>
          </wp:anchor>
        </w:drawing>
      </w:r>
    </w:p>
    <w:p w14:paraId="30806227" w14:textId="77777777" w:rsidR="00BA38A0" w:rsidRPr="00BA38A0" w:rsidRDefault="00BA38A0" w:rsidP="00BA38A0"/>
    <w:p w14:paraId="484248A3" w14:textId="77777777" w:rsidR="00BA38A0" w:rsidRPr="00BA38A0" w:rsidRDefault="00BA38A0" w:rsidP="00BA38A0"/>
    <w:p w14:paraId="31E96038" w14:textId="77777777" w:rsidR="00BA38A0" w:rsidRPr="00BA38A0" w:rsidRDefault="00BA38A0" w:rsidP="00BA38A0"/>
    <w:p w14:paraId="611D175D" w14:textId="77777777" w:rsidR="00BA38A0" w:rsidRPr="00BA38A0" w:rsidRDefault="00BA38A0" w:rsidP="00BA38A0"/>
    <w:p w14:paraId="34162E84" w14:textId="77777777" w:rsidR="00BA38A0" w:rsidRPr="00BA38A0" w:rsidRDefault="00BA38A0" w:rsidP="00BA38A0"/>
    <w:p w14:paraId="52034EBA" w14:textId="77777777" w:rsidR="00BA38A0" w:rsidRPr="00BA38A0" w:rsidRDefault="00BA38A0" w:rsidP="00BA38A0"/>
    <w:p w14:paraId="63F00811" w14:textId="77777777" w:rsidR="00BA38A0" w:rsidRPr="00BA38A0" w:rsidRDefault="00BA38A0" w:rsidP="00BA38A0"/>
    <w:p w14:paraId="0A724D7E" w14:textId="77777777" w:rsidR="00BA38A0" w:rsidRPr="00BA38A0" w:rsidRDefault="00BA38A0" w:rsidP="00BA38A0"/>
    <w:p w14:paraId="5E13A207" w14:textId="77777777" w:rsidR="00BA38A0" w:rsidRPr="00BA38A0" w:rsidRDefault="00BA38A0" w:rsidP="00BA38A0"/>
    <w:p w14:paraId="323BDCC8" w14:textId="77777777" w:rsidR="00BA38A0" w:rsidRPr="00BA38A0" w:rsidRDefault="00BA38A0" w:rsidP="00BA38A0"/>
    <w:p w14:paraId="3D91B042" w14:textId="77777777" w:rsidR="00BA38A0" w:rsidRPr="00BA38A0" w:rsidRDefault="00BA38A0" w:rsidP="00BA38A0"/>
    <w:p w14:paraId="1923B862" w14:textId="77777777" w:rsidR="00BA38A0" w:rsidRPr="00BA38A0" w:rsidRDefault="00BA38A0" w:rsidP="00BA38A0"/>
    <w:p w14:paraId="0A654A5E" w14:textId="77777777" w:rsidR="00BA38A0" w:rsidRPr="00BA38A0" w:rsidRDefault="00BA38A0" w:rsidP="00BA38A0"/>
    <w:p w14:paraId="6AE2A58D" w14:textId="77777777" w:rsidR="00BA38A0" w:rsidRPr="00BA38A0" w:rsidRDefault="00BA38A0" w:rsidP="00BA38A0"/>
    <w:p w14:paraId="13F61546" w14:textId="77777777" w:rsidR="00BA38A0" w:rsidRPr="00BA38A0" w:rsidRDefault="00BA38A0" w:rsidP="00BA38A0"/>
    <w:p w14:paraId="629AEC6E" w14:textId="77777777" w:rsidR="00BA38A0" w:rsidRPr="00BA38A0" w:rsidRDefault="00BA38A0" w:rsidP="00BA38A0"/>
    <w:p w14:paraId="6C6D152B" w14:textId="77777777" w:rsidR="00BA38A0" w:rsidRPr="00BA38A0" w:rsidRDefault="00BA38A0" w:rsidP="00BA38A0"/>
    <w:p w14:paraId="2FD21153" w14:textId="77777777" w:rsidR="00BA38A0" w:rsidRPr="00BA38A0" w:rsidRDefault="00BA38A0" w:rsidP="00BA38A0"/>
    <w:p w14:paraId="28EF7CFD" w14:textId="77777777" w:rsidR="00BA38A0" w:rsidRPr="00BA38A0" w:rsidRDefault="00BA38A0" w:rsidP="00BA38A0"/>
    <w:p w14:paraId="069AB59A" w14:textId="77777777" w:rsidR="00BA38A0" w:rsidRPr="00BA38A0" w:rsidRDefault="00BA38A0" w:rsidP="00BA38A0"/>
    <w:p w14:paraId="7835978E" w14:textId="77777777" w:rsidR="00BA38A0" w:rsidRPr="00BA38A0" w:rsidRDefault="00BA38A0" w:rsidP="00BA38A0"/>
    <w:p w14:paraId="3B040EC8" w14:textId="77777777" w:rsidR="00BA38A0" w:rsidRPr="00BA38A0" w:rsidRDefault="00BA38A0" w:rsidP="00BA38A0"/>
    <w:p w14:paraId="25B7F396" w14:textId="77777777" w:rsidR="00BA38A0" w:rsidRPr="00BA38A0" w:rsidRDefault="00BA38A0" w:rsidP="00BA38A0"/>
    <w:p w14:paraId="1D088EAC" w14:textId="77777777" w:rsidR="00BA38A0" w:rsidRPr="00BA38A0" w:rsidRDefault="00BA38A0" w:rsidP="00BA38A0"/>
    <w:p w14:paraId="6C561368" w14:textId="77777777" w:rsidR="00BA38A0" w:rsidRPr="00BA38A0" w:rsidRDefault="00BA38A0" w:rsidP="00BA38A0"/>
    <w:p w14:paraId="3D335C17" w14:textId="77777777" w:rsidR="00BA38A0" w:rsidRPr="00BA38A0" w:rsidRDefault="00BA38A0" w:rsidP="00BA38A0"/>
    <w:p w14:paraId="7660B9FD" w14:textId="77777777" w:rsidR="00BA38A0" w:rsidRPr="00BA38A0" w:rsidRDefault="00BA38A0" w:rsidP="00BA38A0"/>
    <w:p w14:paraId="77CC24BB" w14:textId="77777777" w:rsidR="00BA38A0" w:rsidRPr="00BA38A0" w:rsidRDefault="00BA38A0" w:rsidP="00BA38A0"/>
    <w:p w14:paraId="6DAA03A8" w14:textId="77777777" w:rsidR="00BA38A0" w:rsidRPr="00BA38A0" w:rsidRDefault="00BA38A0" w:rsidP="00BA38A0"/>
    <w:p w14:paraId="2E5B2943" w14:textId="77777777" w:rsidR="00BA38A0" w:rsidRPr="00BA38A0" w:rsidRDefault="00BA38A0" w:rsidP="00BA38A0"/>
    <w:p w14:paraId="7A4AB219" w14:textId="77777777" w:rsidR="00BA38A0" w:rsidRPr="00BA38A0" w:rsidRDefault="00BA38A0" w:rsidP="00BA38A0"/>
    <w:p w14:paraId="1E9F6338" w14:textId="77777777" w:rsidR="00BA38A0" w:rsidRPr="00BA38A0" w:rsidRDefault="00BA38A0" w:rsidP="00BA38A0"/>
    <w:p w14:paraId="63AE11D1" w14:textId="77777777" w:rsidR="00BA38A0" w:rsidRDefault="00BA38A0" w:rsidP="00BA38A0"/>
    <w:p w14:paraId="27EE5ACA" w14:textId="77777777" w:rsidR="00A56E8A" w:rsidRDefault="00A56E8A" w:rsidP="00BA38A0"/>
    <w:p w14:paraId="7E1DC561" w14:textId="77777777" w:rsidR="00A56E8A" w:rsidRDefault="00A56E8A" w:rsidP="00BA38A0"/>
    <w:p w14:paraId="572A1DD0" w14:textId="77777777" w:rsidR="00A56E8A" w:rsidRDefault="00A56E8A" w:rsidP="00BA38A0"/>
    <w:p w14:paraId="05C68CE8" w14:textId="77777777" w:rsidR="00BA38A0" w:rsidRDefault="00BA38A0" w:rsidP="00BA38A0">
      <w:pPr>
        <w:pStyle w:val="Heading3"/>
      </w:pPr>
      <w:bookmarkStart w:id="14" w:name="_Toc49417573"/>
      <w:r>
        <w:t>GENARAL SIMULATION OF THE WEBSITE</w:t>
      </w:r>
      <w:bookmarkEnd w:id="14"/>
    </w:p>
    <w:p w14:paraId="2D1859AE" w14:textId="77777777" w:rsidR="00BA38A0" w:rsidRPr="00BA38A0" w:rsidRDefault="00BA38A0" w:rsidP="00BA38A0"/>
    <w:p w14:paraId="1A3520EF" w14:textId="77777777" w:rsidR="00BA38A0" w:rsidRPr="0059597B" w:rsidRDefault="00BA38A0" w:rsidP="00CD1AD2">
      <w:pPr>
        <w:pStyle w:val="Heading4"/>
        <w:numPr>
          <w:ilvl w:val="0"/>
          <w:numId w:val="21"/>
        </w:numPr>
        <w:ind w:left="567" w:hanging="397"/>
      </w:pPr>
      <w:bookmarkStart w:id="15" w:name="_Toc49417574"/>
      <w:r w:rsidRPr="00441D2D">
        <w:rPr>
          <w:noProof/>
        </w:rPr>
        <w:drawing>
          <wp:anchor distT="0" distB="0" distL="0" distR="0" simplePos="0" relativeHeight="251673600" behindDoc="0" locked="0" layoutInCell="1" allowOverlap="1" wp14:anchorId="03109316" wp14:editId="2DE7723C">
            <wp:simplePos x="0" y="0"/>
            <wp:positionH relativeFrom="margin">
              <wp:align>center</wp:align>
            </wp:positionH>
            <wp:positionV relativeFrom="paragraph">
              <wp:posOffset>543490</wp:posOffset>
            </wp:positionV>
            <wp:extent cx="5824373" cy="6809136"/>
            <wp:effectExtent l="171450" t="171450" r="157480" b="201295"/>
            <wp:wrapThrough wrapText="bothSides">
              <wp:wrapPolygon edited="0">
                <wp:start x="-565" y="-544"/>
                <wp:lineTo x="-636" y="21816"/>
                <wp:lineTo x="-495" y="22178"/>
                <wp:lineTo x="22043" y="22178"/>
                <wp:lineTo x="22113" y="22057"/>
                <wp:lineTo x="22113" y="-544"/>
                <wp:lineTo x="-565" y="-544"/>
              </wp:wrapPolygon>
            </wp:wrapThrough>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9" cstate="print"/>
                    <a:stretch>
                      <a:fillRect/>
                    </a:stretch>
                  </pic:blipFill>
                  <pic:spPr>
                    <a:xfrm>
                      <a:off x="0" y="0"/>
                      <a:ext cx="5824373" cy="680913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Pr="00441D2D">
        <w:t>Home Page</w:t>
      </w:r>
      <w:bookmarkEnd w:id="15"/>
    </w:p>
    <w:p w14:paraId="033D3790" w14:textId="77777777" w:rsidR="009D27E0" w:rsidRDefault="009D27E0">
      <w:pPr>
        <w:spacing w:before="0" w:after="0"/>
      </w:pPr>
    </w:p>
    <w:p w14:paraId="5E892E68" w14:textId="77777777" w:rsidR="009D27E0" w:rsidRDefault="009D27E0">
      <w:pPr>
        <w:spacing w:before="0" w:after="0"/>
      </w:pPr>
    </w:p>
    <w:p w14:paraId="4FC6343C" w14:textId="77777777" w:rsidR="009D27E0" w:rsidRDefault="000B3AD4" w:rsidP="009D27E0">
      <w:pPr>
        <w:spacing w:before="0" w:after="0"/>
      </w:pPr>
      <w:r>
        <w:br w:type="page"/>
      </w:r>
      <w:bookmarkStart w:id="16" w:name="_Toc49417575"/>
    </w:p>
    <w:p w14:paraId="01CEB439" w14:textId="77777777" w:rsidR="009D27E0" w:rsidRDefault="009D27E0" w:rsidP="009D27E0"/>
    <w:p w14:paraId="71E49AB0" w14:textId="77777777" w:rsidR="00BA38A0" w:rsidRDefault="00CD1AD2" w:rsidP="009D27E0">
      <w:pPr>
        <w:pStyle w:val="Heading4"/>
        <w:numPr>
          <w:ilvl w:val="0"/>
          <w:numId w:val="21"/>
        </w:numPr>
        <w:ind w:left="567" w:hanging="397"/>
      </w:pPr>
      <w:r w:rsidRPr="009D27E0">
        <w:t>Product</w:t>
      </w:r>
      <w:bookmarkEnd w:id="16"/>
    </w:p>
    <w:p w14:paraId="6A0F43AE" w14:textId="77777777" w:rsidR="00BA38A0" w:rsidRDefault="000B3AD4" w:rsidP="00BA38A0">
      <w:r>
        <w:rPr>
          <w:noProof/>
        </w:rPr>
        <w:drawing>
          <wp:anchor distT="0" distB="0" distL="0" distR="0" simplePos="0" relativeHeight="251675648" behindDoc="0" locked="0" layoutInCell="1" allowOverlap="1" wp14:anchorId="231626F7" wp14:editId="23E1A0EF">
            <wp:simplePos x="0" y="0"/>
            <wp:positionH relativeFrom="margin">
              <wp:align>center</wp:align>
            </wp:positionH>
            <wp:positionV relativeFrom="paragraph">
              <wp:posOffset>327025</wp:posOffset>
            </wp:positionV>
            <wp:extent cx="6036945" cy="7059295"/>
            <wp:effectExtent l="0" t="0" r="1905" b="8255"/>
            <wp:wrapTopAndBottom/>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20" cstate="print"/>
                    <a:stretch>
                      <a:fillRect/>
                    </a:stretch>
                  </pic:blipFill>
                  <pic:spPr>
                    <a:xfrm>
                      <a:off x="0" y="0"/>
                      <a:ext cx="6036945" cy="7059295"/>
                    </a:xfrm>
                    <a:prstGeom prst="rect">
                      <a:avLst/>
                    </a:prstGeom>
                  </pic:spPr>
                </pic:pic>
              </a:graphicData>
            </a:graphic>
            <wp14:sizeRelH relativeFrom="margin">
              <wp14:pctWidth>0</wp14:pctWidth>
            </wp14:sizeRelH>
            <wp14:sizeRelV relativeFrom="margin">
              <wp14:pctHeight>0</wp14:pctHeight>
            </wp14:sizeRelV>
          </wp:anchor>
        </w:drawing>
      </w:r>
    </w:p>
    <w:p w14:paraId="66A450C9" w14:textId="77777777" w:rsidR="00BA38A0" w:rsidRPr="00BA38A0" w:rsidRDefault="00BA38A0" w:rsidP="00BA38A0"/>
    <w:p w14:paraId="48BC2269" w14:textId="77777777" w:rsidR="00BA38A0" w:rsidRDefault="00BA38A0">
      <w:r>
        <w:br w:type="page"/>
      </w:r>
    </w:p>
    <w:p w14:paraId="7480E57E" w14:textId="77777777" w:rsidR="00BA38A0" w:rsidRDefault="00BA38A0" w:rsidP="00BA38A0"/>
    <w:p w14:paraId="0FF0FA54" w14:textId="77777777" w:rsidR="00BA38A0" w:rsidRPr="00482B15" w:rsidRDefault="00BA38A0" w:rsidP="00CD1AD2">
      <w:pPr>
        <w:pStyle w:val="Heading4"/>
        <w:numPr>
          <w:ilvl w:val="0"/>
          <w:numId w:val="21"/>
        </w:numPr>
        <w:ind w:left="567" w:hanging="397"/>
      </w:pPr>
      <w:bookmarkStart w:id="17" w:name="_Toc49417576"/>
      <w:r w:rsidRPr="00441D2D">
        <w:t>product</w:t>
      </w:r>
      <w:r w:rsidRPr="00482B15">
        <w:t xml:space="preserve"> </w:t>
      </w:r>
      <w:r w:rsidRPr="00441D2D">
        <w:t>detail</w:t>
      </w:r>
      <w:bookmarkEnd w:id="17"/>
    </w:p>
    <w:p w14:paraId="2AC01D31" w14:textId="77777777" w:rsidR="00BA38A0" w:rsidRDefault="00BA38A0" w:rsidP="00BA38A0"/>
    <w:p w14:paraId="272CAEE1" w14:textId="77777777" w:rsidR="00BA38A0" w:rsidRDefault="00BA38A0" w:rsidP="00BA38A0">
      <w:r>
        <w:rPr>
          <w:noProof/>
        </w:rPr>
        <w:drawing>
          <wp:anchor distT="0" distB="0" distL="114300" distR="114300" simplePos="0" relativeHeight="251676672" behindDoc="0" locked="0" layoutInCell="1" allowOverlap="1" wp14:anchorId="21E7A414" wp14:editId="4E8E5008">
            <wp:simplePos x="0" y="0"/>
            <wp:positionH relativeFrom="margin">
              <wp:align>center</wp:align>
            </wp:positionH>
            <wp:positionV relativeFrom="paragraph">
              <wp:posOffset>112675</wp:posOffset>
            </wp:positionV>
            <wp:extent cx="6012043" cy="7059600"/>
            <wp:effectExtent l="133350" t="114300" r="122555" b="160655"/>
            <wp:wrapNone/>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TAILSPRODUCT1.png"/>
                    <pic:cNvPicPr/>
                  </pic:nvPicPr>
                  <pic:blipFill>
                    <a:blip r:embed="rId21">
                      <a:extLst>
                        <a:ext uri="{28A0092B-C50C-407E-A947-70E740481C1C}">
                          <a14:useLocalDpi xmlns:a14="http://schemas.microsoft.com/office/drawing/2010/main" val="0"/>
                        </a:ext>
                      </a:extLst>
                    </a:blip>
                    <a:stretch>
                      <a:fillRect/>
                    </a:stretch>
                  </pic:blipFill>
                  <pic:spPr>
                    <a:xfrm>
                      <a:off x="0" y="0"/>
                      <a:ext cx="6012043"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3DAB8D" w14:textId="77777777" w:rsidR="00BA38A0" w:rsidRPr="00BA38A0" w:rsidRDefault="00BA38A0" w:rsidP="00BA38A0"/>
    <w:p w14:paraId="70EB3ACD" w14:textId="77777777" w:rsidR="00BA38A0" w:rsidRPr="00BA38A0" w:rsidRDefault="00BA38A0" w:rsidP="00BA38A0"/>
    <w:p w14:paraId="0B3BD0F9" w14:textId="77777777" w:rsidR="00BA38A0" w:rsidRPr="00BA38A0" w:rsidRDefault="00BA38A0" w:rsidP="00BA38A0"/>
    <w:p w14:paraId="10CC95BC" w14:textId="77777777" w:rsidR="00BA38A0" w:rsidRPr="00BA38A0" w:rsidRDefault="00BA38A0" w:rsidP="00BA38A0"/>
    <w:p w14:paraId="13990665" w14:textId="77777777" w:rsidR="00BA38A0" w:rsidRPr="00BA38A0" w:rsidRDefault="00BA38A0" w:rsidP="00BA38A0"/>
    <w:p w14:paraId="709713E6" w14:textId="77777777" w:rsidR="00BA38A0" w:rsidRPr="00BA38A0" w:rsidRDefault="00BA38A0" w:rsidP="00BA38A0"/>
    <w:p w14:paraId="6EE35C22" w14:textId="77777777" w:rsidR="00BA38A0" w:rsidRPr="00BA38A0" w:rsidRDefault="00BA38A0" w:rsidP="00BA38A0"/>
    <w:p w14:paraId="23526EAD" w14:textId="77777777" w:rsidR="00BA38A0" w:rsidRPr="00BA38A0" w:rsidRDefault="00BA38A0" w:rsidP="00BA38A0"/>
    <w:p w14:paraId="2C6CB319" w14:textId="77777777" w:rsidR="00BA38A0" w:rsidRPr="00BA38A0" w:rsidRDefault="00BA38A0" w:rsidP="00BA38A0"/>
    <w:p w14:paraId="611F8E29" w14:textId="77777777" w:rsidR="00BA38A0" w:rsidRPr="00BA38A0" w:rsidRDefault="00BA38A0" w:rsidP="00BA38A0"/>
    <w:p w14:paraId="129DB10F" w14:textId="77777777" w:rsidR="00BA38A0" w:rsidRPr="00BA38A0" w:rsidRDefault="00BA38A0" w:rsidP="00BA38A0"/>
    <w:p w14:paraId="469E5115" w14:textId="77777777" w:rsidR="00BA38A0" w:rsidRPr="00BA38A0" w:rsidRDefault="00BA38A0" w:rsidP="00BA38A0"/>
    <w:p w14:paraId="42997B27" w14:textId="77777777" w:rsidR="00BA38A0" w:rsidRPr="00BA38A0" w:rsidRDefault="00BA38A0" w:rsidP="00BA38A0"/>
    <w:p w14:paraId="15166FEC" w14:textId="77777777" w:rsidR="00BA38A0" w:rsidRPr="00BA38A0" w:rsidRDefault="00BA38A0" w:rsidP="00BA38A0"/>
    <w:p w14:paraId="18D061AA" w14:textId="77777777" w:rsidR="00BA38A0" w:rsidRPr="00BA38A0" w:rsidRDefault="00BA38A0" w:rsidP="00BA38A0"/>
    <w:p w14:paraId="0D3F81B1" w14:textId="77777777" w:rsidR="00BA38A0" w:rsidRPr="00BA38A0" w:rsidRDefault="00BA38A0" w:rsidP="00BA38A0"/>
    <w:p w14:paraId="585F08FD" w14:textId="77777777" w:rsidR="00BA38A0" w:rsidRPr="00BA38A0" w:rsidRDefault="00BA38A0" w:rsidP="00BA38A0"/>
    <w:p w14:paraId="50E8B9C3" w14:textId="77777777" w:rsidR="00BA38A0" w:rsidRPr="00BA38A0" w:rsidRDefault="00BA38A0" w:rsidP="00BA38A0"/>
    <w:p w14:paraId="0B2B3E3E" w14:textId="77777777" w:rsidR="00BA38A0" w:rsidRPr="00BA38A0" w:rsidRDefault="00BA38A0" w:rsidP="00BA38A0"/>
    <w:p w14:paraId="14FF802E" w14:textId="77777777" w:rsidR="00BA38A0" w:rsidRPr="00BA38A0" w:rsidRDefault="00BA38A0" w:rsidP="00BA38A0"/>
    <w:p w14:paraId="28E52C45" w14:textId="77777777" w:rsidR="00BA38A0" w:rsidRPr="00BA38A0" w:rsidRDefault="00BA38A0" w:rsidP="00BA38A0"/>
    <w:p w14:paraId="7AE01872" w14:textId="77777777" w:rsidR="00BA38A0" w:rsidRPr="00BA38A0" w:rsidRDefault="00BA38A0" w:rsidP="00BA38A0"/>
    <w:p w14:paraId="0216D543" w14:textId="77777777" w:rsidR="00BA38A0" w:rsidRPr="00BA38A0" w:rsidRDefault="00BA38A0" w:rsidP="00BA38A0"/>
    <w:p w14:paraId="41002AF4" w14:textId="77777777" w:rsidR="00BA38A0" w:rsidRPr="00BA38A0" w:rsidRDefault="00BA38A0" w:rsidP="00BA38A0"/>
    <w:p w14:paraId="3E7CB4A6" w14:textId="77777777" w:rsidR="00BA38A0" w:rsidRPr="00BA38A0" w:rsidRDefault="00BA38A0" w:rsidP="00BA38A0"/>
    <w:p w14:paraId="512B2543" w14:textId="77777777" w:rsidR="00BA38A0" w:rsidRPr="00BA38A0" w:rsidRDefault="00BA38A0" w:rsidP="00BA38A0"/>
    <w:p w14:paraId="7F4156D3" w14:textId="77777777" w:rsidR="00BA38A0" w:rsidRPr="00BA38A0" w:rsidRDefault="00BA38A0" w:rsidP="00BA38A0"/>
    <w:p w14:paraId="08ACD48B" w14:textId="77777777" w:rsidR="00BA38A0" w:rsidRPr="00BA38A0" w:rsidRDefault="00BA38A0" w:rsidP="00BA38A0"/>
    <w:p w14:paraId="69627D95" w14:textId="77777777" w:rsidR="00BA38A0" w:rsidRPr="00BA38A0" w:rsidRDefault="00BA38A0" w:rsidP="00BA38A0"/>
    <w:p w14:paraId="0278B9F7" w14:textId="77777777" w:rsidR="00BA38A0" w:rsidRPr="00BA38A0" w:rsidRDefault="00BA38A0" w:rsidP="00BA38A0"/>
    <w:p w14:paraId="6C82DD5E" w14:textId="77777777" w:rsidR="00BA38A0" w:rsidRPr="00BA38A0" w:rsidRDefault="00BA38A0" w:rsidP="00BA38A0"/>
    <w:p w14:paraId="73735888" w14:textId="77777777" w:rsidR="00BA38A0" w:rsidRPr="00BA38A0" w:rsidRDefault="00BA38A0" w:rsidP="00BA38A0"/>
    <w:p w14:paraId="2B185437" w14:textId="77777777" w:rsidR="00482B15" w:rsidRDefault="00482B15" w:rsidP="00482B15"/>
    <w:p w14:paraId="5F6390BA" w14:textId="77777777" w:rsidR="000B3AD4" w:rsidRDefault="000B3AD4">
      <w:pPr>
        <w:spacing w:before="0" w:after="0"/>
      </w:pPr>
      <w:r>
        <w:br w:type="page"/>
      </w:r>
    </w:p>
    <w:p w14:paraId="09B42C1B" w14:textId="77777777" w:rsidR="00482B15" w:rsidRDefault="00482B15" w:rsidP="00482B15"/>
    <w:p w14:paraId="600CB6F0" w14:textId="77777777" w:rsidR="00482B15" w:rsidRDefault="00482B15" w:rsidP="00CD1AD2">
      <w:pPr>
        <w:pStyle w:val="Heading4"/>
        <w:numPr>
          <w:ilvl w:val="0"/>
          <w:numId w:val="21"/>
        </w:numPr>
        <w:ind w:left="567" w:hanging="397"/>
      </w:pPr>
      <w:bookmarkStart w:id="18" w:name="_Toc49417577"/>
      <w:r w:rsidRPr="00441D2D">
        <w:t>View</w:t>
      </w:r>
      <w:r w:rsidRPr="00482B15">
        <w:t xml:space="preserve"> Cart</w:t>
      </w:r>
      <w:bookmarkEnd w:id="18"/>
    </w:p>
    <w:p w14:paraId="62D2F8B1" w14:textId="77777777" w:rsidR="00482B15" w:rsidRDefault="00482B15" w:rsidP="00482B15"/>
    <w:p w14:paraId="529B8088" w14:textId="77777777" w:rsidR="00482B15" w:rsidRDefault="00482B15" w:rsidP="00482B15">
      <w:r>
        <w:rPr>
          <w:noProof/>
        </w:rPr>
        <w:drawing>
          <wp:anchor distT="0" distB="0" distL="114300" distR="114300" simplePos="0" relativeHeight="251677696" behindDoc="0" locked="0" layoutInCell="1" allowOverlap="1" wp14:anchorId="44A128A9" wp14:editId="75A1A87E">
            <wp:simplePos x="0" y="0"/>
            <wp:positionH relativeFrom="page">
              <wp:align>center</wp:align>
            </wp:positionH>
            <wp:positionV relativeFrom="paragraph">
              <wp:posOffset>134973</wp:posOffset>
            </wp:positionV>
            <wp:extent cx="6012043" cy="7059600"/>
            <wp:effectExtent l="133350" t="114300" r="122555" b="160655"/>
            <wp:wrapNone/>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CART.png"/>
                    <pic:cNvPicPr/>
                  </pic:nvPicPr>
                  <pic:blipFill>
                    <a:blip r:embed="rId22">
                      <a:extLst>
                        <a:ext uri="{28A0092B-C50C-407E-A947-70E740481C1C}">
                          <a14:useLocalDpi xmlns:a14="http://schemas.microsoft.com/office/drawing/2010/main" val="0"/>
                        </a:ext>
                      </a:extLst>
                    </a:blip>
                    <a:stretch>
                      <a:fillRect/>
                    </a:stretch>
                  </pic:blipFill>
                  <pic:spPr>
                    <a:xfrm>
                      <a:off x="0" y="0"/>
                      <a:ext cx="6012043"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29EC044" w14:textId="77777777" w:rsidR="00482B15" w:rsidRPr="00482B15" w:rsidRDefault="00482B15" w:rsidP="00482B15"/>
    <w:p w14:paraId="0F42C8E6" w14:textId="77777777" w:rsidR="00482B15" w:rsidRPr="00482B15" w:rsidRDefault="00482B15" w:rsidP="00482B15"/>
    <w:p w14:paraId="1021CB04" w14:textId="77777777" w:rsidR="00482B15" w:rsidRPr="00482B15" w:rsidRDefault="00482B15" w:rsidP="00482B15"/>
    <w:p w14:paraId="7B76196A" w14:textId="77777777" w:rsidR="00482B15" w:rsidRPr="00482B15" w:rsidRDefault="00482B15" w:rsidP="00482B15"/>
    <w:p w14:paraId="7CB9E3DA" w14:textId="77777777" w:rsidR="00482B15" w:rsidRPr="00482B15" w:rsidRDefault="00482B15" w:rsidP="00482B15"/>
    <w:p w14:paraId="02671537" w14:textId="77777777" w:rsidR="00482B15" w:rsidRPr="00482B15" w:rsidRDefault="00482B15" w:rsidP="00482B15"/>
    <w:p w14:paraId="47A58B90" w14:textId="77777777" w:rsidR="00482B15" w:rsidRPr="00482B15" w:rsidRDefault="00482B15" w:rsidP="00482B15"/>
    <w:p w14:paraId="34E7F014" w14:textId="77777777" w:rsidR="00482B15" w:rsidRPr="00482B15" w:rsidRDefault="00482B15" w:rsidP="00482B15"/>
    <w:p w14:paraId="40F1F4CD" w14:textId="77777777" w:rsidR="00482B15" w:rsidRPr="00482B15" w:rsidRDefault="00482B15" w:rsidP="00482B15"/>
    <w:p w14:paraId="1D492588" w14:textId="77777777" w:rsidR="00482B15" w:rsidRPr="00482B15" w:rsidRDefault="00482B15" w:rsidP="00482B15"/>
    <w:p w14:paraId="1A3189B5" w14:textId="77777777" w:rsidR="00482B15" w:rsidRPr="00482B15" w:rsidRDefault="00482B15" w:rsidP="00482B15"/>
    <w:p w14:paraId="797C9A2D" w14:textId="77777777" w:rsidR="00482B15" w:rsidRPr="00482B15" w:rsidRDefault="00482B15" w:rsidP="00482B15"/>
    <w:p w14:paraId="3C339DBE" w14:textId="77777777" w:rsidR="00482B15" w:rsidRPr="00482B15" w:rsidRDefault="00482B15" w:rsidP="00482B15"/>
    <w:p w14:paraId="2337635B" w14:textId="77777777" w:rsidR="00482B15" w:rsidRPr="00482B15" w:rsidRDefault="00482B15" w:rsidP="00482B15"/>
    <w:p w14:paraId="1EEB7207" w14:textId="77777777" w:rsidR="00482B15" w:rsidRPr="00482B15" w:rsidRDefault="00482B15" w:rsidP="00482B15"/>
    <w:p w14:paraId="49823376" w14:textId="77777777" w:rsidR="00482B15" w:rsidRPr="00482B15" w:rsidRDefault="00482B15" w:rsidP="00482B15"/>
    <w:p w14:paraId="22FD0332" w14:textId="77777777" w:rsidR="00482B15" w:rsidRPr="00482B15" w:rsidRDefault="00482B15" w:rsidP="00482B15"/>
    <w:p w14:paraId="5F705A06" w14:textId="77777777" w:rsidR="00482B15" w:rsidRPr="00482B15" w:rsidRDefault="00482B15" w:rsidP="00482B15"/>
    <w:p w14:paraId="743A6F3E" w14:textId="77777777" w:rsidR="00482B15" w:rsidRPr="00482B15" w:rsidRDefault="00482B15" w:rsidP="00482B15"/>
    <w:p w14:paraId="00CAA047" w14:textId="77777777" w:rsidR="00482B15" w:rsidRPr="00482B15" w:rsidRDefault="00482B15" w:rsidP="00482B15"/>
    <w:p w14:paraId="787375EB" w14:textId="77777777" w:rsidR="00482B15" w:rsidRPr="00482B15" w:rsidRDefault="00482B15" w:rsidP="00482B15"/>
    <w:p w14:paraId="007FA612" w14:textId="77777777" w:rsidR="00482B15" w:rsidRPr="00482B15" w:rsidRDefault="00482B15" w:rsidP="00482B15"/>
    <w:p w14:paraId="3C12BC8F" w14:textId="77777777" w:rsidR="00482B15" w:rsidRPr="00482B15" w:rsidRDefault="00482B15" w:rsidP="00482B15"/>
    <w:p w14:paraId="35D88062" w14:textId="77777777" w:rsidR="00482B15" w:rsidRPr="00482B15" w:rsidRDefault="00482B15" w:rsidP="00482B15"/>
    <w:p w14:paraId="4DC20B03" w14:textId="77777777" w:rsidR="00482B15" w:rsidRPr="00482B15" w:rsidRDefault="00482B15" w:rsidP="00482B15"/>
    <w:p w14:paraId="282D6302" w14:textId="77777777" w:rsidR="00482B15" w:rsidRPr="00482B15" w:rsidRDefault="00482B15" w:rsidP="00482B15"/>
    <w:p w14:paraId="703C134C" w14:textId="77777777" w:rsidR="00482B15" w:rsidRPr="00482B15" w:rsidRDefault="00482B15" w:rsidP="00482B15"/>
    <w:p w14:paraId="4BBD4711" w14:textId="77777777" w:rsidR="00482B15" w:rsidRPr="00482B15" w:rsidRDefault="00482B15" w:rsidP="00482B15"/>
    <w:p w14:paraId="375C25C7" w14:textId="77777777" w:rsidR="00482B15" w:rsidRPr="00482B15" w:rsidRDefault="00482B15" w:rsidP="00482B15"/>
    <w:p w14:paraId="65220B86" w14:textId="77777777" w:rsidR="00482B15" w:rsidRPr="00482B15" w:rsidRDefault="00482B15" w:rsidP="00482B15"/>
    <w:p w14:paraId="6620F16A" w14:textId="77777777" w:rsidR="00482B15" w:rsidRPr="00482B15" w:rsidRDefault="00482B15" w:rsidP="00482B15"/>
    <w:p w14:paraId="18DA5244" w14:textId="77777777" w:rsidR="00482B15" w:rsidRPr="00482B15" w:rsidRDefault="00482B15" w:rsidP="00482B15"/>
    <w:p w14:paraId="0A92BD9E" w14:textId="77777777" w:rsidR="00482B15" w:rsidRDefault="00482B15" w:rsidP="0059597B">
      <w:pPr>
        <w:tabs>
          <w:tab w:val="left" w:pos="1013"/>
        </w:tabs>
      </w:pPr>
    </w:p>
    <w:p w14:paraId="3A8111BE" w14:textId="77777777" w:rsidR="000B3AD4" w:rsidRDefault="000B3AD4">
      <w:pPr>
        <w:spacing w:before="0" w:after="0"/>
      </w:pPr>
      <w:r>
        <w:br w:type="page"/>
      </w:r>
    </w:p>
    <w:p w14:paraId="04927A79" w14:textId="77777777" w:rsidR="0059597B" w:rsidRDefault="0059597B" w:rsidP="0059597B">
      <w:pPr>
        <w:tabs>
          <w:tab w:val="left" w:pos="1013"/>
        </w:tabs>
      </w:pPr>
    </w:p>
    <w:p w14:paraId="02711C46" w14:textId="77777777" w:rsidR="00482B15" w:rsidRDefault="00482B15" w:rsidP="00CD1AD2">
      <w:pPr>
        <w:pStyle w:val="Heading4"/>
        <w:numPr>
          <w:ilvl w:val="0"/>
          <w:numId w:val="21"/>
        </w:numPr>
        <w:ind w:left="567" w:hanging="397"/>
      </w:pPr>
      <w:bookmarkStart w:id="19" w:name="_Toc49417578"/>
      <w:r w:rsidRPr="00441D2D">
        <w:t>Check</w:t>
      </w:r>
      <w:r w:rsidRPr="00482B15">
        <w:t xml:space="preserve"> </w:t>
      </w:r>
      <w:r w:rsidRPr="00441D2D">
        <w:t>Out</w:t>
      </w:r>
      <w:bookmarkEnd w:id="19"/>
    </w:p>
    <w:p w14:paraId="48565244" w14:textId="77777777" w:rsidR="00482B15" w:rsidRPr="00482B15" w:rsidRDefault="00482B15" w:rsidP="00482B15">
      <w:pPr>
        <w:rPr>
          <w:lang w:bidi="en-US"/>
        </w:rPr>
      </w:pPr>
    </w:p>
    <w:p w14:paraId="329ED452" w14:textId="77777777" w:rsidR="00482B15" w:rsidRPr="00482B15" w:rsidRDefault="001F4614" w:rsidP="00482B15">
      <w:pPr>
        <w:rPr>
          <w:lang w:bidi="en-US"/>
        </w:rPr>
      </w:pPr>
      <w:r w:rsidRPr="00441D2D">
        <w:rPr>
          <w:b/>
          <w:bCs/>
          <w:noProof/>
        </w:rPr>
        <w:drawing>
          <wp:anchor distT="0" distB="0" distL="114300" distR="114300" simplePos="0" relativeHeight="251678720" behindDoc="0" locked="0" layoutInCell="1" allowOverlap="1" wp14:anchorId="55C9E674" wp14:editId="3D9AD392">
            <wp:simplePos x="0" y="0"/>
            <wp:positionH relativeFrom="page">
              <wp:align>center</wp:align>
            </wp:positionH>
            <wp:positionV relativeFrom="paragraph">
              <wp:posOffset>126328</wp:posOffset>
            </wp:positionV>
            <wp:extent cx="6006526" cy="7059600"/>
            <wp:effectExtent l="133350" t="114300" r="127635" b="1606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6526"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442190" w14:textId="77777777" w:rsidR="00482B15" w:rsidRPr="00482B15" w:rsidRDefault="00482B15" w:rsidP="00482B15">
      <w:pPr>
        <w:rPr>
          <w:lang w:bidi="en-US"/>
        </w:rPr>
      </w:pPr>
    </w:p>
    <w:p w14:paraId="5AC847A2" w14:textId="77777777" w:rsidR="00482B15" w:rsidRPr="00482B15" w:rsidRDefault="00482B15" w:rsidP="00482B15">
      <w:pPr>
        <w:rPr>
          <w:lang w:bidi="en-US"/>
        </w:rPr>
      </w:pPr>
    </w:p>
    <w:p w14:paraId="50710624" w14:textId="77777777" w:rsidR="00482B15" w:rsidRPr="00482B15" w:rsidRDefault="00482B15" w:rsidP="00482B15">
      <w:pPr>
        <w:rPr>
          <w:lang w:bidi="en-US"/>
        </w:rPr>
      </w:pPr>
    </w:p>
    <w:p w14:paraId="1B056953" w14:textId="77777777" w:rsidR="00482B15" w:rsidRPr="00482B15" w:rsidRDefault="00482B15" w:rsidP="00482B15">
      <w:pPr>
        <w:rPr>
          <w:lang w:bidi="en-US"/>
        </w:rPr>
      </w:pPr>
    </w:p>
    <w:p w14:paraId="39A64B40" w14:textId="77777777" w:rsidR="00482B15" w:rsidRPr="00482B15" w:rsidRDefault="00482B15" w:rsidP="00482B15">
      <w:pPr>
        <w:rPr>
          <w:lang w:bidi="en-US"/>
        </w:rPr>
      </w:pPr>
    </w:p>
    <w:p w14:paraId="3BA1B5A2" w14:textId="77777777" w:rsidR="00482B15" w:rsidRPr="00482B15" w:rsidRDefault="00482B15" w:rsidP="00482B15">
      <w:pPr>
        <w:rPr>
          <w:lang w:bidi="en-US"/>
        </w:rPr>
      </w:pPr>
    </w:p>
    <w:p w14:paraId="45C1EA75" w14:textId="77777777" w:rsidR="00482B15" w:rsidRPr="00482B15" w:rsidRDefault="00482B15" w:rsidP="00482B15">
      <w:pPr>
        <w:rPr>
          <w:lang w:bidi="en-US"/>
        </w:rPr>
      </w:pPr>
    </w:p>
    <w:p w14:paraId="3B4C65D8" w14:textId="77777777" w:rsidR="00482B15" w:rsidRPr="00482B15" w:rsidRDefault="00482B15" w:rsidP="00482B15">
      <w:pPr>
        <w:rPr>
          <w:lang w:bidi="en-US"/>
        </w:rPr>
      </w:pPr>
    </w:p>
    <w:p w14:paraId="7CEBD30D" w14:textId="77777777" w:rsidR="00482B15" w:rsidRPr="00482B15" w:rsidRDefault="00482B15" w:rsidP="00482B15">
      <w:pPr>
        <w:rPr>
          <w:lang w:bidi="en-US"/>
        </w:rPr>
      </w:pPr>
    </w:p>
    <w:p w14:paraId="7E0C93C7" w14:textId="77777777" w:rsidR="00482B15" w:rsidRPr="00482B15" w:rsidRDefault="00482B15" w:rsidP="00482B15">
      <w:pPr>
        <w:rPr>
          <w:lang w:bidi="en-US"/>
        </w:rPr>
      </w:pPr>
    </w:p>
    <w:p w14:paraId="438E3573" w14:textId="77777777" w:rsidR="00482B15" w:rsidRPr="00482B15" w:rsidRDefault="00482B15" w:rsidP="00482B15">
      <w:pPr>
        <w:rPr>
          <w:lang w:bidi="en-US"/>
        </w:rPr>
      </w:pPr>
    </w:p>
    <w:p w14:paraId="41A555DE" w14:textId="77777777" w:rsidR="00482B15" w:rsidRPr="00482B15" w:rsidRDefault="00482B15" w:rsidP="00482B15">
      <w:pPr>
        <w:rPr>
          <w:lang w:bidi="en-US"/>
        </w:rPr>
      </w:pPr>
    </w:p>
    <w:p w14:paraId="7EDBFE5C" w14:textId="77777777" w:rsidR="00482B15" w:rsidRPr="00482B15" w:rsidRDefault="00482B15" w:rsidP="00482B15">
      <w:pPr>
        <w:rPr>
          <w:lang w:bidi="en-US"/>
        </w:rPr>
      </w:pPr>
    </w:p>
    <w:p w14:paraId="58BA1205" w14:textId="77777777" w:rsidR="00482B15" w:rsidRPr="00482B15" w:rsidRDefault="00482B15" w:rsidP="00482B15">
      <w:pPr>
        <w:rPr>
          <w:lang w:bidi="en-US"/>
        </w:rPr>
      </w:pPr>
    </w:p>
    <w:p w14:paraId="75523ABB" w14:textId="77777777" w:rsidR="00482B15" w:rsidRPr="00482B15" w:rsidRDefault="00482B15" w:rsidP="00482B15">
      <w:pPr>
        <w:rPr>
          <w:lang w:bidi="en-US"/>
        </w:rPr>
      </w:pPr>
    </w:p>
    <w:p w14:paraId="6EA40DDE" w14:textId="77777777" w:rsidR="00482B15" w:rsidRPr="00482B15" w:rsidRDefault="00482B15" w:rsidP="00482B15">
      <w:pPr>
        <w:rPr>
          <w:lang w:bidi="en-US"/>
        </w:rPr>
      </w:pPr>
    </w:p>
    <w:p w14:paraId="26B4FA42" w14:textId="77777777" w:rsidR="00482B15" w:rsidRPr="00482B15" w:rsidRDefault="00482B15" w:rsidP="00482B15">
      <w:pPr>
        <w:rPr>
          <w:lang w:bidi="en-US"/>
        </w:rPr>
      </w:pPr>
    </w:p>
    <w:p w14:paraId="07F16C27" w14:textId="77777777" w:rsidR="00482B15" w:rsidRPr="00482B15" w:rsidRDefault="00482B15" w:rsidP="00482B15">
      <w:pPr>
        <w:rPr>
          <w:lang w:bidi="en-US"/>
        </w:rPr>
      </w:pPr>
    </w:p>
    <w:p w14:paraId="53CED428" w14:textId="77777777" w:rsidR="00482B15" w:rsidRPr="00482B15" w:rsidRDefault="00482B15" w:rsidP="00482B15">
      <w:pPr>
        <w:rPr>
          <w:lang w:bidi="en-US"/>
        </w:rPr>
      </w:pPr>
    </w:p>
    <w:p w14:paraId="40ADE104" w14:textId="77777777" w:rsidR="00482B15" w:rsidRPr="00482B15" w:rsidRDefault="00482B15" w:rsidP="00482B15">
      <w:pPr>
        <w:rPr>
          <w:lang w:bidi="en-US"/>
        </w:rPr>
      </w:pPr>
    </w:p>
    <w:p w14:paraId="699E322A" w14:textId="77777777" w:rsidR="00482B15" w:rsidRPr="00482B15" w:rsidRDefault="00482B15" w:rsidP="00482B15">
      <w:pPr>
        <w:rPr>
          <w:lang w:bidi="en-US"/>
        </w:rPr>
      </w:pPr>
    </w:p>
    <w:p w14:paraId="74F75BAF" w14:textId="77777777" w:rsidR="00482B15" w:rsidRPr="00482B15" w:rsidRDefault="00482B15" w:rsidP="00482B15">
      <w:pPr>
        <w:rPr>
          <w:lang w:bidi="en-US"/>
        </w:rPr>
      </w:pPr>
    </w:p>
    <w:p w14:paraId="50852E07" w14:textId="77777777" w:rsidR="00482B15" w:rsidRPr="00482B15" w:rsidRDefault="00482B15" w:rsidP="00482B15">
      <w:pPr>
        <w:rPr>
          <w:lang w:bidi="en-US"/>
        </w:rPr>
      </w:pPr>
    </w:p>
    <w:p w14:paraId="20439A49" w14:textId="77777777" w:rsidR="00482B15" w:rsidRPr="00482B15" w:rsidRDefault="00482B15" w:rsidP="00482B15">
      <w:pPr>
        <w:rPr>
          <w:lang w:bidi="en-US"/>
        </w:rPr>
      </w:pPr>
    </w:p>
    <w:p w14:paraId="5C82B0E5" w14:textId="77777777" w:rsidR="00482B15" w:rsidRPr="00482B15" w:rsidRDefault="00482B15" w:rsidP="00482B15">
      <w:pPr>
        <w:rPr>
          <w:lang w:bidi="en-US"/>
        </w:rPr>
      </w:pPr>
    </w:p>
    <w:p w14:paraId="1CC91AE2" w14:textId="77777777" w:rsidR="00482B15" w:rsidRPr="00482B15" w:rsidRDefault="00482B15" w:rsidP="00482B15">
      <w:pPr>
        <w:rPr>
          <w:lang w:bidi="en-US"/>
        </w:rPr>
      </w:pPr>
    </w:p>
    <w:p w14:paraId="6A1913D6" w14:textId="77777777" w:rsidR="00482B15" w:rsidRPr="00482B15" w:rsidRDefault="00482B15" w:rsidP="00482B15">
      <w:pPr>
        <w:rPr>
          <w:lang w:bidi="en-US"/>
        </w:rPr>
      </w:pPr>
    </w:p>
    <w:p w14:paraId="5F1ADA5F" w14:textId="77777777" w:rsidR="00482B15" w:rsidRPr="00482B15" w:rsidRDefault="00482B15" w:rsidP="00482B15">
      <w:pPr>
        <w:rPr>
          <w:lang w:bidi="en-US"/>
        </w:rPr>
      </w:pPr>
    </w:p>
    <w:p w14:paraId="2438625A" w14:textId="77777777" w:rsidR="00482B15" w:rsidRPr="00482B15" w:rsidRDefault="00482B15" w:rsidP="00482B15">
      <w:pPr>
        <w:rPr>
          <w:lang w:bidi="en-US"/>
        </w:rPr>
      </w:pPr>
    </w:p>
    <w:p w14:paraId="2221E97E" w14:textId="77777777" w:rsidR="00482B15" w:rsidRPr="00482B15" w:rsidRDefault="00482B15" w:rsidP="00482B15">
      <w:pPr>
        <w:rPr>
          <w:lang w:bidi="en-US"/>
        </w:rPr>
      </w:pPr>
    </w:p>
    <w:p w14:paraId="0A07559A" w14:textId="77777777" w:rsidR="00482B15" w:rsidRPr="00482B15" w:rsidRDefault="00482B15" w:rsidP="00482B15">
      <w:pPr>
        <w:rPr>
          <w:lang w:bidi="en-US"/>
        </w:rPr>
      </w:pPr>
    </w:p>
    <w:p w14:paraId="566BABB8" w14:textId="77777777" w:rsidR="00482B15" w:rsidRPr="00482B15" w:rsidRDefault="00482B15" w:rsidP="00482B15">
      <w:pPr>
        <w:rPr>
          <w:lang w:bidi="en-US"/>
        </w:rPr>
      </w:pPr>
    </w:p>
    <w:p w14:paraId="7BA78336" w14:textId="77777777" w:rsidR="00482B15" w:rsidRDefault="00482B15">
      <w:pPr>
        <w:rPr>
          <w:rFonts w:eastAsia="Arial" w:hAnsi="Arial" w:cs="Arial"/>
          <w:b/>
          <w:bCs/>
          <w:szCs w:val="22"/>
          <w:lang w:bidi="en-US"/>
        </w:rPr>
      </w:pPr>
    </w:p>
    <w:p w14:paraId="6461B8DC" w14:textId="77777777" w:rsidR="000B3AD4" w:rsidRDefault="000B3AD4">
      <w:pPr>
        <w:spacing w:before="0" w:after="0"/>
        <w:rPr>
          <w:rFonts w:eastAsia="Arial" w:hAnsi="Arial" w:cs="Arial"/>
          <w:b/>
          <w:bCs/>
          <w:szCs w:val="22"/>
          <w:lang w:bidi="en-US"/>
        </w:rPr>
      </w:pPr>
      <w:r>
        <w:rPr>
          <w:rFonts w:eastAsia="Arial" w:hAnsi="Arial" w:cs="Arial"/>
          <w:b/>
          <w:bCs/>
          <w:szCs w:val="22"/>
          <w:lang w:bidi="en-US"/>
        </w:rPr>
        <w:br w:type="page"/>
      </w:r>
    </w:p>
    <w:p w14:paraId="13FDAEB6" w14:textId="77777777" w:rsidR="00482B15" w:rsidRDefault="00482B15" w:rsidP="00482B15">
      <w:pPr>
        <w:rPr>
          <w:rFonts w:eastAsia="Arial" w:hAnsi="Arial" w:cs="Arial"/>
          <w:b/>
          <w:bCs/>
          <w:szCs w:val="22"/>
          <w:lang w:bidi="en-US"/>
        </w:rPr>
      </w:pPr>
    </w:p>
    <w:p w14:paraId="062426FB" w14:textId="77777777" w:rsidR="00482B15" w:rsidRDefault="00482B15" w:rsidP="00CD1AD2">
      <w:pPr>
        <w:pStyle w:val="Heading4"/>
        <w:numPr>
          <w:ilvl w:val="0"/>
          <w:numId w:val="21"/>
        </w:numPr>
        <w:ind w:left="567" w:hanging="397"/>
      </w:pPr>
      <w:bookmarkStart w:id="20" w:name="_Toc49417579"/>
      <w:r w:rsidRPr="00441D2D">
        <w:t>Contact</w:t>
      </w:r>
      <w:bookmarkEnd w:id="20"/>
    </w:p>
    <w:p w14:paraId="33F81AC4" w14:textId="77777777" w:rsidR="00482B15" w:rsidRDefault="00482B15" w:rsidP="00482B15"/>
    <w:p w14:paraId="502791CA" w14:textId="77777777" w:rsidR="00482B15" w:rsidRPr="00482B15" w:rsidRDefault="000B3AD4" w:rsidP="00482B15">
      <w:r>
        <w:rPr>
          <w:noProof/>
        </w:rPr>
        <w:drawing>
          <wp:anchor distT="0" distB="0" distL="114300" distR="114300" simplePos="0" relativeHeight="251679744" behindDoc="0" locked="0" layoutInCell="1" allowOverlap="1" wp14:anchorId="77B3634C" wp14:editId="37F563F4">
            <wp:simplePos x="0" y="0"/>
            <wp:positionH relativeFrom="margin">
              <wp:align>center</wp:align>
            </wp:positionH>
            <wp:positionV relativeFrom="paragraph">
              <wp:posOffset>121285</wp:posOffset>
            </wp:positionV>
            <wp:extent cx="6006526" cy="7059600"/>
            <wp:effectExtent l="133350" t="114300" r="127635" b="16065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6526"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910E241" w14:textId="77777777" w:rsidR="00482B15" w:rsidRDefault="00482B15" w:rsidP="00482B15">
      <w:pPr>
        <w:tabs>
          <w:tab w:val="left" w:pos="1013"/>
        </w:tabs>
        <w:rPr>
          <w:lang w:bidi="en-US"/>
        </w:rPr>
      </w:pPr>
      <w:r>
        <w:rPr>
          <w:lang w:bidi="en-US"/>
        </w:rPr>
        <w:tab/>
      </w:r>
    </w:p>
    <w:p w14:paraId="37C4925C" w14:textId="77777777" w:rsidR="00482B15" w:rsidRPr="00482B15" w:rsidRDefault="00482B15" w:rsidP="00482B15">
      <w:pPr>
        <w:rPr>
          <w:lang w:bidi="en-US"/>
        </w:rPr>
      </w:pPr>
    </w:p>
    <w:p w14:paraId="0B2F967C" w14:textId="77777777" w:rsidR="00482B15" w:rsidRPr="00482B15" w:rsidRDefault="00482B15" w:rsidP="00482B15">
      <w:pPr>
        <w:rPr>
          <w:lang w:bidi="en-US"/>
        </w:rPr>
      </w:pPr>
    </w:p>
    <w:p w14:paraId="3BACDC54" w14:textId="77777777" w:rsidR="00482B15" w:rsidRPr="00482B15" w:rsidRDefault="00482B15" w:rsidP="00482B15">
      <w:pPr>
        <w:rPr>
          <w:lang w:bidi="en-US"/>
        </w:rPr>
      </w:pPr>
    </w:p>
    <w:p w14:paraId="718D4EB7" w14:textId="77777777" w:rsidR="00482B15" w:rsidRPr="00482B15" w:rsidRDefault="00482B15" w:rsidP="00482B15">
      <w:pPr>
        <w:rPr>
          <w:lang w:bidi="en-US"/>
        </w:rPr>
      </w:pPr>
    </w:p>
    <w:p w14:paraId="5511B844" w14:textId="77777777" w:rsidR="00482B15" w:rsidRPr="00482B15" w:rsidRDefault="00482B15" w:rsidP="00482B15">
      <w:pPr>
        <w:rPr>
          <w:lang w:bidi="en-US"/>
        </w:rPr>
      </w:pPr>
    </w:p>
    <w:p w14:paraId="23D6F739" w14:textId="77777777" w:rsidR="00482B15" w:rsidRPr="00482B15" w:rsidRDefault="00482B15" w:rsidP="00482B15">
      <w:pPr>
        <w:rPr>
          <w:lang w:bidi="en-US"/>
        </w:rPr>
      </w:pPr>
    </w:p>
    <w:p w14:paraId="08D71C7A" w14:textId="77777777" w:rsidR="00482B15" w:rsidRPr="00482B15" w:rsidRDefault="00482B15" w:rsidP="00482B15">
      <w:pPr>
        <w:rPr>
          <w:lang w:bidi="en-US"/>
        </w:rPr>
      </w:pPr>
    </w:p>
    <w:p w14:paraId="3F6C34D5" w14:textId="77777777" w:rsidR="00482B15" w:rsidRPr="00482B15" w:rsidRDefault="00482B15" w:rsidP="00482B15">
      <w:pPr>
        <w:rPr>
          <w:lang w:bidi="en-US"/>
        </w:rPr>
      </w:pPr>
    </w:p>
    <w:p w14:paraId="3533B848" w14:textId="77777777" w:rsidR="00482B15" w:rsidRPr="00482B15" w:rsidRDefault="00482B15" w:rsidP="00482B15">
      <w:pPr>
        <w:rPr>
          <w:lang w:bidi="en-US"/>
        </w:rPr>
      </w:pPr>
    </w:p>
    <w:p w14:paraId="1C316106" w14:textId="77777777" w:rsidR="00482B15" w:rsidRPr="00482B15" w:rsidRDefault="00482B15" w:rsidP="00482B15">
      <w:pPr>
        <w:rPr>
          <w:lang w:bidi="en-US"/>
        </w:rPr>
      </w:pPr>
    </w:p>
    <w:p w14:paraId="2D63E5DE" w14:textId="77777777" w:rsidR="00482B15" w:rsidRPr="00482B15" w:rsidRDefault="00482B15" w:rsidP="00482B15">
      <w:pPr>
        <w:rPr>
          <w:lang w:bidi="en-US"/>
        </w:rPr>
      </w:pPr>
    </w:p>
    <w:p w14:paraId="6C764273" w14:textId="77777777" w:rsidR="00482B15" w:rsidRPr="00482B15" w:rsidRDefault="00482B15" w:rsidP="00482B15">
      <w:pPr>
        <w:rPr>
          <w:lang w:bidi="en-US"/>
        </w:rPr>
      </w:pPr>
    </w:p>
    <w:p w14:paraId="0FE01697" w14:textId="77777777" w:rsidR="00482B15" w:rsidRPr="00482B15" w:rsidRDefault="00482B15" w:rsidP="00482B15">
      <w:pPr>
        <w:rPr>
          <w:lang w:bidi="en-US"/>
        </w:rPr>
      </w:pPr>
    </w:p>
    <w:p w14:paraId="22CF460C" w14:textId="77777777" w:rsidR="00482B15" w:rsidRPr="00482B15" w:rsidRDefault="00482B15" w:rsidP="00482B15">
      <w:pPr>
        <w:rPr>
          <w:lang w:bidi="en-US"/>
        </w:rPr>
      </w:pPr>
    </w:p>
    <w:p w14:paraId="04BEEDC4" w14:textId="77777777" w:rsidR="00482B15" w:rsidRPr="00482B15" w:rsidRDefault="00482B15" w:rsidP="00482B15">
      <w:pPr>
        <w:rPr>
          <w:lang w:bidi="en-US"/>
        </w:rPr>
      </w:pPr>
    </w:p>
    <w:p w14:paraId="2BB41C8B" w14:textId="77777777" w:rsidR="00482B15" w:rsidRPr="00482B15" w:rsidRDefault="00482B15" w:rsidP="00482B15">
      <w:pPr>
        <w:rPr>
          <w:lang w:bidi="en-US"/>
        </w:rPr>
      </w:pPr>
    </w:p>
    <w:p w14:paraId="37B7DE02" w14:textId="77777777" w:rsidR="00482B15" w:rsidRPr="00482B15" w:rsidRDefault="00482B15" w:rsidP="00482B15">
      <w:pPr>
        <w:rPr>
          <w:lang w:bidi="en-US"/>
        </w:rPr>
      </w:pPr>
    </w:p>
    <w:p w14:paraId="23CCC094" w14:textId="77777777" w:rsidR="00482B15" w:rsidRPr="00482B15" w:rsidRDefault="00482B15" w:rsidP="00482B15">
      <w:pPr>
        <w:rPr>
          <w:lang w:bidi="en-US"/>
        </w:rPr>
      </w:pPr>
    </w:p>
    <w:p w14:paraId="0104BD0B" w14:textId="77777777" w:rsidR="00482B15" w:rsidRPr="00482B15" w:rsidRDefault="00482B15" w:rsidP="00482B15">
      <w:pPr>
        <w:rPr>
          <w:lang w:bidi="en-US"/>
        </w:rPr>
      </w:pPr>
    </w:p>
    <w:p w14:paraId="2DD50938" w14:textId="77777777" w:rsidR="00482B15" w:rsidRPr="00482B15" w:rsidRDefault="00482B15" w:rsidP="00482B15">
      <w:pPr>
        <w:rPr>
          <w:lang w:bidi="en-US"/>
        </w:rPr>
      </w:pPr>
    </w:p>
    <w:p w14:paraId="60CF61FD" w14:textId="77777777" w:rsidR="00482B15" w:rsidRPr="00482B15" w:rsidRDefault="00482B15" w:rsidP="00482B15">
      <w:pPr>
        <w:rPr>
          <w:lang w:bidi="en-US"/>
        </w:rPr>
      </w:pPr>
    </w:p>
    <w:p w14:paraId="0EEF188B" w14:textId="77777777" w:rsidR="00482B15" w:rsidRPr="00482B15" w:rsidRDefault="00482B15" w:rsidP="00482B15">
      <w:pPr>
        <w:rPr>
          <w:lang w:bidi="en-US"/>
        </w:rPr>
      </w:pPr>
    </w:p>
    <w:p w14:paraId="058D3E67" w14:textId="77777777" w:rsidR="00482B15" w:rsidRPr="00482B15" w:rsidRDefault="00482B15" w:rsidP="00482B15">
      <w:pPr>
        <w:rPr>
          <w:lang w:bidi="en-US"/>
        </w:rPr>
      </w:pPr>
    </w:p>
    <w:p w14:paraId="169FA7D9" w14:textId="77777777" w:rsidR="00482B15" w:rsidRPr="00482B15" w:rsidRDefault="00482B15" w:rsidP="00482B15">
      <w:pPr>
        <w:rPr>
          <w:lang w:bidi="en-US"/>
        </w:rPr>
      </w:pPr>
    </w:p>
    <w:p w14:paraId="05F6ECAD" w14:textId="77777777" w:rsidR="00482B15" w:rsidRPr="00482B15" w:rsidRDefault="00482B15" w:rsidP="00482B15">
      <w:pPr>
        <w:rPr>
          <w:lang w:bidi="en-US"/>
        </w:rPr>
      </w:pPr>
    </w:p>
    <w:p w14:paraId="6CE26F34" w14:textId="77777777" w:rsidR="00482B15" w:rsidRPr="00482B15" w:rsidRDefault="00482B15" w:rsidP="00482B15">
      <w:pPr>
        <w:rPr>
          <w:lang w:bidi="en-US"/>
        </w:rPr>
      </w:pPr>
    </w:p>
    <w:p w14:paraId="45D10D3C" w14:textId="77777777" w:rsidR="00482B15" w:rsidRPr="00482B15" w:rsidRDefault="00482B15" w:rsidP="00482B15">
      <w:pPr>
        <w:rPr>
          <w:lang w:bidi="en-US"/>
        </w:rPr>
      </w:pPr>
    </w:p>
    <w:p w14:paraId="7FF58DA3" w14:textId="77777777" w:rsidR="00482B15" w:rsidRPr="00482B15" w:rsidRDefault="00482B15" w:rsidP="00482B15">
      <w:pPr>
        <w:rPr>
          <w:lang w:bidi="en-US"/>
        </w:rPr>
      </w:pPr>
    </w:p>
    <w:p w14:paraId="0A479410" w14:textId="77777777" w:rsidR="00482B15" w:rsidRPr="00482B15" w:rsidRDefault="00482B15" w:rsidP="00482B15">
      <w:pPr>
        <w:rPr>
          <w:lang w:bidi="en-US"/>
        </w:rPr>
      </w:pPr>
    </w:p>
    <w:p w14:paraId="7707E860" w14:textId="77777777" w:rsidR="00482B15" w:rsidRPr="00482B15" w:rsidRDefault="00482B15" w:rsidP="00482B15">
      <w:pPr>
        <w:rPr>
          <w:lang w:bidi="en-US"/>
        </w:rPr>
      </w:pPr>
    </w:p>
    <w:p w14:paraId="056A9E6B" w14:textId="77777777" w:rsidR="00482B15" w:rsidRPr="00482B15" w:rsidRDefault="00482B15" w:rsidP="00482B15">
      <w:pPr>
        <w:rPr>
          <w:lang w:bidi="en-US"/>
        </w:rPr>
      </w:pPr>
    </w:p>
    <w:p w14:paraId="664C25F1" w14:textId="77777777" w:rsidR="00482B15" w:rsidRDefault="00482B15" w:rsidP="00482B15">
      <w:pPr>
        <w:rPr>
          <w:lang w:bidi="en-US"/>
        </w:rPr>
      </w:pPr>
    </w:p>
    <w:p w14:paraId="12587BCD" w14:textId="77777777" w:rsidR="000B3AD4" w:rsidRDefault="000B3AD4">
      <w:pPr>
        <w:spacing w:before="0" w:after="0"/>
        <w:rPr>
          <w:lang w:bidi="en-US"/>
        </w:rPr>
      </w:pPr>
      <w:r>
        <w:rPr>
          <w:lang w:bidi="en-US"/>
        </w:rPr>
        <w:br w:type="page"/>
      </w:r>
    </w:p>
    <w:p w14:paraId="67921481" w14:textId="77777777" w:rsidR="00482B15" w:rsidRDefault="00482B15" w:rsidP="00482B15">
      <w:pPr>
        <w:rPr>
          <w:lang w:bidi="en-US"/>
        </w:rPr>
      </w:pPr>
    </w:p>
    <w:p w14:paraId="6A297912" w14:textId="77777777" w:rsidR="00482B15" w:rsidRDefault="00331317" w:rsidP="00CD1AD2">
      <w:pPr>
        <w:pStyle w:val="Heading4"/>
        <w:numPr>
          <w:ilvl w:val="0"/>
          <w:numId w:val="21"/>
        </w:numPr>
        <w:ind w:left="567" w:hanging="397"/>
      </w:pPr>
      <w:bookmarkStart w:id="21" w:name="_Toc49417580"/>
      <w:r>
        <w:rPr>
          <w:noProof/>
        </w:rPr>
        <w:drawing>
          <wp:anchor distT="0" distB="0" distL="114300" distR="114300" simplePos="0" relativeHeight="251764736" behindDoc="0" locked="0" layoutInCell="1" allowOverlap="1" wp14:anchorId="5C085F88" wp14:editId="4845C0B8">
            <wp:simplePos x="0" y="0"/>
            <wp:positionH relativeFrom="page">
              <wp:align>center</wp:align>
            </wp:positionH>
            <wp:positionV relativeFrom="paragraph">
              <wp:posOffset>565038</wp:posOffset>
            </wp:positionV>
            <wp:extent cx="6012354" cy="7059600"/>
            <wp:effectExtent l="133350" t="114300" r="121920" b="16065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2354"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482B15" w:rsidRPr="00441D2D">
        <w:t>About</w:t>
      </w:r>
      <w:bookmarkEnd w:id="21"/>
      <w:r w:rsidR="00482B15" w:rsidRPr="00482B15">
        <w:t xml:space="preserve"> </w:t>
      </w:r>
    </w:p>
    <w:p w14:paraId="54168A12" w14:textId="77777777" w:rsidR="00482B15" w:rsidRDefault="00482B15" w:rsidP="00482B15"/>
    <w:p w14:paraId="7FBBA8E8" w14:textId="77777777" w:rsidR="00482B15" w:rsidRDefault="00482B15" w:rsidP="00482B15"/>
    <w:p w14:paraId="5D4BBA59" w14:textId="77777777" w:rsidR="00482B15" w:rsidRPr="00482B15" w:rsidRDefault="00482B15" w:rsidP="00482B15"/>
    <w:p w14:paraId="3D38E217" w14:textId="77777777" w:rsidR="00482B15" w:rsidRPr="00482B15" w:rsidRDefault="00482B15" w:rsidP="00331317"/>
    <w:p w14:paraId="4A466C90" w14:textId="77777777" w:rsidR="00482B15" w:rsidRPr="00482B15" w:rsidRDefault="00482B15" w:rsidP="00482B15"/>
    <w:p w14:paraId="0ABFB2D9" w14:textId="77777777" w:rsidR="00482B15" w:rsidRPr="00482B15" w:rsidRDefault="00482B15" w:rsidP="00482B15"/>
    <w:p w14:paraId="773CDCD6" w14:textId="77777777" w:rsidR="00482B15" w:rsidRPr="00482B15" w:rsidRDefault="00482B15" w:rsidP="00482B15"/>
    <w:p w14:paraId="74F0EBCF" w14:textId="77777777" w:rsidR="00482B15" w:rsidRPr="00482B15" w:rsidRDefault="00482B15" w:rsidP="00482B15"/>
    <w:p w14:paraId="59935DF5" w14:textId="77777777" w:rsidR="00482B15" w:rsidRPr="00482B15" w:rsidRDefault="00482B15" w:rsidP="00482B15"/>
    <w:p w14:paraId="0588604A" w14:textId="77777777" w:rsidR="00482B15" w:rsidRPr="00482B15" w:rsidRDefault="00482B15" w:rsidP="00482B15"/>
    <w:p w14:paraId="5BE2BA04" w14:textId="77777777" w:rsidR="00482B15" w:rsidRPr="00482B15" w:rsidRDefault="00482B15" w:rsidP="00482B15"/>
    <w:p w14:paraId="24072211" w14:textId="77777777" w:rsidR="00482B15" w:rsidRPr="00482B15" w:rsidRDefault="00482B15" w:rsidP="00482B15"/>
    <w:p w14:paraId="40B2AE42" w14:textId="77777777" w:rsidR="00482B15" w:rsidRPr="00482B15" w:rsidRDefault="00482B15" w:rsidP="00482B15"/>
    <w:p w14:paraId="21D3E9C7" w14:textId="77777777" w:rsidR="00482B15" w:rsidRPr="00482B15" w:rsidRDefault="00482B15" w:rsidP="00482B15"/>
    <w:p w14:paraId="59BC3BED" w14:textId="77777777" w:rsidR="00482B15" w:rsidRPr="00482B15" w:rsidRDefault="00482B15" w:rsidP="00482B15"/>
    <w:p w14:paraId="2553DBA0" w14:textId="77777777" w:rsidR="00482B15" w:rsidRPr="00482B15" w:rsidRDefault="00482B15" w:rsidP="00482B15"/>
    <w:p w14:paraId="1D1D4B84" w14:textId="77777777" w:rsidR="00482B15" w:rsidRPr="00482B15" w:rsidRDefault="00482B15" w:rsidP="00482B15"/>
    <w:p w14:paraId="07E6B7E3" w14:textId="77777777" w:rsidR="00482B15" w:rsidRPr="00482B15" w:rsidRDefault="00482B15" w:rsidP="00482B15"/>
    <w:p w14:paraId="39292408" w14:textId="77777777" w:rsidR="00482B15" w:rsidRPr="00482B15" w:rsidRDefault="00482B15" w:rsidP="00482B15"/>
    <w:p w14:paraId="7A5812F5" w14:textId="77777777" w:rsidR="00482B15" w:rsidRPr="00482B15" w:rsidRDefault="00482B15" w:rsidP="00482B15"/>
    <w:p w14:paraId="1FDC28DB" w14:textId="77777777" w:rsidR="00482B15" w:rsidRPr="00482B15" w:rsidRDefault="00482B15" w:rsidP="00482B15"/>
    <w:p w14:paraId="5C182A1B" w14:textId="77777777" w:rsidR="00482B15" w:rsidRPr="00482B15" w:rsidRDefault="00482B15" w:rsidP="00482B15"/>
    <w:p w14:paraId="261431C4" w14:textId="77777777" w:rsidR="00482B15" w:rsidRPr="00482B15" w:rsidRDefault="00482B15" w:rsidP="00482B15"/>
    <w:p w14:paraId="6FC5EB84" w14:textId="77777777" w:rsidR="00482B15" w:rsidRPr="00482B15" w:rsidRDefault="00482B15" w:rsidP="00482B15"/>
    <w:p w14:paraId="16E91374" w14:textId="77777777" w:rsidR="00482B15" w:rsidRPr="00482B15" w:rsidRDefault="00482B15" w:rsidP="00482B15"/>
    <w:p w14:paraId="069BFD38" w14:textId="77777777" w:rsidR="00482B15" w:rsidRPr="00482B15" w:rsidRDefault="00482B15" w:rsidP="00482B15"/>
    <w:p w14:paraId="294E0A0A" w14:textId="77777777" w:rsidR="00482B15" w:rsidRDefault="00482B15" w:rsidP="000B3AD4"/>
    <w:p w14:paraId="31E3DA0E" w14:textId="77777777" w:rsidR="000B3AD4" w:rsidRDefault="000B3AD4">
      <w:pPr>
        <w:spacing w:before="0" w:after="0"/>
      </w:pPr>
      <w:r>
        <w:br w:type="page"/>
      </w:r>
    </w:p>
    <w:p w14:paraId="0D311C50" w14:textId="77777777" w:rsidR="000B3AD4" w:rsidRDefault="000B3AD4" w:rsidP="000B3AD4"/>
    <w:p w14:paraId="3017D8A5" w14:textId="77777777" w:rsidR="00482B15" w:rsidRDefault="00482B15" w:rsidP="00CD1AD2">
      <w:pPr>
        <w:pStyle w:val="Heading4"/>
        <w:numPr>
          <w:ilvl w:val="0"/>
          <w:numId w:val="21"/>
        </w:numPr>
        <w:ind w:left="567" w:hanging="397"/>
      </w:pPr>
      <w:bookmarkStart w:id="22" w:name="_Toc49417581"/>
      <w:r w:rsidRPr="00441D2D">
        <w:t>Feedback</w:t>
      </w:r>
      <w:bookmarkEnd w:id="22"/>
    </w:p>
    <w:p w14:paraId="1DDEF288" w14:textId="77777777" w:rsidR="00482B15" w:rsidRDefault="00482B15" w:rsidP="00482B15"/>
    <w:p w14:paraId="0D0B14EA" w14:textId="77777777" w:rsidR="00482B15" w:rsidRDefault="00482B15" w:rsidP="00482B15">
      <w:r>
        <w:rPr>
          <w:noProof/>
        </w:rPr>
        <w:drawing>
          <wp:anchor distT="0" distB="0" distL="114300" distR="114300" simplePos="0" relativeHeight="251681792" behindDoc="0" locked="0" layoutInCell="1" allowOverlap="1" wp14:anchorId="36FF244B" wp14:editId="752015BA">
            <wp:simplePos x="0" y="0"/>
            <wp:positionH relativeFrom="margin">
              <wp:align>center</wp:align>
            </wp:positionH>
            <wp:positionV relativeFrom="paragraph">
              <wp:posOffset>122908</wp:posOffset>
            </wp:positionV>
            <wp:extent cx="6006526" cy="7059600"/>
            <wp:effectExtent l="133350" t="114300" r="127635" b="16065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6526"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D2E0FC0" w14:textId="77777777" w:rsidR="00482B15" w:rsidRPr="00482B15" w:rsidRDefault="00482B15" w:rsidP="00482B15"/>
    <w:p w14:paraId="6B1F222C" w14:textId="77777777" w:rsidR="00482B15" w:rsidRPr="00482B15" w:rsidRDefault="00482B15" w:rsidP="00482B15"/>
    <w:p w14:paraId="246EE1B4" w14:textId="77777777" w:rsidR="00482B15" w:rsidRPr="00482B15" w:rsidRDefault="00482B15" w:rsidP="00482B15"/>
    <w:p w14:paraId="4CD589A3" w14:textId="77777777" w:rsidR="00482B15" w:rsidRPr="00482B15" w:rsidRDefault="00482B15" w:rsidP="00482B15"/>
    <w:p w14:paraId="370E047D" w14:textId="77777777" w:rsidR="00482B15" w:rsidRPr="00482B15" w:rsidRDefault="00482B15" w:rsidP="00482B15"/>
    <w:p w14:paraId="2FCEF3D2" w14:textId="77777777" w:rsidR="00482B15" w:rsidRPr="00482B15" w:rsidRDefault="00482B15" w:rsidP="00482B15"/>
    <w:p w14:paraId="316C92E9" w14:textId="77777777" w:rsidR="00482B15" w:rsidRPr="00482B15" w:rsidRDefault="00482B15" w:rsidP="00482B15"/>
    <w:p w14:paraId="2D4CC365" w14:textId="77777777" w:rsidR="00482B15" w:rsidRPr="00482B15" w:rsidRDefault="00482B15" w:rsidP="00482B15"/>
    <w:p w14:paraId="74F0CFDB" w14:textId="77777777" w:rsidR="00482B15" w:rsidRPr="00482B15" w:rsidRDefault="00482B15" w:rsidP="00482B15"/>
    <w:p w14:paraId="5563006A" w14:textId="77777777" w:rsidR="00482B15" w:rsidRPr="00482B15" w:rsidRDefault="00482B15" w:rsidP="00482B15"/>
    <w:p w14:paraId="5213C616" w14:textId="77777777" w:rsidR="00482B15" w:rsidRPr="00482B15" w:rsidRDefault="00482B15" w:rsidP="00482B15"/>
    <w:p w14:paraId="5BA32331" w14:textId="77777777" w:rsidR="00482B15" w:rsidRPr="00482B15" w:rsidRDefault="00482B15" w:rsidP="00482B15"/>
    <w:p w14:paraId="1C89E98B" w14:textId="77777777" w:rsidR="00482B15" w:rsidRPr="00482B15" w:rsidRDefault="00482B15" w:rsidP="00482B15"/>
    <w:p w14:paraId="71D12BB2" w14:textId="77777777" w:rsidR="00482B15" w:rsidRPr="00482B15" w:rsidRDefault="00482B15" w:rsidP="00482B15"/>
    <w:p w14:paraId="00864055" w14:textId="77777777" w:rsidR="00482B15" w:rsidRPr="00482B15" w:rsidRDefault="00482B15" w:rsidP="00482B15"/>
    <w:p w14:paraId="395EA950" w14:textId="77777777" w:rsidR="00482B15" w:rsidRPr="00482B15" w:rsidRDefault="00482B15" w:rsidP="00482B15"/>
    <w:p w14:paraId="7F9230E2" w14:textId="77777777" w:rsidR="00482B15" w:rsidRPr="00482B15" w:rsidRDefault="00482B15" w:rsidP="00482B15"/>
    <w:p w14:paraId="266A5D11" w14:textId="77777777" w:rsidR="00482B15" w:rsidRPr="00482B15" w:rsidRDefault="00482B15" w:rsidP="00482B15"/>
    <w:p w14:paraId="59811E88" w14:textId="77777777" w:rsidR="00482B15" w:rsidRPr="00482B15" w:rsidRDefault="00482B15" w:rsidP="00482B15"/>
    <w:p w14:paraId="497D1A94" w14:textId="77777777" w:rsidR="00482B15" w:rsidRPr="00482B15" w:rsidRDefault="00482B15" w:rsidP="00482B15"/>
    <w:p w14:paraId="5F716B11" w14:textId="77777777" w:rsidR="00482B15" w:rsidRPr="00482B15" w:rsidRDefault="00482B15" w:rsidP="00482B15"/>
    <w:p w14:paraId="1D255A12" w14:textId="77777777" w:rsidR="00482B15" w:rsidRPr="00482B15" w:rsidRDefault="00482B15" w:rsidP="00482B15"/>
    <w:p w14:paraId="3CFD37C9" w14:textId="77777777" w:rsidR="00482B15" w:rsidRPr="00482B15" w:rsidRDefault="00482B15" w:rsidP="00482B15"/>
    <w:p w14:paraId="5951EC4A" w14:textId="77777777" w:rsidR="00482B15" w:rsidRPr="00482B15" w:rsidRDefault="00482B15" w:rsidP="00482B15"/>
    <w:p w14:paraId="36E2BDA8" w14:textId="77777777" w:rsidR="00482B15" w:rsidRPr="00482B15" w:rsidRDefault="00482B15" w:rsidP="00482B15"/>
    <w:p w14:paraId="3392A9A7" w14:textId="77777777" w:rsidR="00482B15" w:rsidRPr="00482B15" w:rsidRDefault="00482B15" w:rsidP="00482B15"/>
    <w:p w14:paraId="1C833A6C" w14:textId="77777777" w:rsidR="00482B15" w:rsidRPr="00482B15" w:rsidRDefault="00482B15" w:rsidP="00482B15"/>
    <w:p w14:paraId="7164F109" w14:textId="77777777" w:rsidR="00482B15" w:rsidRPr="00482B15" w:rsidRDefault="00482B15" w:rsidP="00482B15"/>
    <w:p w14:paraId="487FE220" w14:textId="77777777" w:rsidR="00482B15" w:rsidRPr="00482B15" w:rsidRDefault="00482B15" w:rsidP="00482B15"/>
    <w:p w14:paraId="6D12C934" w14:textId="77777777" w:rsidR="00482B15" w:rsidRPr="00482B15" w:rsidRDefault="00482B15" w:rsidP="00482B15"/>
    <w:p w14:paraId="04BDB918" w14:textId="77777777" w:rsidR="00482B15" w:rsidRPr="00482B15" w:rsidRDefault="00482B15" w:rsidP="00482B15"/>
    <w:p w14:paraId="7D728217" w14:textId="77777777" w:rsidR="00482B15" w:rsidRPr="00482B15" w:rsidRDefault="00482B15" w:rsidP="00482B15"/>
    <w:p w14:paraId="2CF5AB49" w14:textId="77777777" w:rsidR="00482B15" w:rsidRPr="00482B15" w:rsidRDefault="00482B15" w:rsidP="00482B15"/>
    <w:p w14:paraId="67B8DDF8" w14:textId="77777777" w:rsidR="000B3AD4" w:rsidRDefault="000B3AD4">
      <w:pPr>
        <w:spacing w:before="0" w:after="0"/>
      </w:pPr>
      <w:r>
        <w:br w:type="page"/>
      </w:r>
    </w:p>
    <w:p w14:paraId="3A2853C0" w14:textId="77777777" w:rsidR="00482B15" w:rsidRDefault="00482B15" w:rsidP="0059597B"/>
    <w:tbl>
      <w:tblPr>
        <w:tblpPr w:leftFromText="180" w:rightFromText="180" w:vertAnchor="page" w:horzAnchor="margin" w:tblpXSpec="center" w:tblpY="2732"/>
        <w:tblW w:w="107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7"/>
        <w:gridCol w:w="2077"/>
        <w:gridCol w:w="1057"/>
        <w:gridCol w:w="1524"/>
        <w:gridCol w:w="1255"/>
        <w:gridCol w:w="1114"/>
        <w:gridCol w:w="1116"/>
        <w:gridCol w:w="1911"/>
      </w:tblGrid>
      <w:tr w:rsidR="008637A2" w14:paraId="5DF2B3A2" w14:textId="77777777" w:rsidTr="00CD1AD2">
        <w:trPr>
          <w:trHeight w:val="1396"/>
        </w:trPr>
        <w:tc>
          <w:tcPr>
            <w:tcW w:w="2784" w:type="dxa"/>
            <w:gridSpan w:val="2"/>
          </w:tcPr>
          <w:p w14:paraId="3821D2BA" w14:textId="77777777" w:rsidR="008637A2" w:rsidRDefault="008637A2" w:rsidP="00CD1AD2">
            <w:pPr>
              <w:pStyle w:val="TableParagraph"/>
              <w:spacing w:before="21"/>
              <w:ind w:left="371" w:right="344"/>
              <w:jc w:val="center"/>
              <w:rPr>
                <w:b/>
              </w:rPr>
            </w:pPr>
            <w:r>
              <w:rPr>
                <w:b/>
              </w:rPr>
              <w:t>Project Ref. No.:</w:t>
            </w:r>
          </w:p>
          <w:p w14:paraId="049E0B95" w14:textId="77777777" w:rsidR="008637A2" w:rsidRDefault="008637A2" w:rsidP="00CD1AD2">
            <w:pPr>
              <w:pStyle w:val="TableParagraph"/>
              <w:spacing w:before="2"/>
              <w:rPr>
                <w:b/>
                <w:sz w:val="26"/>
              </w:rPr>
            </w:pPr>
          </w:p>
          <w:p w14:paraId="3E2EF6B8" w14:textId="77777777" w:rsidR="008637A2" w:rsidRDefault="008637A2" w:rsidP="00CD1AD2">
            <w:pPr>
              <w:pStyle w:val="TableParagraph"/>
              <w:spacing w:before="1"/>
              <w:ind w:left="232" w:right="204" w:hanging="1"/>
              <w:jc w:val="center"/>
              <w:rPr>
                <w:b/>
              </w:rPr>
            </w:pPr>
            <w:r>
              <w:rPr>
                <w:b/>
              </w:rPr>
              <w:t>eP/Advertisement Portal Management System/01</w:t>
            </w:r>
          </w:p>
        </w:tc>
        <w:tc>
          <w:tcPr>
            <w:tcW w:w="1057" w:type="dxa"/>
            <w:vMerge w:val="restart"/>
          </w:tcPr>
          <w:p w14:paraId="2ABBD566" w14:textId="77777777" w:rsidR="008637A2" w:rsidRDefault="008637A2" w:rsidP="00CD1AD2">
            <w:pPr>
              <w:pStyle w:val="TableParagraph"/>
              <w:rPr>
                <w:b/>
                <w:sz w:val="24"/>
              </w:rPr>
            </w:pPr>
          </w:p>
          <w:p w14:paraId="02F67AC2" w14:textId="77777777" w:rsidR="008637A2" w:rsidRDefault="008637A2" w:rsidP="00CD1AD2">
            <w:pPr>
              <w:pStyle w:val="TableParagraph"/>
              <w:rPr>
                <w:b/>
                <w:sz w:val="24"/>
              </w:rPr>
            </w:pPr>
          </w:p>
          <w:p w14:paraId="44D009A4" w14:textId="77777777" w:rsidR="008637A2" w:rsidRDefault="008637A2" w:rsidP="00CD1AD2">
            <w:pPr>
              <w:pStyle w:val="TableParagraph"/>
              <w:spacing w:before="5"/>
              <w:rPr>
                <w:b/>
                <w:sz w:val="25"/>
              </w:rPr>
            </w:pPr>
          </w:p>
          <w:p w14:paraId="7C0EB603" w14:textId="77777777" w:rsidR="008637A2" w:rsidRDefault="008637A2" w:rsidP="00CD1AD2">
            <w:pPr>
              <w:pStyle w:val="TableParagraph"/>
              <w:ind w:left="138" w:right="117" w:hanging="90"/>
              <w:rPr>
                <w:b/>
              </w:rPr>
            </w:pPr>
            <w:r>
              <w:rPr>
                <w:b/>
              </w:rPr>
              <w:t>Project</w:t>
            </w:r>
            <w:r>
              <w:rPr>
                <w:b/>
                <w:w w:val="99"/>
              </w:rPr>
              <w:t xml:space="preserve"> </w:t>
            </w:r>
            <w:r>
              <w:rPr>
                <w:b/>
              </w:rPr>
              <w:t>Title:</w:t>
            </w:r>
          </w:p>
        </w:tc>
        <w:tc>
          <w:tcPr>
            <w:tcW w:w="1524" w:type="dxa"/>
            <w:vMerge w:val="restart"/>
          </w:tcPr>
          <w:p w14:paraId="5B699556" w14:textId="77777777" w:rsidR="008637A2" w:rsidRDefault="008637A2" w:rsidP="00CD1AD2">
            <w:pPr>
              <w:pStyle w:val="TableParagraph"/>
              <w:rPr>
                <w:b/>
                <w:sz w:val="24"/>
              </w:rPr>
            </w:pPr>
          </w:p>
          <w:p w14:paraId="7C92F502" w14:textId="77777777" w:rsidR="008637A2" w:rsidRDefault="008637A2" w:rsidP="00CD1AD2">
            <w:pPr>
              <w:pStyle w:val="TableParagraph"/>
              <w:spacing w:before="3"/>
              <w:rPr>
                <w:b/>
                <w:sz w:val="27"/>
              </w:rPr>
            </w:pPr>
          </w:p>
          <w:p w14:paraId="2CCE35BB" w14:textId="77777777" w:rsidR="008637A2" w:rsidRDefault="008637A2" w:rsidP="00CD1AD2">
            <w:pPr>
              <w:pStyle w:val="TableParagraph"/>
              <w:ind w:left="203" w:right="186" w:firstLine="4"/>
              <w:jc w:val="center"/>
              <w:rPr>
                <w:b/>
              </w:rPr>
            </w:pPr>
            <w:r>
              <w:rPr>
                <w:b/>
              </w:rPr>
              <w:t xml:space="preserve">Activity Plan </w:t>
            </w:r>
            <w:r>
              <w:rPr>
                <w:b/>
                <w:w w:val="95"/>
              </w:rPr>
              <w:t xml:space="preserve">Prepared </w:t>
            </w:r>
            <w:r>
              <w:rPr>
                <w:b/>
              </w:rPr>
              <w:t>By:</w:t>
            </w:r>
          </w:p>
        </w:tc>
        <w:tc>
          <w:tcPr>
            <w:tcW w:w="5396" w:type="dxa"/>
            <w:gridSpan w:val="4"/>
          </w:tcPr>
          <w:p w14:paraId="7DEFFEE7" w14:textId="77777777" w:rsidR="008637A2" w:rsidRDefault="008637A2" w:rsidP="00CD1AD2">
            <w:pPr>
              <w:pStyle w:val="TableParagraph"/>
              <w:rPr>
                <w:b/>
                <w:sz w:val="24"/>
              </w:rPr>
            </w:pPr>
          </w:p>
          <w:p w14:paraId="7B12D80E" w14:textId="77777777" w:rsidR="008637A2" w:rsidRDefault="008637A2" w:rsidP="00CD1AD2">
            <w:pPr>
              <w:pStyle w:val="TableParagraph"/>
              <w:spacing w:before="11"/>
              <w:rPr>
                <w:b/>
                <w:sz w:val="23"/>
              </w:rPr>
            </w:pPr>
          </w:p>
          <w:p w14:paraId="1CF77FE8" w14:textId="77777777" w:rsidR="008637A2" w:rsidRDefault="008637A2" w:rsidP="00CD1AD2">
            <w:pPr>
              <w:pStyle w:val="TableParagraph"/>
              <w:ind w:left="530"/>
              <w:rPr>
                <w:b/>
              </w:rPr>
            </w:pPr>
            <w:r>
              <w:rPr>
                <w:b/>
              </w:rPr>
              <w:t>Date of Preparation of Activity Plan:</w:t>
            </w:r>
          </w:p>
        </w:tc>
      </w:tr>
      <w:tr w:rsidR="008637A2" w14:paraId="728AD127" w14:textId="77777777" w:rsidTr="00CD1AD2">
        <w:trPr>
          <w:trHeight w:val="832"/>
        </w:trPr>
        <w:tc>
          <w:tcPr>
            <w:tcW w:w="707" w:type="dxa"/>
          </w:tcPr>
          <w:p w14:paraId="42E22B36" w14:textId="77777777" w:rsidR="008637A2" w:rsidRDefault="008637A2" w:rsidP="00CD1AD2">
            <w:pPr>
              <w:pStyle w:val="TableParagraph"/>
              <w:spacing w:before="141" w:line="252" w:lineRule="exact"/>
              <w:ind w:left="172"/>
              <w:rPr>
                <w:b/>
              </w:rPr>
            </w:pPr>
            <w:r>
              <w:rPr>
                <w:b/>
              </w:rPr>
              <w:t>Sr.</w:t>
            </w:r>
          </w:p>
          <w:p w14:paraId="79A09CE4" w14:textId="77777777" w:rsidR="008637A2" w:rsidRDefault="008637A2" w:rsidP="00CD1AD2">
            <w:pPr>
              <w:pStyle w:val="TableParagraph"/>
              <w:spacing w:line="252" w:lineRule="exact"/>
              <w:ind w:left="141"/>
              <w:rPr>
                <w:b/>
              </w:rPr>
            </w:pPr>
            <w:r>
              <w:rPr>
                <w:b/>
              </w:rPr>
              <w:t>No.</w:t>
            </w:r>
          </w:p>
        </w:tc>
        <w:tc>
          <w:tcPr>
            <w:tcW w:w="2077" w:type="dxa"/>
          </w:tcPr>
          <w:p w14:paraId="21AFD4B6" w14:textId="77777777" w:rsidR="008637A2" w:rsidRDefault="008637A2" w:rsidP="00CD1AD2">
            <w:pPr>
              <w:pStyle w:val="TableParagraph"/>
              <w:spacing w:before="8"/>
              <w:rPr>
                <w:b/>
                <w:sz w:val="23"/>
              </w:rPr>
            </w:pPr>
          </w:p>
          <w:p w14:paraId="71800396" w14:textId="77777777" w:rsidR="008637A2" w:rsidRDefault="008637A2" w:rsidP="00CD1AD2">
            <w:pPr>
              <w:pStyle w:val="TableParagraph"/>
              <w:spacing w:before="1"/>
              <w:ind w:left="661" w:right="635"/>
              <w:jc w:val="center"/>
              <w:rPr>
                <w:b/>
              </w:rPr>
            </w:pPr>
            <w:r>
              <w:rPr>
                <w:b/>
              </w:rPr>
              <w:t>Task</w:t>
            </w:r>
          </w:p>
        </w:tc>
        <w:tc>
          <w:tcPr>
            <w:tcW w:w="1057" w:type="dxa"/>
            <w:vMerge/>
            <w:tcBorders>
              <w:top w:val="nil"/>
            </w:tcBorders>
          </w:tcPr>
          <w:p w14:paraId="5716778B" w14:textId="77777777" w:rsidR="008637A2" w:rsidRDefault="008637A2" w:rsidP="00CD1AD2">
            <w:pPr>
              <w:rPr>
                <w:sz w:val="2"/>
                <w:szCs w:val="2"/>
              </w:rPr>
            </w:pPr>
          </w:p>
        </w:tc>
        <w:tc>
          <w:tcPr>
            <w:tcW w:w="1524" w:type="dxa"/>
            <w:vMerge/>
            <w:tcBorders>
              <w:top w:val="nil"/>
            </w:tcBorders>
          </w:tcPr>
          <w:p w14:paraId="13F4F8A0" w14:textId="77777777" w:rsidR="008637A2" w:rsidRDefault="008637A2" w:rsidP="00CD1AD2">
            <w:pPr>
              <w:rPr>
                <w:sz w:val="2"/>
                <w:szCs w:val="2"/>
              </w:rPr>
            </w:pPr>
          </w:p>
        </w:tc>
        <w:tc>
          <w:tcPr>
            <w:tcW w:w="1255" w:type="dxa"/>
          </w:tcPr>
          <w:p w14:paraId="37F2BF88" w14:textId="77777777" w:rsidR="008637A2" w:rsidRDefault="008637A2" w:rsidP="00CD1AD2">
            <w:pPr>
              <w:pStyle w:val="TableParagraph"/>
              <w:ind w:left="311" w:right="186" w:hanging="83"/>
              <w:rPr>
                <w:b/>
              </w:rPr>
            </w:pPr>
            <w:r>
              <w:rPr>
                <w:b/>
              </w:rPr>
              <w:t>Actual Start Date</w:t>
            </w:r>
          </w:p>
        </w:tc>
        <w:tc>
          <w:tcPr>
            <w:tcW w:w="1114" w:type="dxa"/>
          </w:tcPr>
          <w:p w14:paraId="76AAA117" w14:textId="77777777" w:rsidR="008637A2" w:rsidRDefault="008637A2" w:rsidP="00CD1AD2">
            <w:pPr>
              <w:pStyle w:val="TableParagraph"/>
              <w:spacing w:before="145"/>
              <w:ind w:left="237" w:right="127" w:hanging="76"/>
              <w:rPr>
                <w:b/>
              </w:rPr>
            </w:pPr>
            <w:r>
              <w:rPr>
                <w:b/>
              </w:rPr>
              <w:t>Actual Days</w:t>
            </w:r>
          </w:p>
        </w:tc>
        <w:tc>
          <w:tcPr>
            <w:tcW w:w="1116" w:type="dxa"/>
          </w:tcPr>
          <w:p w14:paraId="0AF2E3A6" w14:textId="77777777" w:rsidR="008637A2" w:rsidRDefault="008637A2" w:rsidP="00CD1AD2">
            <w:pPr>
              <w:pStyle w:val="TableParagraph"/>
              <w:ind w:left="139" w:right="102" w:firstLine="73"/>
              <w:rPr>
                <w:b/>
              </w:rPr>
            </w:pPr>
            <w:r>
              <w:rPr>
                <w:b/>
              </w:rPr>
              <w:t>Team Mate Names</w:t>
            </w:r>
          </w:p>
        </w:tc>
        <w:tc>
          <w:tcPr>
            <w:tcW w:w="1911" w:type="dxa"/>
          </w:tcPr>
          <w:p w14:paraId="23140730" w14:textId="77777777" w:rsidR="008637A2" w:rsidRDefault="008637A2" w:rsidP="00CD1AD2">
            <w:pPr>
              <w:pStyle w:val="TableParagraph"/>
              <w:spacing w:before="8"/>
              <w:rPr>
                <w:b/>
                <w:sz w:val="23"/>
              </w:rPr>
            </w:pPr>
          </w:p>
          <w:p w14:paraId="52647289" w14:textId="77777777" w:rsidR="008637A2" w:rsidRDefault="008637A2" w:rsidP="00CD1AD2">
            <w:pPr>
              <w:pStyle w:val="TableParagraph"/>
              <w:spacing w:before="1"/>
              <w:ind w:left="300" w:right="282"/>
              <w:jc w:val="center"/>
              <w:rPr>
                <w:b/>
              </w:rPr>
            </w:pPr>
            <w:r>
              <w:rPr>
                <w:b/>
              </w:rPr>
              <w:t>Status</w:t>
            </w:r>
          </w:p>
        </w:tc>
      </w:tr>
      <w:tr w:rsidR="008637A2" w14:paraId="004F3B44" w14:textId="77777777" w:rsidTr="00CD1AD2">
        <w:trPr>
          <w:trHeight w:val="610"/>
        </w:trPr>
        <w:tc>
          <w:tcPr>
            <w:tcW w:w="707" w:type="dxa"/>
          </w:tcPr>
          <w:p w14:paraId="5286A7C6" w14:textId="77777777" w:rsidR="008637A2" w:rsidRDefault="008637A2" w:rsidP="00CD1AD2">
            <w:pPr>
              <w:pStyle w:val="TableParagraph"/>
              <w:spacing w:before="187"/>
              <w:ind w:left="18"/>
              <w:jc w:val="center"/>
            </w:pPr>
            <w:r>
              <w:rPr>
                <w:w w:val="99"/>
              </w:rPr>
              <w:t>1</w:t>
            </w:r>
          </w:p>
        </w:tc>
        <w:tc>
          <w:tcPr>
            <w:tcW w:w="2077" w:type="dxa"/>
          </w:tcPr>
          <w:p w14:paraId="12DF3245" w14:textId="77777777" w:rsidR="008637A2" w:rsidRDefault="008637A2" w:rsidP="00CD1AD2">
            <w:pPr>
              <w:pStyle w:val="TableParagraph"/>
              <w:spacing w:before="187"/>
              <w:ind w:left="296"/>
            </w:pPr>
            <w:r>
              <w:t>Site Map</w:t>
            </w:r>
          </w:p>
        </w:tc>
        <w:tc>
          <w:tcPr>
            <w:tcW w:w="1057" w:type="dxa"/>
            <w:vMerge w:val="restart"/>
          </w:tcPr>
          <w:p w14:paraId="179844A8" w14:textId="77777777" w:rsidR="008637A2" w:rsidRDefault="008637A2" w:rsidP="00CD1AD2">
            <w:pPr>
              <w:pStyle w:val="TableParagraph"/>
              <w:rPr>
                <w:b/>
                <w:sz w:val="24"/>
              </w:rPr>
            </w:pPr>
          </w:p>
          <w:p w14:paraId="478E8E5D" w14:textId="77777777" w:rsidR="008637A2" w:rsidRDefault="008637A2" w:rsidP="00CD1AD2">
            <w:pPr>
              <w:pStyle w:val="TableParagraph"/>
              <w:rPr>
                <w:b/>
                <w:sz w:val="24"/>
              </w:rPr>
            </w:pPr>
          </w:p>
          <w:p w14:paraId="42F85B81" w14:textId="77777777" w:rsidR="008637A2" w:rsidRDefault="008637A2" w:rsidP="00CD1AD2">
            <w:pPr>
              <w:pStyle w:val="TableParagraph"/>
              <w:spacing w:before="10"/>
              <w:rPr>
                <w:b/>
                <w:sz w:val="33"/>
              </w:rPr>
            </w:pPr>
          </w:p>
          <w:p w14:paraId="4CDB35E9" w14:textId="77777777" w:rsidR="008637A2" w:rsidRDefault="008637A2" w:rsidP="00CD1AD2">
            <w:pPr>
              <w:pStyle w:val="TableParagraph"/>
              <w:ind w:left="10" w:right="89"/>
              <w:jc w:val="center"/>
            </w:pPr>
            <w:r>
              <w:t>A1</w:t>
            </w:r>
          </w:p>
          <w:p w14:paraId="10B00184" w14:textId="7C27AD62" w:rsidR="008637A2" w:rsidRDefault="008637A2" w:rsidP="00CD1AD2">
            <w:pPr>
              <w:pStyle w:val="TableParagraph"/>
              <w:ind w:left="10" w:right="109"/>
              <w:jc w:val="center"/>
            </w:pPr>
            <w:r>
              <w:t>Uniform</w:t>
            </w:r>
            <w:r w:rsidR="00DE4514">
              <w:t>s</w:t>
            </w:r>
          </w:p>
        </w:tc>
        <w:tc>
          <w:tcPr>
            <w:tcW w:w="1524" w:type="dxa"/>
            <w:vMerge w:val="restart"/>
          </w:tcPr>
          <w:p w14:paraId="4B36DE93" w14:textId="77777777" w:rsidR="008637A2" w:rsidRDefault="008637A2" w:rsidP="00CD1AD2">
            <w:pPr>
              <w:pStyle w:val="TableParagraph"/>
              <w:rPr>
                <w:b/>
                <w:sz w:val="24"/>
              </w:rPr>
            </w:pPr>
          </w:p>
          <w:p w14:paraId="13057B08" w14:textId="77777777" w:rsidR="008637A2" w:rsidRDefault="008637A2" w:rsidP="00CD1AD2">
            <w:pPr>
              <w:pStyle w:val="TableParagraph"/>
              <w:rPr>
                <w:b/>
                <w:sz w:val="24"/>
              </w:rPr>
            </w:pPr>
          </w:p>
          <w:p w14:paraId="544D9C46" w14:textId="77777777" w:rsidR="008637A2" w:rsidRDefault="008637A2" w:rsidP="00CD1AD2">
            <w:pPr>
              <w:pStyle w:val="TableParagraph"/>
              <w:rPr>
                <w:b/>
                <w:sz w:val="24"/>
              </w:rPr>
            </w:pPr>
          </w:p>
          <w:p w14:paraId="40711660" w14:textId="77777777" w:rsidR="008637A2" w:rsidRDefault="008637A2" w:rsidP="00CD1AD2">
            <w:pPr>
              <w:pStyle w:val="TableParagraph"/>
              <w:spacing w:before="7"/>
              <w:rPr>
                <w:b/>
                <w:sz w:val="29"/>
              </w:rPr>
            </w:pPr>
          </w:p>
          <w:p w14:paraId="4D743EC2" w14:textId="77777777" w:rsidR="008637A2" w:rsidRDefault="008637A2" w:rsidP="00CD1AD2">
            <w:pPr>
              <w:pStyle w:val="TableParagraph"/>
              <w:ind w:left="416"/>
            </w:pPr>
            <w:r>
              <w:t>Linh</w:t>
            </w:r>
          </w:p>
        </w:tc>
        <w:tc>
          <w:tcPr>
            <w:tcW w:w="1255" w:type="dxa"/>
          </w:tcPr>
          <w:p w14:paraId="7F98892A" w14:textId="77777777" w:rsidR="008637A2" w:rsidRDefault="008637A2" w:rsidP="00CD1AD2">
            <w:pPr>
              <w:pStyle w:val="TableParagraph"/>
              <w:spacing w:before="187"/>
              <w:ind w:left="13"/>
            </w:pPr>
            <w:r>
              <w:t>11/8/2020</w:t>
            </w:r>
          </w:p>
        </w:tc>
        <w:tc>
          <w:tcPr>
            <w:tcW w:w="1114" w:type="dxa"/>
          </w:tcPr>
          <w:p w14:paraId="19D317A8" w14:textId="77777777" w:rsidR="008637A2" w:rsidRDefault="008637A2" w:rsidP="00CD1AD2">
            <w:pPr>
              <w:pStyle w:val="TableParagraph"/>
              <w:spacing w:before="187"/>
              <w:ind w:left="19"/>
              <w:jc w:val="center"/>
            </w:pPr>
            <w:r>
              <w:rPr>
                <w:w w:val="99"/>
              </w:rPr>
              <w:t>1</w:t>
            </w:r>
          </w:p>
        </w:tc>
        <w:tc>
          <w:tcPr>
            <w:tcW w:w="1116" w:type="dxa"/>
          </w:tcPr>
          <w:p w14:paraId="523F4433" w14:textId="77777777" w:rsidR="008637A2" w:rsidRDefault="008637A2" w:rsidP="00CD1AD2">
            <w:pPr>
              <w:pStyle w:val="TableParagraph"/>
              <w:spacing w:before="187"/>
              <w:ind w:left="293"/>
            </w:pPr>
            <w:r>
              <w:t>Ngan</w:t>
            </w:r>
          </w:p>
        </w:tc>
        <w:tc>
          <w:tcPr>
            <w:tcW w:w="1911" w:type="dxa"/>
          </w:tcPr>
          <w:p w14:paraId="60282CE5" w14:textId="77777777" w:rsidR="008637A2" w:rsidRDefault="008637A2" w:rsidP="00CD1AD2">
            <w:pPr>
              <w:pStyle w:val="TableParagraph"/>
              <w:spacing w:before="187"/>
              <w:ind w:left="302" w:right="282"/>
              <w:jc w:val="center"/>
            </w:pPr>
            <w:r>
              <w:t>Completed</w:t>
            </w:r>
          </w:p>
        </w:tc>
      </w:tr>
      <w:tr w:rsidR="008637A2" w14:paraId="74B96F93" w14:textId="77777777" w:rsidTr="00CD1AD2">
        <w:trPr>
          <w:trHeight w:val="784"/>
        </w:trPr>
        <w:tc>
          <w:tcPr>
            <w:tcW w:w="707" w:type="dxa"/>
          </w:tcPr>
          <w:p w14:paraId="7AA14CA8" w14:textId="77777777" w:rsidR="008637A2" w:rsidRDefault="008637A2" w:rsidP="00CD1AD2">
            <w:pPr>
              <w:pStyle w:val="TableParagraph"/>
              <w:spacing w:before="3"/>
              <w:rPr>
                <w:b/>
                <w:sz w:val="29"/>
              </w:rPr>
            </w:pPr>
          </w:p>
          <w:p w14:paraId="1906C8A3" w14:textId="77777777" w:rsidR="008637A2" w:rsidRDefault="008637A2" w:rsidP="00CD1AD2">
            <w:pPr>
              <w:pStyle w:val="TableParagraph"/>
              <w:ind w:left="18"/>
              <w:jc w:val="center"/>
            </w:pPr>
            <w:r>
              <w:rPr>
                <w:w w:val="99"/>
              </w:rPr>
              <w:t>2</w:t>
            </w:r>
          </w:p>
        </w:tc>
        <w:tc>
          <w:tcPr>
            <w:tcW w:w="2077" w:type="dxa"/>
          </w:tcPr>
          <w:p w14:paraId="344BE3F7" w14:textId="77777777" w:rsidR="008637A2" w:rsidRDefault="008637A2" w:rsidP="00CD1AD2">
            <w:pPr>
              <w:pStyle w:val="TableParagraph"/>
              <w:spacing w:line="250" w:lineRule="atLeast"/>
              <w:ind w:left="163" w:right="615" w:firstLine="128"/>
            </w:pPr>
            <w:r>
              <w:t>General  Simulation of Website</w:t>
            </w:r>
          </w:p>
        </w:tc>
        <w:tc>
          <w:tcPr>
            <w:tcW w:w="1057" w:type="dxa"/>
            <w:vMerge/>
            <w:tcBorders>
              <w:top w:val="nil"/>
            </w:tcBorders>
          </w:tcPr>
          <w:p w14:paraId="5E7550E5" w14:textId="77777777" w:rsidR="008637A2" w:rsidRDefault="008637A2" w:rsidP="00CD1AD2">
            <w:pPr>
              <w:rPr>
                <w:sz w:val="2"/>
                <w:szCs w:val="2"/>
              </w:rPr>
            </w:pPr>
          </w:p>
        </w:tc>
        <w:tc>
          <w:tcPr>
            <w:tcW w:w="1524" w:type="dxa"/>
            <w:vMerge/>
            <w:tcBorders>
              <w:top w:val="nil"/>
            </w:tcBorders>
          </w:tcPr>
          <w:p w14:paraId="55AD5D0C" w14:textId="77777777" w:rsidR="008637A2" w:rsidRDefault="008637A2" w:rsidP="00CD1AD2">
            <w:pPr>
              <w:rPr>
                <w:sz w:val="2"/>
                <w:szCs w:val="2"/>
              </w:rPr>
            </w:pPr>
          </w:p>
        </w:tc>
        <w:tc>
          <w:tcPr>
            <w:tcW w:w="1255" w:type="dxa"/>
          </w:tcPr>
          <w:p w14:paraId="76D778DC" w14:textId="77777777" w:rsidR="008637A2" w:rsidRDefault="008637A2" w:rsidP="00CD1AD2">
            <w:pPr>
              <w:pStyle w:val="TableParagraph"/>
              <w:spacing w:before="3"/>
              <w:rPr>
                <w:b/>
                <w:sz w:val="29"/>
              </w:rPr>
            </w:pPr>
          </w:p>
          <w:p w14:paraId="43449884" w14:textId="77777777" w:rsidR="008637A2" w:rsidRDefault="008637A2" w:rsidP="00CD1AD2">
            <w:pPr>
              <w:pStyle w:val="TableParagraph"/>
              <w:ind w:left="13"/>
            </w:pPr>
            <w:r>
              <w:t>11/8/2020</w:t>
            </w:r>
          </w:p>
        </w:tc>
        <w:tc>
          <w:tcPr>
            <w:tcW w:w="1114" w:type="dxa"/>
            <w:vAlign w:val="center"/>
          </w:tcPr>
          <w:p w14:paraId="399BDEE3" w14:textId="77777777" w:rsidR="008637A2" w:rsidRDefault="008637A2" w:rsidP="00CD1AD2">
            <w:pPr>
              <w:pStyle w:val="TableParagraph"/>
              <w:spacing w:before="147"/>
              <w:ind w:left="19"/>
              <w:jc w:val="center"/>
            </w:pPr>
            <w:r>
              <w:rPr>
                <w:w w:val="99"/>
              </w:rPr>
              <w:t>1</w:t>
            </w:r>
          </w:p>
        </w:tc>
        <w:tc>
          <w:tcPr>
            <w:tcW w:w="1116" w:type="dxa"/>
          </w:tcPr>
          <w:p w14:paraId="2BC289A0" w14:textId="77777777" w:rsidR="008637A2" w:rsidRDefault="008637A2" w:rsidP="00CD1AD2">
            <w:pPr>
              <w:pStyle w:val="TableParagraph"/>
              <w:spacing w:before="3"/>
              <w:rPr>
                <w:b/>
                <w:sz w:val="29"/>
              </w:rPr>
            </w:pPr>
          </w:p>
          <w:p w14:paraId="61268CD3" w14:textId="77777777" w:rsidR="008637A2" w:rsidRDefault="008637A2" w:rsidP="00CD1AD2">
            <w:pPr>
              <w:pStyle w:val="TableParagraph"/>
              <w:ind w:left="239"/>
            </w:pPr>
            <w:r>
              <w:t>Linh</w:t>
            </w:r>
          </w:p>
        </w:tc>
        <w:tc>
          <w:tcPr>
            <w:tcW w:w="1911" w:type="dxa"/>
          </w:tcPr>
          <w:p w14:paraId="1EF5625B" w14:textId="77777777" w:rsidR="008637A2" w:rsidRDefault="008637A2" w:rsidP="00CD1AD2">
            <w:pPr>
              <w:pStyle w:val="TableParagraph"/>
              <w:spacing w:before="3"/>
              <w:rPr>
                <w:b/>
                <w:sz w:val="29"/>
              </w:rPr>
            </w:pPr>
          </w:p>
          <w:p w14:paraId="46CAFF85" w14:textId="77777777" w:rsidR="008637A2" w:rsidRDefault="008637A2" w:rsidP="00CD1AD2">
            <w:pPr>
              <w:pStyle w:val="TableParagraph"/>
              <w:ind w:left="302" w:right="282"/>
              <w:jc w:val="center"/>
            </w:pPr>
            <w:r>
              <w:t>Completed</w:t>
            </w:r>
          </w:p>
        </w:tc>
      </w:tr>
      <w:tr w:rsidR="008637A2" w14:paraId="3CD217D4" w14:textId="77777777" w:rsidTr="00CD1AD2">
        <w:trPr>
          <w:trHeight w:val="711"/>
        </w:trPr>
        <w:tc>
          <w:tcPr>
            <w:tcW w:w="707" w:type="dxa"/>
          </w:tcPr>
          <w:p w14:paraId="08FA4794" w14:textId="77777777" w:rsidR="008637A2" w:rsidRDefault="008637A2" w:rsidP="00CD1AD2">
            <w:pPr>
              <w:pStyle w:val="TableParagraph"/>
              <w:spacing w:before="7"/>
              <w:rPr>
                <w:b/>
                <w:sz w:val="20"/>
              </w:rPr>
            </w:pPr>
          </w:p>
          <w:p w14:paraId="04989EE8" w14:textId="77777777" w:rsidR="008637A2" w:rsidRDefault="008637A2" w:rsidP="00CD1AD2">
            <w:pPr>
              <w:pStyle w:val="TableParagraph"/>
              <w:ind w:left="18"/>
              <w:jc w:val="center"/>
            </w:pPr>
            <w:r>
              <w:rPr>
                <w:w w:val="99"/>
              </w:rPr>
              <w:t>3</w:t>
            </w:r>
          </w:p>
        </w:tc>
        <w:tc>
          <w:tcPr>
            <w:tcW w:w="2077" w:type="dxa"/>
          </w:tcPr>
          <w:p w14:paraId="6E14EF36" w14:textId="77777777" w:rsidR="008637A2" w:rsidRDefault="008637A2" w:rsidP="00CD1AD2">
            <w:pPr>
              <w:pStyle w:val="TableParagraph"/>
              <w:spacing w:before="7"/>
              <w:rPr>
                <w:b/>
                <w:sz w:val="20"/>
              </w:rPr>
            </w:pPr>
          </w:p>
          <w:p w14:paraId="3429EF04" w14:textId="77777777" w:rsidR="008637A2" w:rsidRDefault="008637A2" w:rsidP="00CD1AD2">
            <w:pPr>
              <w:pStyle w:val="TableParagraph"/>
              <w:ind w:left="174"/>
            </w:pPr>
            <w:r>
              <w:t>Task Sheet</w:t>
            </w:r>
          </w:p>
        </w:tc>
        <w:tc>
          <w:tcPr>
            <w:tcW w:w="1057" w:type="dxa"/>
            <w:vMerge/>
            <w:tcBorders>
              <w:top w:val="nil"/>
            </w:tcBorders>
          </w:tcPr>
          <w:p w14:paraId="47C344CB" w14:textId="77777777" w:rsidR="008637A2" w:rsidRDefault="008637A2" w:rsidP="00CD1AD2">
            <w:pPr>
              <w:rPr>
                <w:sz w:val="2"/>
                <w:szCs w:val="2"/>
              </w:rPr>
            </w:pPr>
          </w:p>
        </w:tc>
        <w:tc>
          <w:tcPr>
            <w:tcW w:w="1524" w:type="dxa"/>
            <w:vMerge/>
            <w:tcBorders>
              <w:top w:val="nil"/>
            </w:tcBorders>
          </w:tcPr>
          <w:p w14:paraId="2932FF82" w14:textId="77777777" w:rsidR="008637A2" w:rsidRDefault="008637A2" w:rsidP="00CD1AD2">
            <w:pPr>
              <w:rPr>
                <w:sz w:val="2"/>
                <w:szCs w:val="2"/>
              </w:rPr>
            </w:pPr>
          </w:p>
        </w:tc>
        <w:tc>
          <w:tcPr>
            <w:tcW w:w="1255" w:type="dxa"/>
          </w:tcPr>
          <w:p w14:paraId="2480D6F3" w14:textId="77777777" w:rsidR="008637A2" w:rsidRDefault="008637A2" w:rsidP="00CD1AD2">
            <w:pPr>
              <w:pStyle w:val="TableParagraph"/>
              <w:spacing w:before="7"/>
              <w:rPr>
                <w:b/>
                <w:sz w:val="20"/>
              </w:rPr>
            </w:pPr>
          </w:p>
          <w:p w14:paraId="7DC2EF02" w14:textId="77777777" w:rsidR="008637A2" w:rsidRDefault="008637A2" w:rsidP="00CD1AD2">
            <w:pPr>
              <w:pStyle w:val="TableParagraph"/>
              <w:ind w:left="5"/>
            </w:pPr>
            <w:r>
              <w:t>11/8/2020</w:t>
            </w:r>
          </w:p>
        </w:tc>
        <w:tc>
          <w:tcPr>
            <w:tcW w:w="1114" w:type="dxa"/>
          </w:tcPr>
          <w:p w14:paraId="3A580B8D" w14:textId="77777777" w:rsidR="008637A2" w:rsidRDefault="008637A2" w:rsidP="00CD1AD2">
            <w:pPr>
              <w:pStyle w:val="TableParagraph"/>
              <w:spacing w:before="7"/>
              <w:rPr>
                <w:b/>
                <w:sz w:val="20"/>
              </w:rPr>
            </w:pPr>
          </w:p>
          <w:p w14:paraId="5EBFE262" w14:textId="77777777" w:rsidR="008637A2" w:rsidRDefault="008637A2" w:rsidP="00CD1AD2">
            <w:pPr>
              <w:pStyle w:val="TableParagraph"/>
              <w:ind w:left="19"/>
              <w:jc w:val="center"/>
            </w:pPr>
            <w:r>
              <w:rPr>
                <w:w w:val="99"/>
              </w:rPr>
              <w:t>1</w:t>
            </w:r>
          </w:p>
        </w:tc>
        <w:tc>
          <w:tcPr>
            <w:tcW w:w="1116" w:type="dxa"/>
          </w:tcPr>
          <w:p w14:paraId="025CB25B" w14:textId="77777777" w:rsidR="008637A2" w:rsidRDefault="008637A2" w:rsidP="00CD1AD2">
            <w:pPr>
              <w:pStyle w:val="TableParagraph"/>
              <w:spacing w:before="7"/>
              <w:rPr>
                <w:b/>
                <w:sz w:val="20"/>
              </w:rPr>
            </w:pPr>
          </w:p>
          <w:p w14:paraId="3932FDFD" w14:textId="77777777" w:rsidR="008637A2" w:rsidRDefault="008637A2" w:rsidP="00CD1AD2">
            <w:pPr>
              <w:pStyle w:val="TableParagraph"/>
              <w:ind w:left="273"/>
            </w:pPr>
            <w:r>
              <w:t>Phat</w:t>
            </w:r>
          </w:p>
        </w:tc>
        <w:tc>
          <w:tcPr>
            <w:tcW w:w="1911" w:type="dxa"/>
          </w:tcPr>
          <w:p w14:paraId="74469DD7" w14:textId="77777777" w:rsidR="008637A2" w:rsidRDefault="008637A2" w:rsidP="00CD1AD2">
            <w:pPr>
              <w:pStyle w:val="TableParagraph"/>
              <w:spacing w:before="7"/>
              <w:rPr>
                <w:b/>
                <w:sz w:val="20"/>
              </w:rPr>
            </w:pPr>
          </w:p>
          <w:p w14:paraId="54222429" w14:textId="77777777" w:rsidR="008637A2" w:rsidRDefault="008637A2" w:rsidP="00CD1AD2">
            <w:pPr>
              <w:pStyle w:val="TableParagraph"/>
              <w:ind w:left="302" w:right="282"/>
              <w:jc w:val="center"/>
            </w:pPr>
            <w:r>
              <w:t>Completed</w:t>
            </w:r>
          </w:p>
        </w:tc>
      </w:tr>
      <w:tr w:rsidR="008637A2" w14:paraId="1F922F0D" w14:textId="77777777" w:rsidTr="00CD1AD2">
        <w:trPr>
          <w:trHeight w:val="323"/>
        </w:trPr>
        <w:tc>
          <w:tcPr>
            <w:tcW w:w="10761" w:type="dxa"/>
            <w:gridSpan w:val="8"/>
            <w:tcBorders>
              <w:left w:val="nil"/>
              <w:right w:val="nil"/>
            </w:tcBorders>
          </w:tcPr>
          <w:p w14:paraId="62E8FF2C" w14:textId="77777777" w:rsidR="008637A2" w:rsidRDefault="008637A2" w:rsidP="00CD1AD2">
            <w:pPr>
              <w:pStyle w:val="TableParagraph"/>
              <w:rPr>
                <w:rFonts w:ascii="Times New Roman"/>
              </w:rPr>
            </w:pPr>
          </w:p>
        </w:tc>
      </w:tr>
      <w:tr w:rsidR="008637A2" w14:paraId="65987346" w14:textId="77777777" w:rsidTr="00CD1AD2">
        <w:trPr>
          <w:trHeight w:val="344"/>
        </w:trPr>
        <w:tc>
          <w:tcPr>
            <w:tcW w:w="10761" w:type="dxa"/>
            <w:gridSpan w:val="8"/>
          </w:tcPr>
          <w:p w14:paraId="4623C70F" w14:textId="77777777" w:rsidR="008637A2" w:rsidRDefault="008637A2" w:rsidP="00CD1AD2">
            <w:pPr>
              <w:pStyle w:val="TableParagraph"/>
              <w:spacing w:before="19"/>
              <w:ind w:left="112"/>
              <w:rPr>
                <w:b/>
                <w:sz w:val="24"/>
              </w:rPr>
            </w:pPr>
            <w:r>
              <w:rPr>
                <w:b/>
                <w:sz w:val="24"/>
              </w:rPr>
              <w:t>Date:</w:t>
            </w:r>
          </w:p>
        </w:tc>
      </w:tr>
      <w:tr w:rsidR="008637A2" w14:paraId="206BF7F8" w14:textId="77777777" w:rsidTr="00CD1AD2">
        <w:trPr>
          <w:trHeight w:val="2129"/>
        </w:trPr>
        <w:tc>
          <w:tcPr>
            <w:tcW w:w="5365" w:type="dxa"/>
            <w:gridSpan w:val="4"/>
          </w:tcPr>
          <w:p w14:paraId="248B22B1" w14:textId="77777777" w:rsidR="008637A2" w:rsidRDefault="008637A2" w:rsidP="00CD1AD2">
            <w:pPr>
              <w:pStyle w:val="TableParagraph"/>
              <w:ind w:left="1167"/>
              <w:rPr>
                <w:sz w:val="24"/>
              </w:rPr>
            </w:pPr>
            <w:r>
              <w:rPr>
                <w:sz w:val="24"/>
              </w:rPr>
              <w:t>Signature of Instructor:</w:t>
            </w:r>
          </w:p>
          <w:p w14:paraId="08BEA71D" w14:textId="77777777" w:rsidR="008637A2" w:rsidRDefault="008637A2" w:rsidP="00CD1AD2">
            <w:pPr>
              <w:pStyle w:val="TableParagraph"/>
              <w:rPr>
                <w:b/>
                <w:sz w:val="26"/>
              </w:rPr>
            </w:pPr>
          </w:p>
          <w:p w14:paraId="151DA99A" w14:textId="77777777" w:rsidR="008637A2" w:rsidRDefault="008637A2" w:rsidP="00CD1AD2">
            <w:pPr>
              <w:pStyle w:val="TableParagraph"/>
              <w:rPr>
                <w:b/>
                <w:sz w:val="26"/>
              </w:rPr>
            </w:pPr>
          </w:p>
          <w:p w14:paraId="2E0036EA" w14:textId="77777777" w:rsidR="008637A2" w:rsidRDefault="008637A2" w:rsidP="00CD1AD2">
            <w:pPr>
              <w:pStyle w:val="TableParagraph"/>
              <w:rPr>
                <w:b/>
                <w:sz w:val="26"/>
              </w:rPr>
            </w:pPr>
          </w:p>
          <w:p w14:paraId="59476ACD" w14:textId="77777777" w:rsidR="008637A2" w:rsidRDefault="008637A2" w:rsidP="00CD1AD2">
            <w:pPr>
              <w:pStyle w:val="TableParagraph"/>
              <w:rPr>
                <w:b/>
                <w:sz w:val="26"/>
              </w:rPr>
            </w:pPr>
          </w:p>
          <w:p w14:paraId="23D9125E" w14:textId="77777777" w:rsidR="008637A2" w:rsidRDefault="008637A2" w:rsidP="00CD1AD2">
            <w:pPr>
              <w:pStyle w:val="TableParagraph"/>
              <w:spacing w:before="203"/>
              <w:ind w:left="1061"/>
              <w:rPr>
                <w:b/>
                <w:sz w:val="24"/>
              </w:rPr>
            </w:pPr>
            <w:r>
              <w:rPr>
                <w:b/>
                <w:sz w:val="24"/>
              </w:rPr>
              <w:t>Mr. Nguyen Ngo Phuoc</w:t>
            </w:r>
          </w:p>
        </w:tc>
        <w:tc>
          <w:tcPr>
            <w:tcW w:w="5396" w:type="dxa"/>
            <w:gridSpan w:val="4"/>
          </w:tcPr>
          <w:p w14:paraId="59A25618" w14:textId="77777777" w:rsidR="008637A2" w:rsidRDefault="008637A2" w:rsidP="00CD1AD2">
            <w:pPr>
              <w:pStyle w:val="TableParagraph"/>
              <w:ind w:left="952" w:right="942"/>
              <w:jc w:val="center"/>
              <w:rPr>
                <w:sz w:val="24"/>
              </w:rPr>
            </w:pPr>
            <w:r>
              <w:rPr>
                <w:sz w:val="24"/>
              </w:rPr>
              <w:t>Signature of Team Leader:</w:t>
            </w:r>
          </w:p>
          <w:p w14:paraId="43CDCE87" w14:textId="77777777" w:rsidR="008637A2" w:rsidRDefault="008637A2" w:rsidP="00CD1AD2">
            <w:pPr>
              <w:pStyle w:val="TableParagraph"/>
              <w:rPr>
                <w:b/>
                <w:sz w:val="26"/>
              </w:rPr>
            </w:pPr>
          </w:p>
          <w:p w14:paraId="4978FBE4" w14:textId="77777777" w:rsidR="008637A2" w:rsidRDefault="008637A2" w:rsidP="00CD1AD2">
            <w:pPr>
              <w:pStyle w:val="TableParagraph"/>
              <w:rPr>
                <w:b/>
                <w:sz w:val="26"/>
              </w:rPr>
            </w:pPr>
          </w:p>
          <w:p w14:paraId="4164346B" w14:textId="77777777" w:rsidR="008637A2" w:rsidRDefault="008637A2" w:rsidP="00CD1AD2">
            <w:pPr>
              <w:pStyle w:val="TableParagraph"/>
              <w:rPr>
                <w:b/>
                <w:sz w:val="26"/>
              </w:rPr>
            </w:pPr>
          </w:p>
          <w:p w14:paraId="3C3BB780" w14:textId="77777777" w:rsidR="008637A2" w:rsidRDefault="008637A2" w:rsidP="00CD1AD2">
            <w:pPr>
              <w:pStyle w:val="TableParagraph"/>
              <w:rPr>
                <w:b/>
                <w:sz w:val="26"/>
              </w:rPr>
            </w:pPr>
          </w:p>
          <w:p w14:paraId="59FB800A" w14:textId="77777777" w:rsidR="008637A2" w:rsidRDefault="008637A2" w:rsidP="00CD1AD2">
            <w:pPr>
              <w:pStyle w:val="TableParagraph"/>
              <w:spacing w:before="203"/>
              <w:ind w:left="952" w:right="938"/>
              <w:jc w:val="center"/>
              <w:rPr>
                <w:b/>
                <w:sz w:val="24"/>
              </w:rPr>
            </w:pPr>
            <w:r>
              <w:rPr>
                <w:b/>
                <w:sz w:val="24"/>
              </w:rPr>
              <w:t>Tran Vu Linh</w:t>
            </w:r>
          </w:p>
        </w:tc>
      </w:tr>
    </w:tbl>
    <w:p w14:paraId="6914B3FE" w14:textId="77777777" w:rsidR="00482B15" w:rsidRPr="0034036E" w:rsidRDefault="00482B15" w:rsidP="0034036E">
      <w:pPr>
        <w:pStyle w:val="Heading3"/>
        <w:jc w:val="center"/>
        <w:rPr>
          <w:color w:val="auto"/>
        </w:rPr>
      </w:pPr>
      <w:bookmarkStart w:id="23" w:name="_Toc49417582"/>
      <w:r w:rsidRPr="0034036E">
        <w:rPr>
          <w:color w:val="auto"/>
        </w:rPr>
        <w:t>TASK SHEET REVIEW 2</w:t>
      </w:r>
      <w:bookmarkEnd w:id="23"/>
    </w:p>
    <w:p w14:paraId="5A49FB60" w14:textId="77777777" w:rsidR="00482B15" w:rsidRDefault="00482B15" w:rsidP="00482B15">
      <w:pPr>
        <w:ind w:firstLine="720"/>
      </w:pPr>
    </w:p>
    <w:p w14:paraId="633D857D" w14:textId="77777777" w:rsidR="00482B15" w:rsidRDefault="00482B15" w:rsidP="00482B15">
      <w:pPr>
        <w:ind w:firstLine="720"/>
      </w:pPr>
    </w:p>
    <w:p w14:paraId="4A36F0AA" w14:textId="77777777" w:rsidR="00441D2D" w:rsidRPr="00441D2D" w:rsidRDefault="00441D2D" w:rsidP="00441D2D"/>
    <w:p w14:paraId="38BB84F2" w14:textId="77777777" w:rsidR="00441D2D" w:rsidRPr="00441D2D" w:rsidRDefault="00441D2D" w:rsidP="00441D2D"/>
    <w:p w14:paraId="0CE813EE" w14:textId="77777777" w:rsidR="00441D2D" w:rsidRPr="00441D2D" w:rsidRDefault="00441D2D" w:rsidP="00441D2D"/>
    <w:p w14:paraId="3E514709" w14:textId="77777777" w:rsidR="00441D2D" w:rsidRPr="00441D2D" w:rsidRDefault="00441D2D" w:rsidP="00441D2D"/>
    <w:p w14:paraId="4F1EF93D" w14:textId="77777777" w:rsidR="00441D2D" w:rsidRDefault="00441D2D" w:rsidP="00441D2D">
      <w:pPr>
        <w:tabs>
          <w:tab w:val="left" w:pos="1742"/>
        </w:tabs>
      </w:pPr>
      <w:r>
        <w:tab/>
      </w:r>
    </w:p>
    <w:p w14:paraId="724C723F" w14:textId="77777777" w:rsidR="00441D2D" w:rsidRDefault="00441D2D">
      <w:r>
        <w:br w:type="page"/>
      </w:r>
    </w:p>
    <w:p w14:paraId="79C7D9F6" w14:textId="77777777" w:rsidR="00441D2D" w:rsidRDefault="00441D2D" w:rsidP="00441D2D">
      <w:pPr>
        <w:tabs>
          <w:tab w:val="left" w:pos="1742"/>
        </w:tabs>
      </w:pPr>
    </w:p>
    <w:p w14:paraId="0301B4F9" w14:textId="77777777" w:rsidR="00441D2D" w:rsidRPr="00441D2D" w:rsidRDefault="00441D2D" w:rsidP="00441D2D">
      <w:pPr>
        <w:pStyle w:val="Heading3"/>
      </w:pPr>
      <w:bookmarkStart w:id="24" w:name="_Toc49417583"/>
      <w:r>
        <w:t>WEBSITE DESCRIPTION</w:t>
      </w:r>
      <w:bookmarkEnd w:id="24"/>
    </w:p>
    <w:p w14:paraId="738858A5" w14:textId="77777777" w:rsidR="00441D2D" w:rsidRPr="00441D2D" w:rsidRDefault="00441D2D" w:rsidP="00441D2D"/>
    <w:p w14:paraId="50BDA7E1" w14:textId="77777777" w:rsidR="00441D2D" w:rsidRPr="00441D2D" w:rsidRDefault="00441D2D" w:rsidP="00441D2D">
      <w:pPr>
        <w:pStyle w:val="ListParagraph"/>
        <w:numPr>
          <w:ilvl w:val="0"/>
          <w:numId w:val="6"/>
        </w:numPr>
        <w:rPr>
          <w:b/>
          <w:bCs/>
          <w:szCs w:val="24"/>
        </w:rPr>
      </w:pPr>
      <w:r w:rsidRPr="00441D2D">
        <w:rPr>
          <w:b/>
          <w:bCs/>
          <w:szCs w:val="24"/>
        </w:rPr>
        <w:t>Homepage</w:t>
      </w:r>
    </w:p>
    <w:p w14:paraId="16DE4FE9" w14:textId="77777777" w:rsidR="00441D2D" w:rsidRDefault="00441D2D" w:rsidP="000B3AD4">
      <w:pPr>
        <w:ind w:left="709" w:hanging="709"/>
      </w:pPr>
      <w:r>
        <w:tab/>
      </w:r>
      <w:r w:rsidRPr="00441D2D">
        <w:t>Introduction best seller, new arrival and trendy products suitable for users. Furthermore, we have a part for users subscribe to newsletter.</w:t>
      </w:r>
    </w:p>
    <w:p w14:paraId="69AC6A12" w14:textId="77777777" w:rsidR="00441D2D" w:rsidRDefault="00441D2D" w:rsidP="00441D2D">
      <w:pPr>
        <w:tabs>
          <w:tab w:val="left" w:pos="2410"/>
          <w:tab w:val="left" w:pos="8364"/>
        </w:tabs>
      </w:pPr>
    </w:p>
    <w:p w14:paraId="166E18DF" w14:textId="77777777" w:rsidR="00441D2D" w:rsidRPr="00F76925" w:rsidRDefault="00441D2D" w:rsidP="00F76925">
      <w:pPr>
        <w:tabs>
          <w:tab w:val="left" w:pos="2977"/>
          <w:tab w:val="left" w:pos="7513"/>
        </w:tabs>
        <w:rPr>
          <w:b/>
          <w:bCs/>
        </w:rPr>
      </w:pPr>
      <w:r>
        <w:tab/>
      </w:r>
      <w:r w:rsidR="00F76925" w:rsidRPr="00F76925">
        <w:rPr>
          <w:b/>
          <w:bCs/>
          <w:color w:val="FF0000"/>
        </w:rPr>
        <w:t>O</w:t>
      </w:r>
      <w:r w:rsidR="00F76925">
        <w:rPr>
          <w:b/>
          <w:bCs/>
          <w:color w:val="FF0000"/>
        </w:rPr>
        <w:t>n</w:t>
      </w:r>
      <w:r w:rsidR="00F76925" w:rsidRPr="00F76925">
        <w:rPr>
          <w:b/>
          <w:bCs/>
          <w:color w:val="FF0000"/>
        </w:rPr>
        <w:t xml:space="preserve"> </w:t>
      </w:r>
      <w:r w:rsidR="00F76925">
        <w:rPr>
          <w:b/>
          <w:bCs/>
          <w:color w:val="FF0000"/>
        </w:rPr>
        <w:t>pc</w:t>
      </w:r>
      <w:r w:rsidR="00F76925">
        <w:rPr>
          <w:b/>
          <w:bCs/>
          <w:color w:val="FF0000"/>
        </w:rPr>
        <w:tab/>
        <w:t>On Smartphone</w:t>
      </w:r>
    </w:p>
    <w:p w14:paraId="18BCDECF" w14:textId="77777777" w:rsidR="00441D2D" w:rsidRPr="00441D2D" w:rsidRDefault="00441D2D" w:rsidP="00441D2D"/>
    <w:p w14:paraId="20BC5CBB" w14:textId="77777777" w:rsidR="00441D2D" w:rsidRPr="00441D2D" w:rsidRDefault="00F76925" w:rsidP="00441D2D">
      <w:r>
        <w:rPr>
          <w:noProof/>
        </w:rPr>
        <w:drawing>
          <wp:anchor distT="0" distB="0" distL="114300" distR="114300" simplePos="0" relativeHeight="251683840" behindDoc="0" locked="0" layoutInCell="1" allowOverlap="1" wp14:anchorId="6AEE8185" wp14:editId="5AEBBC62">
            <wp:simplePos x="0" y="0"/>
            <wp:positionH relativeFrom="margin">
              <wp:posOffset>4401185</wp:posOffset>
            </wp:positionH>
            <wp:positionV relativeFrom="paragraph">
              <wp:posOffset>127635</wp:posOffset>
            </wp:positionV>
            <wp:extent cx="2245995" cy="4213225"/>
            <wp:effectExtent l="114300" t="114300" r="116205" b="1492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5995" cy="4213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20A6D930" wp14:editId="3BE6DB42">
            <wp:simplePos x="0" y="0"/>
            <wp:positionH relativeFrom="margin">
              <wp:align>left</wp:align>
            </wp:positionH>
            <wp:positionV relativeFrom="paragraph">
              <wp:posOffset>118886</wp:posOffset>
            </wp:positionV>
            <wp:extent cx="3983566" cy="6337841"/>
            <wp:effectExtent l="133350" t="114300" r="131445" b="158750"/>
            <wp:wrapNone/>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3566" cy="63378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53E27E1" w14:textId="77777777" w:rsidR="00441D2D" w:rsidRPr="00441D2D" w:rsidRDefault="00441D2D" w:rsidP="00441D2D"/>
    <w:p w14:paraId="6C8CDA8C" w14:textId="77777777" w:rsidR="00441D2D" w:rsidRPr="00441D2D" w:rsidRDefault="00441D2D" w:rsidP="00441D2D"/>
    <w:p w14:paraId="72A917C7" w14:textId="77777777" w:rsidR="00441D2D" w:rsidRPr="00441D2D" w:rsidRDefault="00441D2D" w:rsidP="00441D2D"/>
    <w:p w14:paraId="5C023549" w14:textId="77777777" w:rsidR="00441D2D" w:rsidRPr="00441D2D" w:rsidRDefault="00441D2D" w:rsidP="00441D2D"/>
    <w:p w14:paraId="5BC3256F" w14:textId="77777777" w:rsidR="00441D2D" w:rsidRPr="00441D2D" w:rsidRDefault="00441D2D" w:rsidP="00441D2D"/>
    <w:p w14:paraId="687FED16" w14:textId="77777777" w:rsidR="00441D2D" w:rsidRPr="00441D2D" w:rsidRDefault="00441D2D" w:rsidP="00441D2D"/>
    <w:p w14:paraId="0EB75610" w14:textId="77777777" w:rsidR="00441D2D" w:rsidRPr="00441D2D" w:rsidRDefault="00441D2D" w:rsidP="00441D2D"/>
    <w:p w14:paraId="2A6D5AF6" w14:textId="77777777" w:rsidR="00441D2D" w:rsidRPr="00441D2D" w:rsidRDefault="00441D2D" w:rsidP="00441D2D"/>
    <w:p w14:paraId="40475D38" w14:textId="77777777" w:rsidR="00441D2D" w:rsidRPr="00441D2D" w:rsidRDefault="00441D2D" w:rsidP="00441D2D"/>
    <w:p w14:paraId="0CCFFC9F" w14:textId="77777777" w:rsidR="00441D2D" w:rsidRPr="00441D2D" w:rsidRDefault="00441D2D" w:rsidP="00441D2D"/>
    <w:p w14:paraId="221B19FC" w14:textId="77777777" w:rsidR="00441D2D" w:rsidRPr="00441D2D" w:rsidRDefault="00441D2D" w:rsidP="00441D2D"/>
    <w:p w14:paraId="04C09132" w14:textId="77777777" w:rsidR="00441D2D" w:rsidRPr="00441D2D" w:rsidRDefault="00441D2D" w:rsidP="00441D2D"/>
    <w:p w14:paraId="6A8EEAED" w14:textId="77777777" w:rsidR="00441D2D" w:rsidRPr="00441D2D" w:rsidRDefault="00441D2D" w:rsidP="00441D2D"/>
    <w:p w14:paraId="07D7760B" w14:textId="77777777" w:rsidR="00441D2D" w:rsidRPr="00441D2D" w:rsidRDefault="00441D2D" w:rsidP="00441D2D"/>
    <w:p w14:paraId="6FD845B5" w14:textId="77777777" w:rsidR="00441D2D" w:rsidRPr="00441D2D" w:rsidRDefault="00441D2D" w:rsidP="00441D2D"/>
    <w:p w14:paraId="56F7160E" w14:textId="77777777" w:rsidR="00441D2D" w:rsidRPr="00441D2D" w:rsidRDefault="00441D2D" w:rsidP="00441D2D"/>
    <w:p w14:paraId="6016071A" w14:textId="77777777" w:rsidR="00441D2D" w:rsidRPr="00441D2D" w:rsidRDefault="00441D2D" w:rsidP="00441D2D"/>
    <w:p w14:paraId="481B5F7D" w14:textId="77777777" w:rsidR="00441D2D" w:rsidRPr="00441D2D" w:rsidRDefault="00441D2D" w:rsidP="00441D2D"/>
    <w:p w14:paraId="5D2B1F97" w14:textId="77777777" w:rsidR="00441D2D" w:rsidRDefault="006D79ED" w:rsidP="00441D2D">
      <w:r w:rsidRPr="006D79ED">
        <w:rPr>
          <w:noProof/>
        </w:rPr>
        <w:drawing>
          <wp:anchor distT="0" distB="0" distL="114300" distR="114300" simplePos="0" relativeHeight="251688960" behindDoc="0" locked="0" layoutInCell="1" allowOverlap="1" wp14:anchorId="22763E22" wp14:editId="2D3A58F2">
            <wp:simplePos x="0" y="0"/>
            <wp:positionH relativeFrom="column">
              <wp:posOffset>4403090</wp:posOffset>
            </wp:positionH>
            <wp:positionV relativeFrom="paragraph">
              <wp:posOffset>127000</wp:posOffset>
            </wp:positionV>
            <wp:extent cx="2257425" cy="1951355"/>
            <wp:effectExtent l="114300" t="114300" r="104775" b="1441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57425" cy="1951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A67D43F" w14:textId="77777777" w:rsidR="00F76925" w:rsidRPr="00F76925" w:rsidRDefault="00F76925" w:rsidP="00F76925"/>
    <w:p w14:paraId="5C466068" w14:textId="77777777" w:rsidR="00F76925" w:rsidRPr="00F76925" w:rsidRDefault="00F76925" w:rsidP="00F76925"/>
    <w:p w14:paraId="12ED68B9" w14:textId="77777777" w:rsidR="00F76925" w:rsidRPr="00F76925" w:rsidRDefault="00F76925" w:rsidP="00F76925"/>
    <w:p w14:paraId="38D74D1C" w14:textId="77777777" w:rsidR="00F76925" w:rsidRPr="00F76925" w:rsidRDefault="00F76925" w:rsidP="00F76925"/>
    <w:p w14:paraId="36B60516" w14:textId="77777777" w:rsidR="00F76925" w:rsidRPr="00F76925" w:rsidRDefault="00F76925" w:rsidP="00F76925"/>
    <w:p w14:paraId="7FEDF5A1" w14:textId="77777777" w:rsidR="00F76925" w:rsidRPr="00F76925" w:rsidRDefault="00F76925" w:rsidP="00F76925"/>
    <w:p w14:paraId="66F51D1E" w14:textId="77777777" w:rsidR="00FB71D5" w:rsidRDefault="00FB71D5" w:rsidP="0059597B">
      <w:pPr>
        <w:tabs>
          <w:tab w:val="left" w:pos="7556"/>
        </w:tabs>
      </w:pPr>
    </w:p>
    <w:p w14:paraId="646AFD02" w14:textId="77777777" w:rsidR="000B3AD4" w:rsidRDefault="000B3AD4">
      <w:pPr>
        <w:spacing w:before="0" w:after="0"/>
      </w:pPr>
      <w:r>
        <w:br w:type="page"/>
      </w:r>
    </w:p>
    <w:p w14:paraId="77793241" w14:textId="77777777" w:rsidR="0059597B" w:rsidRDefault="0059597B" w:rsidP="0059597B">
      <w:pPr>
        <w:tabs>
          <w:tab w:val="left" w:pos="7556"/>
        </w:tabs>
      </w:pPr>
    </w:p>
    <w:p w14:paraId="7F89E377" w14:textId="77777777" w:rsidR="00F76925" w:rsidRPr="00FB71D5" w:rsidRDefault="00FB71D5" w:rsidP="00FB71D5">
      <w:pPr>
        <w:pStyle w:val="ListParagraph"/>
        <w:numPr>
          <w:ilvl w:val="0"/>
          <w:numId w:val="6"/>
        </w:numPr>
        <w:rPr>
          <w:b/>
          <w:bCs/>
        </w:rPr>
      </w:pPr>
      <w:r w:rsidRPr="00FB71D5">
        <w:rPr>
          <w:b/>
          <w:bCs/>
          <w:szCs w:val="24"/>
        </w:rPr>
        <w:t>Navigation</w:t>
      </w:r>
      <w:r w:rsidRPr="00FB71D5">
        <w:rPr>
          <w:b/>
          <w:bCs/>
        </w:rPr>
        <w:t xml:space="preserve"> </w:t>
      </w:r>
      <w:r w:rsidRPr="00FB71D5">
        <w:rPr>
          <w:b/>
          <w:bCs/>
          <w:szCs w:val="24"/>
        </w:rPr>
        <w:t>Bar</w:t>
      </w:r>
    </w:p>
    <w:p w14:paraId="67E8562C" w14:textId="77777777" w:rsidR="00FB71D5" w:rsidRDefault="00FB71D5" w:rsidP="000B3AD4">
      <w:pPr>
        <w:ind w:left="709"/>
      </w:pPr>
      <w:r w:rsidRPr="00FB71D5">
        <w:t>Description of hover effects on navigation bar. When users hover (PC) or click</w:t>
      </w:r>
      <w:r w:rsidR="00BF59DC">
        <w:t xml:space="preserve"> </w:t>
      </w:r>
      <w:r w:rsidRPr="00FB71D5">
        <w:t>(Smartphone) "PRODUCT" button, it will show all object.</w:t>
      </w:r>
    </w:p>
    <w:p w14:paraId="573EBF42" w14:textId="77777777" w:rsidR="00FB71D5" w:rsidRDefault="00FB71D5" w:rsidP="00FB71D5">
      <w:pPr>
        <w:pStyle w:val="BodyText"/>
        <w:spacing w:line="276" w:lineRule="auto"/>
        <w:ind w:firstLine="425"/>
        <w:rPr>
          <w:szCs w:val="28"/>
        </w:rPr>
      </w:pPr>
    </w:p>
    <w:p w14:paraId="1D3C28AF" w14:textId="77777777" w:rsidR="00FB71D5" w:rsidRPr="00F76925" w:rsidRDefault="00FB71D5" w:rsidP="00027A3A">
      <w:pPr>
        <w:tabs>
          <w:tab w:val="left" w:pos="2835"/>
          <w:tab w:val="left" w:pos="7230"/>
        </w:tabs>
        <w:rPr>
          <w:b/>
          <w:bCs/>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27F19605" w14:textId="77777777" w:rsidR="00FB71D5" w:rsidRPr="00FB71D5" w:rsidRDefault="00FB71D5" w:rsidP="00FB71D5">
      <w:pPr>
        <w:pStyle w:val="BodyText"/>
        <w:spacing w:line="276" w:lineRule="auto"/>
        <w:ind w:firstLine="425"/>
        <w:rPr>
          <w:szCs w:val="28"/>
        </w:rPr>
      </w:pPr>
      <w:r>
        <w:rPr>
          <w:noProof/>
        </w:rPr>
        <w:drawing>
          <wp:anchor distT="0" distB="0" distL="0" distR="0" simplePos="0" relativeHeight="251685888" behindDoc="0" locked="0" layoutInCell="1" allowOverlap="1" wp14:anchorId="32731767" wp14:editId="04559BF2">
            <wp:simplePos x="0" y="0"/>
            <wp:positionH relativeFrom="margin">
              <wp:align>left</wp:align>
            </wp:positionH>
            <wp:positionV relativeFrom="paragraph">
              <wp:posOffset>315877</wp:posOffset>
            </wp:positionV>
            <wp:extent cx="4392181" cy="2318004"/>
            <wp:effectExtent l="0" t="0" r="8890" b="6350"/>
            <wp:wrapTopAndBottom/>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30" cstate="print"/>
                    <a:stretch>
                      <a:fillRect/>
                    </a:stretch>
                  </pic:blipFill>
                  <pic:spPr>
                    <a:xfrm>
                      <a:off x="0" y="0"/>
                      <a:ext cx="4392181" cy="2318004"/>
                    </a:xfrm>
                    <a:prstGeom prst="rect">
                      <a:avLst/>
                    </a:prstGeom>
                  </pic:spPr>
                </pic:pic>
              </a:graphicData>
            </a:graphic>
          </wp:anchor>
        </w:drawing>
      </w:r>
      <w:r>
        <w:rPr>
          <w:noProof/>
        </w:rPr>
        <w:drawing>
          <wp:anchor distT="0" distB="0" distL="0" distR="0" simplePos="0" relativeHeight="251687936" behindDoc="0" locked="0" layoutInCell="1" allowOverlap="1" wp14:anchorId="634C3800" wp14:editId="7E0D54D4">
            <wp:simplePos x="0" y="0"/>
            <wp:positionH relativeFrom="margin">
              <wp:align>right</wp:align>
            </wp:positionH>
            <wp:positionV relativeFrom="paragraph">
              <wp:posOffset>381564</wp:posOffset>
            </wp:positionV>
            <wp:extent cx="1966383" cy="4384960"/>
            <wp:effectExtent l="114300" t="114300" r="129540" b="149225"/>
            <wp:wrapNone/>
            <wp:docPr id="25" name="image14.jpeg"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31" cstate="print"/>
                    <a:stretch>
                      <a:fillRect/>
                    </a:stretch>
                  </pic:blipFill>
                  <pic:spPr>
                    <a:xfrm>
                      <a:off x="0" y="0"/>
                      <a:ext cx="1966383" cy="438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A150C7D" w14:textId="77777777" w:rsidR="00FB71D5" w:rsidRDefault="00FB71D5" w:rsidP="00FB71D5"/>
    <w:p w14:paraId="148D0CFA" w14:textId="77777777" w:rsidR="006D79ED" w:rsidRDefault="006D79ED">
      <w:pPr>
        <w:spacing w:before="0" w:after="0"/>
      </w:pPr>
      <w:r>
        <w:br w:type="page"/>
      </w:r>
    </w:p>
    <w:p w14:paraId="02378626" w14:textId="77777777" w:rsidR="006D79ED" w:rsidRDefault="006D79ED" w:rsidP="006D79ED">
      <w:pPr>
        <w:spacing w:before="0" w:after="0"/>
      </w:pPr>
    </w:p>
    <w:p w14:paraId="2722238B" w14:textId="77777777" w:rsidR="006D79ED" w:rsidRPr="006D79ED" w:rsidRDefault="006D79ED" w:rsidP="006D79ED">
      <w:pPr>
        <w:pStyle w:val="ListParagraph"/>
        <w:numPr>
          <w:ilvl w:val="0"/>
          <w:numId w:val="6"/>
        </w:numPr>
        <w:spacing w:before="0"/>
        <w:rPr>
          <w:b/>
          <w:bCs/>
        </w:rPr>
      </w:pPr>
      <w:r w:rsidRPr="006D79ED">
        <w:rPr>
          <w:b/>
          <w:bCs/>
        </w:rPr>
        <w:t>All Products</w:t>
      </w:r>
    </w:p>
    <w:p w14:paraId="63BA46C4" w14:textId="77777777" w:rsidR="006D79ED" w:rsidRDefault="006D79ED" w:rsidP="006D79ED">
      <w:pPr>
        <w:ind w:left="709"/>
      </w:pPr>
      <w:r>
        <w:t xml:space="preserve">When users click on “PRODUCT” button on navigation bar, all products will be shown. Besides, there is a </w:t>
      </w:r>
      <w:r w:rsidRPr="006D79ED">
        <w:rPr>
          <w:b/>
        </w:rPr>
        <w:t xml:space="preserve">Categories bar </w:t>
      </w:r>
      <w:r>
        <w:t>at the left side for users to find products easily.</w:t>
      </w:r>
    </w:p>
    <w:p w14:paraId="7C39B1AE" w14:textId="77777777" w:rsidR="006D79ED" w:rsidRDefault="006D79ED" w:rsidP="006D79ED">
      <w:pPr>
        <w:ind w:left="709"/>
      </w:pPr>
    </w:p>
    <w:p w14:paraId="4C62504E" w14:textId="77777777" w:rsidR="006D79ED" w:rsidRPr="00F76925" w:rsidRDefault="006D79ED" w:rsidP="00027A3A">
      <w:pPr>
        <w:tabs>
          <w:tab w:val="left" w:pos="2835"/>
          <w:tab w:val="left" w:pos="7230"/>
        </w:tabs>
        <w:rPr>
          <w:b/>
          <w:bCs/>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72AF8FFB" w14:textId="77777777" w:rsidR="006D79ED" w:rsidRDefault="006D79ED" w:rsidP="006D79ED">
      <w:pPr>
        <w:ind w:left="709"/>
      </w:pPr>
    </w:p>
    <w:p w14:paraId="5433939B" w14:textId="77777777" w:rsidR="006D79ED" w:rsidRDefault="00027A3A" w:rsidP="006D79ED">
      <w:pPr>
        <w:pStyle w:val="ListParagraph"/>
        <w:numPr>
          <w:ilvl w:val="0"/>
          <w:numId w:val="0"/>
        </w:numPr>
        <w:spacing w:before="0" w:after="0"/>
        <w:ind w:left="720"/>
      </w:pPr>
      <w:r>
        <w:rPr>
          <w:noProof/>
        </w:rPr>
        <w:drawing>
          <wp:anchor distT="0" distB="0" distL="114300" distR="114300" simplePos="0" relativeHeight="251692032" behindDoc="0" locked="0" layoutInCell="1" allowOverlap="1" wp14:anchorId="607C3A61" wp14:editId="18D894B3">
            <wp:simplePos x="0" y="0"/>
            <wp:positionH relativeFrom="column">
              <wp:posOffset>4431665</wp:posOffset>
            </wp:positionH>
            <wp:positionV relativeFrom="paragraph">
              <wp:posOffset>62230</wp:posOffset>
            </wp:positionV>
            <wp:extent cx="2070076" cy="5857875"/>
            <wp:effectExtent l="133350" t="114300" r="121285" b="1619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70076" cy="585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91008" behindDoc="0" locked="0" layoutInCell="1" allowOverlap="1" wp14:anchorId="47CD5B5D" wp14:editId="2C36CB70">
            <wp:simplePos x="0" y="0"/>
            <wp:positionH relativeFrom="margin">
              <wp:align>left</wp:align>
            </wp:positionH>
            <wp:positionV relativeFrom="paragraph">
              <wp:posOffset>15240</wp:posOffset>
            </wp:positionV>
            <wp:extent cx="4248150" cy="6057749"/>
            <wp:effectExtent l="0" t="0" r="0" b="635"/>
            <wp:wrapNone/>
            <wp:docPr id="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33" cstate="print"/>
                    <a:stretch>
                      <a:fillRect/>
                    </a:stretch>
                  </pic:blipFill>
                  <pic:spPr>
                    <a:xfrm>
                      <a:off x="0" y="0"/>
                      <a:ext cx="4252092" cy="6063370"/>
                    </a:xfrm>
                    <a:prstGeom prst="rect">
                      <a:avLst/>
                    </a:prstGeom>
                  </pic:spPr>
                </pic:pic>
              </a:graphicData>
            </a:graphic>
            <wp14:sizeRelH relativeFrom="margin">
              <wp14:pctWidth>0</wp14:pctWidth>
            </wp14:sizeRelH>
            <wp14:sizeRelV relativeFrom="margin">
              <wp14:pctHeight>0</wp14:pctHeight>
            </wp14:sizeRelV>
          </wp:anchor>
        </w:drawing>
      </w:r>
    </w:p>
    <w:p w14:paraId="59B29239" w14:textId="77777777" w:rsidR="00027A3A" w:rsidRPr="00027A3A" w:rsidRDefault="00027A3A" w:rsidP="00027A3A">
      <w:pPr>
        <w:rPr>
          <w:lang w:bidi="en-US"/>
        </w:rPr>
      </w:pPr>
    </w:p>
    <w:p w14:paraId="32A08AA5" w14:textId="77777777" w:rsidR="00027A3A" w:rsidRPr="00027A3A" w:rsidRDefault="00027A3A" w:rsidP="00027A3A">
      <w:pPr>
        <w:rPr>
          <w:lang w:bidi="en-US"/>
        </w:rPr>
      </w:pPr>
    </w:p>
    <w:p w14:paraId="53F3B208" w14:textId="77777777" w:rsidR="00027A3A" w:rsidRPr="00027A3A" w:rsidRDefault="00027A3A" w:rsidP="00027A3A">
      <w:pPr>
        <w:rPr>
          <w:lang w:bidi="en-US"/>
        </w:rPr>
      </w:pPr>
    </w:p>
    <w:p w14:paraId="4701D1CB" w14:textId="77777777" w:rsidR="00027A3A" w:rsidRPr="00027A3A" w:rsidRDefault="00027A3A" w:rsidP="00027A3A">
      <w:pPr>
        <w:rPr>
          <w:lang w:bidi="en-US"/>
        </w:rPr>
      </w:pPr>
    </w:p>
    <w:p w14:paraId="2BDA4060" w14:textId="77777777" w:rsidR="00027A3A" w:rsidRPr="00027A3A" w:rsidRDefault="00027A3A" w:rsidP="00027A3A">
      <w:pPr>
        <w:rPr>
          <w:lang w:bidi="en-US"/>
        </w:rPr>
      </w:pPr>
    </w:p>
    <w:p w14:paraId="6EE45E5E" w14:textId="77777777" w:rsidR="00027A3A" w:rsidRPr="00027A3A" w:rsidRDefault="00027A3A" w:rsidP="00027A3A">
      <w:pPr>
        <w:rPr>
          <w:lang w:bidi="en-US"/>
        </w:rPr>
      </w:pPr>
    </w:p>
    <w:p w14:paraId="4A051E87" w14:textId="77777777" w:rsidR="00027A3A" w:rsidRPr="00027A3A" w:rsidRDefault="00027A3A" w:rsidP="00027A3A">
      <w:pPr>
        <w:rPr>
          <w:lang w:bidi="en-US"/>
        </w:rPr>
      </w:pPr>
    </w:p>
    <w:p w14:paraId="41710DEA" w14:textId="77777777" w:rsidR="00027A3A" w:rsidRPr="00027A3A" w:rsidRDefault="00027A3A" w:rsidP="00027A3A">
      <w:pPr>
        <w:rPr>
          <w:lang w:bidi="en-US"/>
        </w:rPr>
      </w:pPr>
    </w:p>
    <w:p w14:paraId="292FA0ED" w14:textId="77777777" w:rsidR="00027A3A" w:rsidRPr="00027A3A" w:rsidRDefault="00027A3A" w:rsidP="00027A3A">
      <w:pPr>
        <w:rPr>
          <w:lang w:bidi="en-US"/>
        </w:rPr>
      </w:pPr>
    </w:p>
    <w:p w14:paraId="233D728D" w14:textId="77777777" w:rsidR="00027A3A" w:rsidRPr="00027A3A" w:rsidRDefault="00027A3A" w:rsidP="00027A3A">
      <w:pPr>
        <w:rPr>
          <w:lang w:bidi="en-US"/>
        </w:rPr>
      </w:pPr>
    </w:p>
    <w:p w14:paraId="07604585" w14:textId="77777777" w:rsidR="00027A3A" w:rsidRPr="00027A3A" w:rsidRDefault="00027A3A" w:rsidP="00027A3A">
      <w:pPr>
        <w:rPr>
          <w:lang w:bidi="en-US"/>
        </w:rPr>
      </w:pPr>
    </w:p>
    <w:p w14:paraId="1357BEEF" w14:textId="77777777" w:rsidR="00027A3A" w:rsidRPr="00027A3A" w:rsidRDefault="00027A3A" w:rsidP="00027A3A">
      <w:pPr>
        <w:rPr>
          <w:lang w:bidi="en-US"/>
        </w:rPr>
      </w:pPr>
    </w:p>
    <w:p w14:paraId="28449278" w14:textId="77777777" w:rsidR="00027A3A" w:rsidRPr="00027A3A" w:rsidRDefault="00027A3A" w:rsidP="00027A3A">
      <w:pPr>
        <w:rPr>
          <w:lang w:bidi="en-US"/>
        </w:rPr>
      </w:pPr>
    </w:p>
    <w:p w14:paraId="69B3CF8C" w14:textId="77777777" w:rsidR="00027A3A" w:rsidRPr="00027A3A" w:rsidRDefault="00027A3A" w:rsidP="00027A3A">
      <w:pPr>
        <w:rPr>
          <w:lang w:bidi="en-US"/>
        </w:rPr>
      </w:pPr>
    </w:p>
    <w:p w14:paraId="322E126A" w14:textId="77777777" w:rsidR="00027A3A" w:rsidRPr="00027A3A" w:rsidRDefault="00027A3A" w:rsidP="00027A3A">
      <w:pPr>
        <w:rPr>
          <w:lang w:bidi="en-US"/>
        </w:rPr>
      </w:pPr>
    </w:p>
    <w:p w14:paraId="2C853D35" w14:textId="77777777" w:rsidR="00027A3A" w:rsidRPr="00027A3A" w:rsidRDefault="00027A3A" w:rsidP="00027A3A">
      <w:pPr>
        <w:rPr>
          <w:lang w:bidi="en-US"/>
        </w:rPr>
      </w:pPr>
    </w:p>
    <w:p w14:paraId="0E89E5C9" w14:textId="77777777" w:rsidR="00027A3A" w:rsidRPr="00027A3A" w:rsidRDefault="00027A3A" w:rsidP="00027A3A">
      <w:pPr>
        <w:rPr>
          <w:lang w:bidi="en-US"/>
        </w:rPr>
      </w:pPr>
    </w:p>
    <w:p w14:paraId="5B410717" w14:textId="77777777" w:rsidR="00027A3A" w:rsidRPr="00027A3A" w:rsidRDefault="00027A3A" w:rsidP="00027A3A">
      <w:pPr>
        <w:rPr>
          <w:lang w:bidi="en-US"/>
        </w:rPr>
      </w:pPr>
    </w:p>
    <w:p w14:paraId="68B9EA99" w14:textId="77777777" w:rsidR="00027A3A" w:rsidRPr="00027A3A" w:rsidRDefault="00027A3A" w:rsidP="00027A3A">
      <w:pPr>
        <w:rPr>
          <w:lang w:bidi="en-US"/>
        </w:rPr>
      </w:pPr>
    </w:p>
    <w:p w14:paraId="3F69E957" w14:textId="77777777" w:rsidR="00027A3A" w:rsidRPr="00027A3A" w:rsidRDefault="00027A3A" w:rsidP="00027A3A">
      <w:pPr>
        <w:rPr>
          <w:lang w:bidi="en-US"/>
        </w:rPr>
      </w:pPr>
    </w:p>
    <w:p w14:paraId="5D298ED0" w14:textId="77777777" w:rsidR="00027A3A" w:rsidRPr="00027A3A" w:rsidRDefault="00027A3A" w:rsidP="00027A3A">
      <w:pPr>
        <w:rPr>
          <w:lang w:bidi="en-US"/>
        </w:rPr>
      </w:pPr>
    </w:p>
    <w:p w14:paraId="1E58A418" w14:textId="77777777" w:rsidR="00027A3A" w:rsidRPr="00027A3A" w:rsidRDefault="00027A3A" w:rsidP="00027A3A">
      <w:pPr>
        <w:rPr>
          <w:lang w:bidi="en-US"/>
        </w:rPr>
      </w:pPr>
    </w:p>
    <w:p w14:paraId="499C0116" w14:textId="77777777" w:rsidR="00027A3A" w:rsidRPr="00027A3A" w:rsidRDefault="00027A3A" w:rsidP="00027A3A">
      <w:pPr>
        <w:rPr>
          <w:lang w:bidi="en-US"/>
        </w:rPr>
      </w:pPr>
    </w:p>
    <w:p w14:paraId="00E29711" w14:textId="77777777" w:rsidR="00027A3A" w:rsidRPr="00027A3A" w:rsidRDefault="00027A3A" w:rsidP="00027A3A">
      <w:pPr>
        <w:rPr>
          <w:lang w:bidi="en-US"/>
        </w:rPr>
      </w:pPr>
    </w:p>
    <w:p w14:paraId="0FCA1423" w14:textId="77777777" w:rsidR="00027A3A" w:rsidRPr="00027A3A" w:rsidRDefault="00027A3A" w:rsidP="00027A3A">
      <w:pPr>
        <w:rPr>
          <w:lang w:bidi="en-US"/>
        </w:rPr>
      </w:pPr>
    </w:p>
    <w:p w14:paraId="56733597" w14:textId="77777777" w:rsidR="00027A3A" w:rsidRPr="00027A3A" w:rsidRDefault="00027A3A" w:rsidP="00027A3A">
      <w:pPr>
        <w:rPr>
          <w:lang w:bidi="en-US"/>
        </w:rPr>
      </w:pPr>
    </w:p>
    <w:p w14:paraId="1CDBD403" w14:textId="77777777" w:rsidR="00027A3A" w:rsidRPr="00027A3A" w:rsidRDefault="00027A3A" w:rsidP="00027A3A">
      <w:pPr>
        <w:rPr>
          <w:lang w:bidi="en-US"/>
        </w:rPr>
      </w:pPr>
    </w:p>
    <w:p w14:paraId="38613355" w14:textId="77777777" w:rsidR="00027A3A" w:rsidRPr="00027A3A" w:rsidRDefault="00027A3A" w:rsidP="00027A3A">
      <w:pPr>
        <w:rPr>
          <w:lang w:bidi="en-US"/>
        </w:rPr>
      </w:pPr>
    </w:p>
    <w:p w14:paraId="03FB1F38" w14:textId="77777777" w:rsidR="00027A3A" w:rsidRPr="00027A3A" w:rsidRDefault="00027A3A" w:rsidP="00027A3A">
      <w:pPr>
        <w:rPr>
          <w:lang w:bidi="en-US"/>
        </w:rPr>
      </w:pPr>
    </w:p>
    <w:p w14:paraId="53E96AEE" w14:textId="77777777" w:rsidR="00027A3A" w:rsidRDefault="00027A3A">
      <w:pPr>
        <w:spacing w:before="0" w:after="0"/>
        <w:rPr>
          <w:lang w:bidi="en-US"/>
        </w:rPr>
      </w:pPr>
      <w:r>
        <w:rPr>
          <w:lang w:bidi="en-US"/>
        </w:rPr>
        <w:br w:type="page"/>
      </w:r>
    </w:p>
    <w:p w14:paraId="3CB80028" w14:textId="77777777" w:rsidR="00027A3A" w:rsidRDefault="00027A3A" w:rsidP="00027A3A">
      <w:pPr>
        <w:rPr>
          <w:lang w:bidi="en-US"/>
        </w:rPr>
      </w:pPr>
    </w:p>
    <w:p w14:paraId="79EAD43F" w14:textId="77777777" w:rsidR="00027A3A" w:rsidRPr="00027A3A" w:rsidRDefault="00027A3A" w:rsidP="00027A3A">
      <w:pPr>
        <w:pStyle w:val="ListParagraph"/>
        <w:numPr>
          <w:ilvl w:val="0"/>
          <w:numId w:val="6"/>
        </w:numPr>
        <w:rPr>
          <w:b/>
          <w:bCs/>
        </w:rPr>
      </w:pPr>
      <w:r w:rsidRPr="00027A3A">
        <w:rPr>
          <w:b/>
          <w:bCs/>
        </w:rPr>
        <w:t>Detail</w:t>
      </w:r>
      <w:r w:rsidRPr="00027A3A">
        <w:rPr>
          <w:b/>
          <w:bCs/>
          <w:spacing w:val="-2"/>
        </w:rPr>
        <w:t xml:space="preserve"> </w:t>
      </w:r>
      <w:r w:rsidRPr="00027A3A">
        <w:rPr>
          <w:b/>
          <w:bCs/>
        </w:rPr>
        <w:t>Products</w:t>
      </w:r>
    </w:p>
    <w:p w14:paraId="40DD6D4C" w14:textId="77777777" w:rsidR="00027A3A" w:rsidRDefault="00027A3A" w:rsidP="00027A3A">
      <w:pPr>
        <w:ind w:left="709"/>
      </w:pPr>
      <w:r>
        <w:t>When users click on any product, the information such as: name, price, material will be displayed. Users maybe buy it when click on the “Add To Cart” button.</w:t>
      </w:r>
    </w:p>
    <w:p w14:paraId="09B6D28E" w14:textId="77777777" w:rsidR="00027A3A" w:rsidRDefault="00027A3A" w:rsidP="00027A3A">
      <w:pPr>
        <w:ind w:left="709"/>
      </w:pPr>
    </w:p>
    <w:p w14:paraId="45B8522D" w14:textId="77777777" w:rsidR="00027A3A" w:rsidRDefault="00027A3A" w:rsidP="00027A3A">
      <w:pPr>
        <w:tabs>
          <w:tab w:val="left" w:pos="2552"/>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4B3551DA" w14:textId="77777777" w:rsidR="00027A3A" w:rsidRPr="00F76925" w:rsidRDefault="00027A3A" w:rsidP="00027A3A">
      <w:pPr>
        <w:tabs>
          <w:tab w:val="left" w:pos="2552"/>
          <w:tab w:val="left" w:pos="7230"/>
        </w:tabs>
        <w:rPr>
          <w:b/>
          <w:bCs/>
        </w:rPr>
      </w:pPr>
      <w:r>
        <w:rPr>
          <w:noProof/>
        </w:rPr>
        <mc:AlternateContent>
          <mc:Choice Requires="wps">
            <w:drawing>
              <wp:anchor distT="0" distB="0" distL="114300" distR="114300" simplePos="0" relativeHeight="251699200" behindDoc="0" locked="0" layoutInCell="1" allowOverlap="1" wp14:anchorId="4D275A8F" wp14:editId="79C9F5BD">
                <wp:simplePos x="0" y="0"/>
                <wp:positionH relativeFrom="column">
                  <wp:posOffset>1469390</wp:posOffset>
                </wp:positionH>
                <wp:positionV relativeFrom="paragraph">
                  <wp:posOffset>1212215</wp:posOffset>
                </wp:positionV>
                <wp:extent cx="304800" cy="304800"/>
                <wp:effectExtent l="0" t="0" r="19050" b="19050"/>
                <wp:wrapNone/>
                <wp:docPr id="29" name="Oval 29"/>
                <wp:cNvGraphicFramePr/>
                <a:graphic xmlns:a="http://schemas.openxmlformats.org/drawingml/2006/main">
                  <a:graphicData uri="http://schemas.microsoft.com/office/word/2010/wordprocessingShape">
                    <wps:wsp>
                      <wps:cNvSpPr/>
                      <wps:spPr>
                        <a:xfrm>
                          <a:off x="0" y="0"/>
                          <a:ext cx="304800" cy="30480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3C994D55" id="Oval 29" o:spid="_x0000_s1026" style="position:absolute;margin-left:115.7pt;margin-top:95.45pt;width:24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" filled="f" strokecolor="red" strokeweight="2pt">
                <v:textbox inset="3pt,3pt,3pt,3pt"/>
              </v:oval>
            </w:pict>
          </mc:Fallback>
        </mc:AlternateContent>
      </w:r>
      <w:r>
        <w:rPr>
          <w:noProof/>
        </w:rPr>
        <w:drawing>
          <wp:anchor distT="0" distB="0" distL="0" distR="0" simplePos="0" relativeHeight="251696128" behindDoc="0" locked="0" layoutInCell="1" allowOverlap="1" wp14:anchorId="53E5530A" wp14:editId="1FAF7862">
            <wp:simplePos x="0" y="0"/>
            <wp:positionH relativeFrom="margin">
              <wp:align>right</wp:align>
            </wp:positionH>
            <wp:positionV relativeFrom="paragraph">
              <wp:posOffset>343535</wp:posOffset>
            </wp:positionV>
            <wp:extent cx="2354580" cy="4923790"/>
            <wp:effectExtent l="114300" t="114300" r="102870" b="143510"/>
            <wp:wrapTopAndBottom/>
            <wp:docPr id="22"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34" cstate="print"/>
                    <a:stretch>
                      <a:fillRect/>
                    </a:stretch>
                  </pic:blipFill>
                  <pic:spPr>
                    <a:xfrm>
                      <a:off x="0" y="0"/>
                      <a:ext cx="2354580" cy="4923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027A3A">
        <w:rPr>
          <w:b/>
          <w:bCs/>
          <w:noProof/>
        </w:rPr>
        <w:drawing>
          <wp:anchor distT="0" distB="0" distL="114300" distR="114300" simplePos="0" relativeHeight="251697152" behindDoc="0" locked="0" layoutInCell="1" allowOverlap="1" wp14:anchorId="29AA0199" wp14:editId="7A0C14AF">
            <wp:simplePos x="0" y="0"/>
            <wp:positionH relativeFrom="margin">
              <wp:posOffset>59690</wp:posOffset>
            </wp:positionH>
            <wp:positionV relativeFrom="paragraph">
              <wp:posOffset>345440</wp:posOffset>
            </wp:positionV>
            <wp:extent cx="3782060" cy="3019425"/>
            <wp:effectExtent l="133350" t="114300" r="123190" b="161925"/>
            <wp:wrapThrough wrapText="bothSides">
              <wp:wrapPolygon edited="0">
                <wp:start x="-544" y="-818"/>
                <wp:lineTo x="-762" y="-545"/>
                <wp:lineTo x="-762" y="21532"/>
                <wp:lineTo x="-326" y="22622"/>
                <wp:lineTo x="21868" y="22622"/>
                <wp:lineTo x="22195" y="21396"/>
                <wp:lineTo x="22086" y="-818"/>
                <wp:lineTo x="-544" y="-818"/>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82060" cy="3019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027A3A">
        <w:rPr>
          <w:b/>
          <w:bCs/>
          <w:noProof/>
        </w:rPr>
        <w:drawing>
          <wp:anchor distT="0" distB="0" distL="114300" distR="114300" simplePos="0" relativeHeight="251698176" behindDoc="0" locked="0" layoutInCell="1" allowOverlap="1" wp14:anchorId="3C827011" wp14:editId="731204A1">
            <wp:simplePos x="0" y="0"/>
            <wp:positionH relativeFrom="margin">
              <wp:posOffset>69215</wp:posOffset>
            </wp:positionH>
            <wp:positionV relativeFrom="paragraph">
              <wp:posOffset>3726815</wp:posOffset>
            </wp:positionV>
            <wp:extent cx="3782060" cy="2571115"/>
            <wp:effectExtent l="114300" t="114300" r="104140" b="172085"/>
            <wp:wrapThrough wrapText="bothSides">
              <wp:wrapPolygon edited="0">
                <wp:start x="-653" y="-960"/>
                <wp:lineTo x="-653" y="22406"/>
                <wp:lineTo x="-326" y="22886"/>
                <wp:lineTo x="21760" y="22886"/>
                <wp:lineTo x="22086" y="22406"/>
                <wp:lineTo x="22086" y="-960"/>
                <wp:lineTo x="-653" y="-96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82060" cy="2571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791F94D" w14:textId="77777777" w:rsidR="00027A3A" w:rsidRDefault="00027A3A" w:rsidP="00027A3A">
      <w:pPr>
        <w:ind w:left="709"/>
      </w:pPr>
    </w:p>
    <w:p w14:paraId="1615E866" w14:textId="77777777" w:rsidR="00CE4D8C" w:rsidRDefault="00CE4D8C">
      <w:pPr>
        <w:spacing w:before="0" w:after="0"/>
        <w:rPr>
          <w:lang w:bidi="en-US"/>
        </w:rPr>
      </w:pPr>
      <w:r>
        <w:rPr>
          <w:lang w:bidi="en-US"/>
        </w:rPr>
        <w:br w:type="page"/>
      </w:r>
    </w:p>
    <w:p w14:paraId="61815A55" w14:textId="77777777" w:rsidR="00027A3A" w:rsidRDefault="00027A3A" w:rsidP="00027A3A">
      <w:pPr>
        <w:rPr>
          <w:lang w:bidi="en-US"/>
        </w:rPr>
      </w:pPr>
    </w:p>
    <w:p w14:paraId="3A736172" w14:textId="77777777" w:rsidR="00CE4D8C" w:rsidRDefault="00CE4D8C" w:rsidP="00CE4D8C">
      <w:pPr>
        <w:pStyle w:val="ListParagraph"/>
        <w:numPr>
          <w:ilvl w:val="0"/>
          <w:numId w:val="6"/>
        </w:numPr>
        <w:rPr>
          <w:b/>
          <w:bCs/>
        </w:rPr>
      </w:pPr>
      <w:r>
        <w:rPr>
          <w:b/>
          <w:bCs/>
        </w:rPr>
        <w:t>View Cart</w:t>
      </w:r>
    </w:p>
    <w:p w14:paraId="776E21D6" w14:textId="77777777" w:rsidR="00CE4D8C" w:rsidRDefault="00CE4D8C" w:rsidP="00CE4D8C">
      <w:pPr>
        <w:ind w:left="709"/>
      </w:pPr>
      <w:r>
        <w:t>Showing the user’s shopping cart information (product, amount) and total price. Users can checkout when click “CHECKOUT” button.</w:t>
      </w:r>
    </w:p>
    <w:p w14:paraId="5714FD43" w14:textId="77777777" w:rsidR="00CE4D8C" w:rsidRDefault="00CE4D8C" w:rsidP="00CE4D8C">
      <w:pPr>
        <w:ind w:left="709"/>
      </w:pPr>
    </w:p>
    <w:p w14:paraId="5B44CA2E" w14:textId="77777777" w:rsidR="00CE4D8C" w:rsidRDefault="00CE4D8C" w:rsidP="00CE4D8C">
      <w:pPr>
        <w:tabs>
          <w:tab w:val="left" w:pos="2552"/>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790D348D" w14:textId="77777777" w:rsidR="00CE4D8C" w:rsidRPr="00CE4D8C" w:rsidRDefault="00101924" w:rsidP="00CE4D8C">
      <w:pPr>
        <w:pStyle w:val="ListParagraph"/>
        <w:numPr>
          <w:ilvl w:val="0"/>
          <w:numId w:val="0"/>
        </w:numPr>
        <w:ind w:left="720"/>
        <w:rPr>
          <w:b/>
          <w:bCs/>
        </w:rPr>
      </w:pPr>
      <w:r w:rsidRPr="00CE4D8C">
        <w:rPr>
          <w:b/>
          <w:bCs/>
          <w:noProof/>
        </w:rPr>
        <w:drawing>
          <wp:anchor distT="0" distB="0" distL="114300" distR="114300" simplePos="0" relativeHeight="251700224" behindDoc="0" locked="0" layoutInCell="1" allowOverlap="1" wp14:anchorId="15488722" wp14:editId="1A74D388">
            <wp:simplePos x="0" y="0"/>
            <wp:positionH relativeFrom="margin">
              <wp:posOffset>12065</wp:posOffset>
            </wp:positionH>
            <wp:positionV relativeFrom="paragraph">
              <wp:posOffset>266065</wp:posOffset>
            </wp:positionV>
            <wp:extent cx="4074160" cy="2756757"/>
            <wp:effectExtent l="133350" t="114300" r="135890" b="15811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074160" cy="27567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A6105E" w14:textId="77777777" w:rsidR="00CE4D8C" w:rsidRDefault="009B569B" w:rsidP="00027A3A">
      <w:pPr>
        <w:rPr>
          <w:lang w:bidi="en-US"/>
        </w:rPr>
      </w:pPr>
      <w:r>
        <w:rPr>
          <w:noProof/>
        </w:rPr>
        <w:drawing>
          <wp:anchor distT="0" distB="0" distL="114300" distR="114300" simplePos="0" relativeHeight="251706368" behindDoc="0" locked="0" layoutInCell="1" allowOverlap="1" wp14:anchorId="0EE3DA62" wp14:editId="563D8A23">
            <wp:simplePos x="0" y="0"/>
            <wp:positionH relativeFrom="column">
              <wp:posOffset>4526915</wp:posOffset>
            </wp:positionH>
            <wp:positionV relativeFrom="paragraph">
              <wp:posOffset>12065</wp:posOffset>
            </wp:positionV>
            <wp:extent cx="1800225" cy="7218045"/>
            <wp:effectExtent l="133350" t="114300" r="123825" b="17335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225" cy="7218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11E944D2" wp14:editId="3D01F98A">
            <wp:simplePos x="0" y="0"/>
            <wp:positionH relativeFrom="margin">
              <wp:posOffset>12065</wp:posOffset>
            </wp:positionH>
            <wp:positionV relativeFrom="paragraph">
              <wp:posOffset>3050540</wp:posOffset>
            </wp:positionV>
            <wp:extent cx="4093467" cy="2657475"/>
            <wp:effectExtent l="133350" t="114300" r="135890" b="1619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93467" cy="26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FCEA577" w14:textId="77777777" w:rsidR="009B569B" w:rsidRPr="009B569B" w:rsidRDefault="009B569B" w:rsidP="009B569B">
      <w:pPr>
        <w:rPr>
          <w:lang w:bidi="en-US"/>
        </w:rPr>
      </w:pPr>
    </w:p>
    <w:p w14:paraId="55AE8C5D" w14:textId="77777777" w:rsidR="009B569B" w:rsidRPr="009B569B" w:rsidRDefault="009B569B" w:rsidP="009B569B">
      <w:pPr>
        <w:rPr>
          <w:lang w:bidi="en-US"/>
        </w:rPr>
      </w:pPr>
    </w:p>
    <w:p w14:paraId="244BA63A" w14:textId="77777777" w:rsidR="009B569B" w:rsidRPr="009B569B" w:rsidRDefault="009B569B" w:rsidP="009B569B">
      <w:pPr>
        <w:rPr>
          <w:lang w:bidi="en-US"/>
        </w:rPr>
      </w:pPr>
    </w:p>
    <w:p w14:paraId="0534BBC4" w14:textId="77777777" w:rsidR="009B569B" w:rsidRPr="009B569B" w:rsidRDefault="009B569B" w:rsidP="009B569B">
      <w:pPr>
        <w:rPr>
          <w:lang w:bidi="en-US"/>
        </w:rPr>
      </w:pPr>
    </w:p>
    <w:p w14:paraId="531406A0" w14:textId="77777777" w:rsidR="009B569B" w:rsidRPr="009B569B" w:rsidRDefault="009B569B" w:rsidP="009B569B">
      <w:pPr>
        <w:rPr>
          <w:lang w:bidi="en-US"/>
        </w:rPr>
      </w:pPr>
    </w:p>
    <w:p w14:paraId="424EF959" w14:textId="77777777" w:rsidR="009B569B" w:rsidRPr="009B569B" w:rsidRDefault="009B569B" w:rsidP="009B569B">
      <w:pPr>
        <w:rPr>
          <w:lang w:bidi="en-US"/>
        </w:rPr>
      </w:pPr>
    </w:p>
    <w:p w14:paraId="6AC0A146" w14:textId="77777777" w:rsidR="009B569B" w:rsidRPr="009B569B" w:rsidRDefault="009B569B" w:rsidP="009B569B">
      <w:pPr>
        <w:rPr>
          <w:lang w:bidi="en-US"/>
        </w:rPr>
      </w:pPr>
    </w:p>
    <w:p w14:paraId="7AF7E161" w14:textId="77777777" w:rsidR="009B569B" w:rsidRPr="009B569B" w:rsidRDefault="009B569B" w:rsidP="009B569B">
      <w:pPr>
        <w:rPr>
          <w:lang w:bidi="en-US"/>
        </w:rPr>
      </w:pPr>
    </w:p>
    <w:p w14:paraId="128E361C" w14:textId="77777777" w:rsidR="009B569B" w:rsidRPr="009B569B" w:rsidRDefault="009B569B" w:rsidP="009B569B">
      <w:pPr>
        <w:rPr>
          <w:lang w:bidi="en-US"/>
        </w:rPr>
      </w:pPr>
    </w:p>
    <w:p w14:paraId="74BE8AFD" w14:textId="77777777" w:rsidR="009B569B" w:rsidRPr="009B569B" w:rsidRDefault="009B569B" w:rsidP="009B569B">
      <w:pPr>
        <w:rPr>
          <w:lang w:bidi="en-US"/>
        </w:rPr>
      </w:pPr>
    </w:p>
    <w:p w14:paraId="4CE6FC4D" w14:textId="77777777" w:rsidR="009B569B" w:rsidRPr="009B569B" w:rsidRDefault="009B569B" w:rsidP="009B569B">
      <w:pPr>
        <w:rPr>
          <w:lang w:bidi="en-US"/>
        </w:rPr>
      </w:pPr>
    </w:p>
    <w:p w14:paraId="546A017E" w14:textId="77777777" w:rsidR="009B569B" w:rsidRPr="009B569B" w:rsidRDefault="009B569B" w:rsidP="009B569B">
      <w:pPr>
        <w:rPr>
          <w:lang w:bidi="en-US"/>
        </w:rPr>
      </w:pPr>
    </w:p>
    <w:p w14:paraId="01C831B8" w14:textId="77777777" w:rsidR="009B569B" w:rsidRPr="009B569B" w:rsidRDefault="009B569B" w:rsidP="009B569B">
      <w:pPr>
        <w:rPr>
          <w:lang w:bidi="en-US"/>
        </w:rPr>
      </w:pPr>
    </w:p>
    <w:p w14:paraId="78280561" w14:textId="77777777" w:rsidR="009B569B" w:rsidRPr="009B569B" w:rsidRDefault="009B569B" w:rsidP="009B569B">
      <w:pPr>
        <w:rPr>
          <w:lang w:bidi="en-US"/>
        </w:rPr>
      </w:pPr>
    </w:p>
    <w:p w14:paraId="32635A85" w14:textId="77777777" w:rsidR="009B569B" w:rsidRPr="009B569B" w:rsidRDefault="009B569B" w:rsidP="009B569B">
      <w:pPr>
        <w:rPr>
          <w:lang w:bidi="en-US"/>
        </w:rPr>
      </w:pPr>
    </w:p>
    <w:p w14:paraId="289469AC" w14:textId="77777777" w:rsidR="009B569B" w:rsidRPr="009B569B" w:rsidRDefault="009B569B" w:rsidP="009B569B">
      <w:pPr>
        <w:rPr>
          <w:lang w:bidi="en-US"/>
        </w:rPr>
      </w:pPr>
    </w:p>
    <w:p w14:paraId="60A6BEA7" w14:textId="77777777" w:rsidR="009B569B" w:rsidRPr="009B569B" w:rsidRDefault="009B569B" w:rsidP="009B569B">
      <w:pPr>
        <w:rPr>
          <w:lang w:bidi="en-US"/>
        </w:rPr>
      </w:pPr>
    </w:p>
    <w:p w14:paraId="77ECFE55" w14:textId="77777777" w:rsidR="009B569B" w:rsidRPr="009B569B" w:rsidRDefault="009B569B" w:rsidP="009B569B">
      <w:pPr>
        <w:rPr>
          <w:lang w:bidi="en-US"/>
        </w:rPr>
      </w:pPr>
    </w:p>
    <w:p w14:paraId="59E5F1C6" w14:textId="77777777" w:rsidR="009B569B" w:rsidRPr="009B569B" w:rsidRDefault="009B569B" w:rsidP="009B569B">
      <w:pPr>
        <w:rPr>
          <w:lang w:bidi="en-US"/>
        </w:rPr>
      </w:pPr>
    </w:p>
    <w:p w14:paraId="65790C2C" w14:textId="77777777" w:rsidR="009B569B" w:rsidRPr="009B569B" w:rsidRDefault="009B569B" w:rsidP="009B569B">
      <w:pPr>
        <w:rPr>
          <w:lang w:bidi="en-US"/>
        </w:rPr>
      </w:pPr>
    </w:p>
    <w:p w14:paraId="6FD4EC9E" w14:textId="77777777" w:rsidR="009B569B" w:rsidRPr="009B569B" w:rsidRDefault="009B569B" w:rsidP="009B569B">
      <w:pPr>
        <w:rPr>
          <w:lang w:bidi="en-US"/>
        </w:rPr>
      </w:pPr>
    </w:p>
    <w:p w14:paraId="5686542C" w14:textId="77777777" w:rsidR="009B569B" w:rsidRPr="009B569B" w:rsidRDefault="009B569B" w:rsidP="009B569B">
      <w:pPr>
        <w:rPr>
          <w:lang w:bidi="en-US"/>
        </w:rPr>
      </w:pPr>
    </w:p>
    <w:p w14:paraId="7A57EFAD" w14:textId="77777777" w:rsidR="009B569B" w:rsidRPr="009B569B" w:rsidRDefault="009B569B" w:rsidP="009B569B">
      <w:pPr>
        <w:rPr>
          <w:lang w:bidi="en-US"/>
        </w:rPr>
      </w:pPr>
    </w:p>
    <w:p w14:paraId="1A92BBEE" w14:textId="77777777" w:rsidR="009B569B" w:rsidRPr="009B569B" w:rsidRDefault="009B569B" w:rsidP="009B569B">
      <w:pPr>
        <w:rPr>
          <w:lang w:bidi="en-US"/>
        </w:rPr>
      </w:pPr>
    </w:p>
    <w:p w14:paraId="0A406B83" w14:textId="77777777" w:rsidR="009B569B" w:rsidRPr="009B569B" w:rsidRDefault="009B569B" w:rsidP="009B569B">
      <w:pPr>
        <w:rPr>
          <w:lang w:bidi="en-US"/>
        </w:rPr>
      </w:pPr>
    </w:p>
    <w:p w14:paraId="64693018" w14:textId="77777777" w:rsidR="009B569B" w:rsidRPr="009B569B" w:rsidRDefault="009B569B" w:rsidP="009B569B">
      <w:pPr>
        <w:rPr>
          <w:lang w:bidi="en-US"/>
        </w:rPr>
      </w:pPr>
    </w:p>
    <w:p w14:paraId="3266E8B4" w14:textId="77777777" w:rsidR="009B569B" w:rsidRPr="009B569B" w:rsidRDefault="009B569B" w:rsidP="009B569B">
      <w:pPr>
        <w:rPr>
          <w:lang w:bidi="en-US"/>
        </w:rPr>
      </w:pPr>
    </w:p>
    <w:p w14:paraId="30FA0F05" w14:textId="77777777" w:rsidR="009B569B" w:rsidRPr="009B569B" w:rsidRDefault="009B569B" w:rsidP="009B569B">
      <w:pPr>
        <w:rPr>
          <w:lang w:bidi="en-US"/>
        </w:rPr>
      </w:pPr>
    </w:p>
    <w:p w14:paraId="041EED31" w14:textId="77777777" w:rsidR="009B569B" w:rsidRPr="009B569B" w:rsidRDefault="009B569B" w:rsidP="009B569B">
      <w:pPr>
        <w:rPr>
          <w:lang w:bidi="en-US"/>
        </w:rPr>
      </w:pPr>
    </w:p>
    <w:p w14:paraId="317E1105" w14:textId="77777777" w:rsidR="009B569B" w:rsidRPr="009B569B" w:rsidRDefault="009B569B" w:rsidP="009B569B">
      <w:pPr>
        <w:rPr>
          <w:lang w:bidi="en-US"/>
        </w:rPr>
      </w:pPr>
    </w:p>
    <w:p w14:paraId="4C5FCAB3" w14:textId="77777777" w:rsidR="009B569B" w:rsidRDefault="009B569B" w:rsidP="009B569B">
      <w:pPr>
        <w:rPr>
          <w:lang w:bidi="en-US"/>
        </w:rPr>
      </w:pPr>
    </w:p>
    <w:p w14:paraId="11F025B9" w14:textId="77777777" w:rsidR="009B569B" w:rsidRDefault="009B569B">
      <w:pPr>
        <w:spacing w:before="0" w:after="0"/>
        <w:rPr>
          <w:lang w:bidi="en-US"/>
        </w:rPr>
      </w:pPr>
      <w:r>
        <w:rPr>
          <w:lang w:bidi="en-US"/>
        </w:rPr>
        <w:br w:type="page"/>
      </w:r>
    </w:p>
    <w:p w14:paraId="44E3E4E0" w14:textId="77777777" w:rsidR="009B569B" w:rsidRDefault="009B569B" w:rsidP="009B569B">
      <w:pPr>
        <w:rPr>
          <w:lang w:bidi="en-US"/>
        </w:rPr>
      </w:pPr>
    </w:p>
    <w:p w14:paraId="75D047D4" w14:textId="77777777" w:rsidR="009B569B" w:rsidRDefault="009B569B" w:rsidP="009B569B">
      <w:pPr>
        <w:pStyle w:val="ListParagraph"/>
        <w:numPr>
          <w:ilvl w:val="0"/>
          <w:numId w:val="6"/>
        </w:numPr>
        <w:rPr>
          <w:b/>
          <w:bCs/>
        </w:rPr>
      </w:pPr>
      <w:r w:rsidRPr="009B569B">
        <w:rPr>
          <w:b/>
          <w:bCs/>
        </w:rPr>
        <w:t>Checkout</w:t>
      </w:r>
    </w:p>
    <w:p w14:paraId="526083C7" w14:textId="77777777" w:rsidR="0040207F" w:rsidRDefault="0040207F" w:rsidP="0040207F">
      <w:pPr>
        <w:ind w:left="709"/>
      </w:pPr>
      <w:r>
        <w:t>Displaying the Bill Details and Payment Method.</w:t>
      </w:r>
    </w:p>
    <w:p w14:paraId="5BAC5B8F" w14:textId="77777777" w:rsidR="009B569B" w:rsidRDefault="009B569B" w:rsidP="009B569B"/>
    <w:p w14:paraId="7E4156DC" w14:textId="77777777" w:rsidR="0040207F" w:rsidRDefault="0040207F" w:rsidP="0040207F">
      <w:pPr>
        <w:tabs>
          <w:tab w:val="left" w:pos="3119"/>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2BAE34ED" w14:textId="77777777" w:rsidR="009B569B" w:rsidRDefault="0040207F" w:rsidP="009B569B">
      <w:pPr>
        <w:rPr>
          <w:lang w:bidi="en-US"/>
        </w:rPr>
      </w:pPr>
      <w:r>
        <w:rPr>
          <w:noProof/>
          <w:lang w:bidi="en-US"/>
        </w:rPr>
        <w:drawing>
          <wp:anchor distT="0" distB="0" distL="114300" distR="114300" simplePos="0" relativeHeight="251707392" behindDoc="0" locked="0" layoutInCell="1" allowOverlap="1" wp14:anchorId="0FCF0764" wp14:editId="145B3C28">
            <wp:simplePos x="0" y="0"/>
            <wp:positionH relativeFrom="margin">
              <wp:posOffset>126365</wp:posOffset>
            </wp:positionH>
            <wp:positionV relativeFrom="paragraph">
              <wp:posOffset>186690</wp:posOffset>
            </wp:positionV>
            <wp:extent cx="4248150" cy="3775613"/>
            <wp:effectExtent l="133350" t="114300" r="133350" b="1492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51340" cy="37784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bidi="en-US"/>
        </w:rPr>
        <w:drawing>
          <wp:anchor distT="0" distB="0" distL="114300" distR="114300" simplePos="0" relativeHeight="251708416" behindDoc="0" locked="0" layoutInCell="1" allowOverlap="1" wp14:anchorId="0B1F802F" wp14:editId="528540A6">
            <wp:simplePos x="0" y="0"/>
            <wp:positionH relativeFrom="margin">
              <wp:posOffset>4593590</wp:posOffset>
            </wp:positionH>
            <wp:positionV relativeFrom="paragraph">
              <wp:posOffset>186690</wp:posOffset>
            </wp:positionV>
            <wp:extent cx="1704945" cy="7115175"/>
            <wp:effectExtent l="152400" t="114300" r="143510" b="16192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4945" cy="7115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5313D71" w14:textId="77777777" w:rsidR="0040207F" w:rsidRPr="0040207F" w:rsidRDefault="0040207F" w:rsidP="0040207F">
      <w:pPr>
        <w:rPr>
          <w:lang w:bidi="en-US"/>
        </w:rPr>
      </w:pPr>
    </w:p>
    <w:p w14:paraId="5D0EED9E" w14:textId="77777777" w:rsidR="0040207F" w:rsidRPr="0040207F" w:rsidRDefault="0040207F" w:rsidP="0040207F">
      <w:pPr>
        <w:rPr>
          <w:lang w:bidi="en-US"/>
        </w:rPr>
      </w:pPr>
    </w:p>
    <w:p w14:paraId="20BEB0E0" w14:textId="77777777" w:rsidR="0040207F" w:rsidRPr="0040207F" w:rsidRDefault="0040207F" w:rsidP="0040207F">
      <w:pPr>
        <w:rPr>
          <w:lang w:bidi="en-US"/>
        </w:rPr>
      </w:pPr>
    </w:p>
    <w:p w14:paraId="4E94391F" w14:textId="77777777" w:rsidR="0040207F" w:rsidRPr="0040207F" w:rsidRDefault="0040207F" w:rsidP="0040207F">
      <w:pPr>
        <w:rPr>
          <w:lang w:bidi="en-US"/>
        </w:rPr>
      </w:pPr>
    </w:p>
    <w:p w14:paraId="2760397F" w14:textId="77777777" w:rsidR="0040207F" w:rsidRPr="0040207F" w:rsidRDefault="0040207F" w:rsidP="0040207F">
      <w:pPr>
        <w:rPr>
          <w:lang w:bidi="en-US"/>
        </w:rPr>
      </w:pPr>
    </w:p>
    <w:p w14:paraId="318A91CF" w14:textId="77777777" w:rsidR="0040207F" w:rsidRPr="0040207F" w:rsidRDefault="0040207F" w:rsidP="0040207F">
      <w:pPr>
        <w:rPr>
          <w:lang w:bidi="en-US"/>
        </w:rPr>
      </w:pPr>
    </w:p>
    <w:p w14:paraId="2C086F6B" w14:textId="77777777" w:rsidR="0040207F" w:rsidRPr="0040207F" w:rsidRDefault="0040207F" w:rsidP="0040207F">
      <w:pPr>
        <w:rPr>
          <w:lang w:bidi="en-US"/>
        </w:rPr>
      </w:pPr>
    </w:p>
    <w:p w14:paraId="5AA71EB5" w14:textId="77777777" w:rsidR="0040207F" w:rsidRPr="0040207F" w:rsidRDefault="0040207F" w:rsidP="0040207F">
      <w:pPr>
        <w:rPr>
          <w:lang w:bidi="en-US"/>
        </w:rPr>
      </w:pPr>
    </w:p>
    <w:p w14:paraId="5851E07E" w14:textId="77777777" w:rsidR="0040207F" w:rsidRPr="0040207F" w:rsidRDefault="0040207F" w:rsidP="0040207F">
      <w:pPr>
        <w:rPr>
          <w:lang w:bidi="en-US"/>
        </w:rPr>
      </w:pPr>
    </w:p>
    <w:p w14:paraId="581E1A56" w14:textId="77777777" w:rsidR="0040207F" w:rsidRPr="0040207F" w:rsidRDefault="0040207F" w:rsidP="0040207F">
      <w:pPr>
        <w:rPr>
          <w:lang w:bidi="en-US"/>
        </w:rPr>
      </w:pPr>
    </w:p>
    <w:p w14:paraId="15E549E9" w14:textId="77777777" w:rsidR="0040207F" w:rsidRPr="0040207F" w:rsidRDefault="0040207F" w:rsidP="0040207F">
      <w:pPr>
        <w:rPr>
          <w:lang w:bidi="en-US"/>
        </w:rPr>
      </w:pPr>
    </w:p>
    <w:p w14:paraId="18511C01" w14:textId="77777777" w:rsidR="0040207F" w:rsidRPr="0040207F" w:rsidRDefault="0040207F" w:rsidP="0040207F">
      <w:pPr>
        <w:rPr>
          <w:lang w:bidi="en-US"/>
        </w:rPr>
      </w:pPr>
    </w:p>
    <w:p w14:paraId="7AAC1A37" w14:textId="77777777" w:rsidR="0040207F" w:rsidRPr="0040207F" w:rsidRDefault="0040207F" w:rsidP="0040207F">
      <w:pPr>
        <w:rPr>
          <w:lang w:bidi="en-US"/>
        </w:rPr>
      </w:pPr>
    </w:p>
    <w:p w14:paraId="3776B79A" w14:textId="77777777" w:rsidR="0040207F" w:rsidRPr="0040207F" w:rsidRDefault="0040207F" w:rsidP="0040207F">
      <w:pPr>
        <w:rPr>
          <w:lang w:bidi="en-US"/>
        </w:rPr>
      </w:pPr>
    </w:p>
    <w:p w14:paraId="606E6017" w14:textId="77777777" w:rsidR="0040207F" w:rsidRPr="0040207F" w:rsidRDefault="0040207F" w:rsidP="0040207F">
      <w:pPr>
        <w:rPr>
          <w:lang w:bidi="en-US"/>
        </w:rPr>
      </w:pPr>
    </w:p>
    <w:p w14:paraId="056947B2" w14:textId="77777777" w:rsidR="0040207F" w:rsidRPr="0040207F" w:rsidRDefault="0040207F" w:rsidP="0040207F">
      <w:pPr>
        <w:rPr>
          <w:lang w:bidi="en-US"/>
        </w:rPr>
      </w:pPr>
    </w:p>
    <w:p w14:paraId="32F03C60" w14:textId="77777777" w:rsidR="0040207F" w:rsidRPr="0040207F" w:rsidRDefault="0040207F" w:rsidP="0040207F">
      <w:pPr>
        <w:rPr>
          <w:lang w:bidi="en-US"/>
        </w:rPr>
      </w:pPr>
    </w:p>
    <w:p w14:paraId="4548F801" w14:textId="77777777" w:rsidR="0040207F" w:rsidRPr="0040207F" w:rsidRDefault="0040207F" w:rsidP="0040207F">
      <w:pPr>
        <w:rPr>
          <w:lang w:bidi="en-US"/>
        </w:rPr>
      </w:pPr>
    </w:p>
    <w:p w14:paraId="1B5F22FF" w14:textId="77777777" w:rsidR="0040207F" w:rsidRPr="0040207F" w:rsidRDefault="0040207F" w:rsidP="0040207F">
      <w:pPr>
        <w:rPr>
          <w:lang w:bidi="en-US"/>
        </w:rPr>
      </w:pPr>
    </w:p>
    <w:p w14:paraId="2BCE41F1" w14:textId="77777777" w:rsidR="0040207F" w:rsidRPr="0040207F" w:rsidRDefault="0040207F" w:rsidP="0040207F">
      <w:pPr>
        <w:rPr>
          <w:lang w:bidi="en-US"/>
        </w:rPr>
      </w:pPr>
    </w:p>
    <w:p w14:paraId="22C481F6" w14:textId="77777777" w:rsidR="0040207F" w:rsidRPr="0040207F" w:rsidRDefault="0040207F" w:rsidP="0040207F">
      <w:pPr>
        <w:rPr>
          <w:lang w:bidi="en-US"/>
        </w:rPr>
      </w:pPr>
    </w:p>
    <w:p w14:paraId="67BA71D0" w14:textId="77777777" w:rsidR="0040207F" w:rsidRPr="0040207F" w:rsidRDefault="0040207F" w:rsidP="0040207F">
      <w:pPr>
        <w:rPr>
          <w:lang w:bidi="en-US"/>
        </w:rPr>
      </w:pPr>
    </w:p>
    <w:p w14:paraId="76AD2249" w14:textId="77777777" w:rsidR="0040207F" w:rsidRPr="0040207F" w:rsidRDefault="0040207F" w:rsidP="0040207F">
      <w:pPr>
        <w:rPr>
          <w:lang w:bidi="en-US"/>
        </w:rPr>
      </w:pPr>
    </w:p>
    <w:p w14:paraId="6B092FAC" w14:textId="77777777" w:rsidR="0040207F" w:rsidRPr="0040207F" w:rsidRDefault="0040207F" w:rsidP="0040207F">
      <w:pPr>
        <w:rPr>
          <w:lang w:bidi="en-US"/>
        </w:rPr>
      </w:pPr>
    </w:p>
    <w:p w14:paraId="5A76BBB7" w14:textId="77777777" w:rsidR="0040207F" w:rsidRPr="0040207F" w:rsidRDefault="0040207F" w:rsidP="0040207F">
      <w:pPr>
        <w:rPr>
          <w:lang w:bidi="en-US"/>
        </w:rPr>
      </w:pPr>
    </w:p>
    <w:p w14:paraId="180C3A6B" w14:textId="77777777" w:rsidR="0040207F" w:rsidRPr="0040207F" w:rsidRDefault="0040207F" w:rsidP="0040207F">
      <w:pPr>
        <w:rPr>
          <w:lang w:bidi="en-US"/>
        </w:rPr>
      </w:pPr>
    </w:p>
    <w:p w14:paraId="2829D3AB" w14:textId="77777777" w:rsidR="0040207F" w:rsidRPr="0040207F" w:rsidRDefault="0040207F" w:rsidP="0040207F">
      <w:pPr>
        <w:rPr>
          <w:lang w:bidi="en-US"/>
        </w:rPr>
      </w:pPr>
    </w:p>
    <w:p w14:paraId="67AA14D2" w14:textId="77777777" w:rsidR="0040207F" w:rsidRDefault="0040207F" w:rsidP="0040207F">
      <w:pPr>
        <w:rPr>
          <w:lang w:bidi="en-US"/>
        </w:rPr>
      </w:pPr>
    </w:p>
    <w:p w14:paraId="02EDA3FE" w14:textId="77777777" w:rsidR="0040207F" w:rsidRDefault="0040207F">
      <w:pPr>
        <w:spacing w:before="0" w:after="0"/>
        <w:rPr>
          <w:lang w:bidi="en-US"/>
        </w:rPr>
      </w:pPr>
      <w:r>
        <w:rPr>
          <w:lang w:bidi="en-US"/>
        </w:rPr>
        <w:br w:type="page"/>
      </w:r>
    </w:p>
    <w:p w14:paraId="71B909BB" w14:textId="77777777" w:rsidR="0040207F" w:rsidRDefault="0040207F" w:rsidP="0040207F">
      <w:pPr>
        <w:ind w:firstLine="720"/>
        <w:rPr>
          <w:lang w:bidi="en-US"/>
        </w:rPr>
      </w:pPr>
    </w:p>
    <w:p w14:paraId="62B74F8F" w14:textId="77777777" w:rsidR="0040207F" w:rsidRDefault="0040207F" w:rsidP="0040207F">
      <w:pPr>
        <w:pStyle w:val="ListParagraph"/>
        <w:numPr>
          <w:ilvl w:val="0"/>
          <w:numId w:val="6"/>
        </w:numPr>
        <w:rPr>
          <w:b/>
          <w:bCs/>
        </w:rPr>
      </w:pPr>
      <w:r w:rsidRPr="0040207F">
        <w:rPr>
          <w:b/>
          <w:bCs/>
        </w:rPr>
        <w:t>Contact</w:t>
      </w:r>
      <w:r w:rsidRPr="0040207F">
        <w:rPr>
          <w:b/>
          <w:bCs/>
          <w:spacing w:val="-1"/>
        </w:rPr>
        <w:t xml:space="preserve"> </w:t>
      </w:r>
      <w:r w:rsidRPr="0040207F">
        <w:rPr>
          <w:b/>
          <w:bCs/>
        </w:rPr>
        <w:t>Us</w:t>
      </w:r>
    </w:p>
    <w:p w14:paraId="2D73FED6" w14:textId="77777777" w:rsidR="0040207F" w:rsidRDefault="0040207F" w:rsidP="0040207F">
      <w:pPr>
        <w:ind w:left="709"/>
      </w:pPr>
      <w:r>
        <w:t>Display an address, phone number, fax and an email to contact with us. In addition, we have a form which users can fill some information as an email or a message for us. The address was displayed by using GeoLocation API (e.g. Google Maps).</w:t>
      </w:r>
    </w:p>
    <w:p w14:paraId="56042212" w14:textId="77777777" w:rsidR="0040207F" w:rsidRDefault="0040207F" w:rsidP="0040207F">
      <w:pPr>
        <w:ind w:left="709"/>
      </w:pPr>
    </w:p>
    <w:p w14:paraId="779BED91" w14:textId="77777777" w:rsidR="0040207F" w:rsidRDefault="0040207F" w:rsidP="0040207F">
      <w:pPr>
        <w:tabs>
          <w:tab w:val="left" w:pos="2552"/>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33F5DC7F" w14:textId="77777777" w:rsidR="0040207F" w:rsidRDefault="0040207F" w:rsidP="0040207F">
      <w:pPr>
        <w:ind w:left="709"/>
      </w:pPr>
    </w:p>
    <w:p w14:paraId="7A18C1AF" w14:textId="77777777" w:rsidR="0040207F" w:rsidRPr="0040207F" w:rsidRDefault="0040207F" w:rsidP="0040207F">
      <w:r>
        <w:rPr>
          <w:b/>
          <w:bCs/>
          <w:noProof/>
          <w:color w:val="FF0000"/>
        </w:rPr>
        <w:drawing>
          <wp:anchor distT="0" distB="0" distL="114300" distR="114300" simplePos="0" relativeHeight="251710464" behindDoc="0" locked="0" layoutInCell="1" allowOverlap="1" wp14:anchorId="5D0DF546" wp14:editId="7B875784">
            <wp:simplePos x="0" y="0"/>
            <wp:positionH relativeFrom="column">
              <wp:posOffset>4659630</wp:posOffset>
            </wp:positionH>
            <wp:positionV relativeFrom="paragraph">
              <wp:posOffset>119380</wp:posOffset>
            </wp:positionV>
            <wp:extent cx="1628775" cy="7190105"/>
            <wp:effectExtent l="133350" t="114300" r="142875" b="16319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28775" cy="7190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12356209" wp14:editId="24FEA925">
            <wp:simplePos x="0" y="0"/>
            <wp:positionH relativeFrom="margin">
              <wp:posOffset>154940</wp:posOffset>
            </wp:positionH>
            <wp:positionV relativeFrom="paragraph">
              <wp:posOffset>119380</wp:posOffset>
            </wp:positionV>
            <wp:extent cx="4141489" cy="4743450"/>
            <wp:effectExtent l="133350" t="114300" r="125730" b="15240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4761" cy="47471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2CB56B4" w14:textId="77777777" w:rsidR="0040207F" w:rsidRDefault="0040207F" w:rsidP="0040207F">
      <w:pPr>
        <w:ind w:firstLine="720"/>
        <w:rPr>
          <w:lang w:bidi="en-US"/>
        </w:rPr>
      </w:pPr>
    </w:p>
    <w:p w14:paraId="6DCA023E" w14:textId="77777777" w:rsidR="00704B8E" w:rsidRPr="00704B8E" w:rsidRDefault="00704B8E" w:rsidP="00704B8E">
      <w:pPr>
        <w:rPr>
          <w:lang w:bidi="en-US"/>
        </w:rPr>
      </w:pPr>
    </w:p>
    <w:p w14:paraId="79C4EFF8" w14:textId="77777777" w:rsidR="00704B8E" w:rsidRPr="00704B8E" w:rsidRDefault="00704B8E" w:rsidP="00704B8E">
      <w:pPr>
        <w:rPr>
          <w:lang w:bidi="en-US"/>
        </w:rPr>
      </w:pPr>
    </w:p>
    <w:p w14:paraId="1336E938" w14:textId="77777777" w:rsidR="00704B8E" w:rsidRPr="00704B8E" w:rsidRDefault="00704B8E" w:rsidP="00704B8E">
      <w:pPr>
        <w:rPr>
          <w:lang w:bidi="en-US"/>
        </w:rPr>
      </w:pPr>
    </w:p>
    <w:p w14:paraId="3C9DC104" w14:textId="77777777" w:rsidR="00704B8E" w:rsidRPr="00704B8E" w:rsidRDefault="00704B8E" w:rsidP="00704B8E">
      <w:pPr>
        <w:rPr>
          <w:lang w:bidi="en-US"/>
        </w:rPr>
      </w:pPr>
    </w:p>
    <w:p w14:paraId="0B028EB9" w14:textId="77777777" w:rsidR="00704B8E" w:rsidRPr="00704B8E" w:rsidRDefault="00704B8E" w:rsidP="00704B8E">
      <w:pPr>
        <w:rPr>
          <w:lang w:bidi="en-US"/>
        </w:rPr>
      </w:pPr>
    </w:p>
    <w:p w14:paraId="7C2A01A1" w14:textId="77777777" w:rsidR="00704B8E" w:rsidRPr="00704B8E" w:rsidRDefault="00704B8E" w:rsidP="00704B8E">
      <w:pPr>
        <w:rPr>
          <w:lang w:bidi="en-US"/>
        </w:rPr>
      </w:pPr>
    </w:p>
    <w:p w14:paraId="728D870E" w14:textId="77777777" w:rsidR="00704B8E" w:rsidRPr="00704B8E" w:rsidRDefault="00704B8E" w:rsidP="00704B8E">
      <w:pPr>
        <w:rPr>
          <w:lang w:bidi="en-US"/>
        </w:rPr>
      </w:pPr>
    </w:p>
    <w:p w14:paraId="3A8310CF" w14:textId="77777777" w:rsidR="00704B8E" w:rsidRPr="00704B8E" w:rsidRDefault="00704B8E" w:rsidP="00704B8E">
      <w:pPr>
        <w:rPr>
          <w:lang w:bidi="en-US"/>
        </w:rPr>
      </w:pPr>
    </w:p>
    <w:p w14:paraId="51289E41" w14:textId="77777777" w:rsidR="00704B8E" w:rsidRPr="00704B8E" w:rsidRDefault="00704B8E" w:rsidP="00704B8E">
      <w:pPr>
        <w:rPr>
          <w:lang w:bidi="en-US"/>
        </w:rPr>
      </w:pPr>
    </w:p>
    <w:p w14:paraId="1E4C0147" w14:textId="77777777" w:rsidR="00704B8E" w:rsidRPr="00704B8E" w:rsidRDefault="00704B8E" w:rsidP="00704B8E">
      <w:pPr>
        <w:rPr>
          <w:lang w:bidi="en-US"/>
        </w:rPr>
      </w:pPr>
    </w:p>
    <w:p w14:paraId="64D9B637" w14:textId="77777777" w:rsidR="00704B8E" w:rsidRPr="00704B8E" w:rsidRDefault="00704B8E" w:rsidP="00704B8E">
      <w:pPr>
        <w:rPr>
          <w:lang w:bidi="en-US"/>
        </w:rPr>
      </w:pPr>
    </w:p>
    <w:p w14:paraId="0F304961" w14:textId="77777777" w:rsidR="00704B8E" w:rsidRPr="00704B8E" w:rsidRDefault="00704B8E" w:rsidP="00704B8E">
      <w:pPr>
        <w:rPr>
          <w:lang w:bidi="en-US"/>
        </w:rPr>
      </w:pPr>
    </w:p>
    <w:p w14:paraId="4A7BC935" w14:textId="77777777" w:rsidR="00704B8E" w:rsidRPr="00704B8E" w:rsidRDefault="00704B8E" w:rsidP="00704B8E">
      <w:pPr>
        <w:rPr>
          <w:lang w:bidi="en-US"/>
        </w:rPr>
      </w:pPr>
    </w:p>
    <w:p w14:paraId="09E2CE39" w14:textId="77777777" w:rsidR="00704B8E" w:rsidRPr="00704B8E" w:rsidRDefault="00704B8E" w:rsidP="00704B8E">
      <w:pPr>
        <w:rPr>
          <w:lang w:bidi="en-US"/>
        </w:rPr>
      </w:pPr>
    </w:p>
    <w:p w14:paraId="5D0E1D9F" w14:textId="77777777" w:rsidR="00704B8E" w:rsidRPr="00704B8E" w:rsidRDefault="00704B8E" w:rsidP="00704B8E">
      <w:pPr>
        <w:rPr>
          <w:lang w:bidi="en-US"/>
        </w:rPr>
      </w:pPr>
    </w:p>
    <w:p w14:paraId="01935075" w14:textId="77777777" w:rsidR="00704B8E" w:rsidRPr="00704B8E" w:rsidRDefault="00704B8E" w:rsidP="00704B8E">
      <w:pPr>
        <w:rPr>
          <w:lang w:bidi="en-US"/>
        </w:rPr>
      </w:pPr>
    </w:p>
    <w:p w14:paraId="0B823701" w14:textId="77777777" w:rsidR="00704B8E" w:rsidRPr="00704B8E" w:rsidRDefault="00704B8E" w:rsidP="00704B8E">
      <w:pPr>
        <w:rPr>
          <w:lang w:bidi="en-US"/>
        </w:rPr>
      </w:pPr>
    </w:p>
    <w:p w14:paraId="1D84D212" w14:textId="77777777" w:rsidR="00704B8E" w:rsidRPr="00704B8E" w:rsidRDefault="00704B8E" w:rsidP="00704B8E">
      <w:pPr>
        <w:rPr>
          <w:lang w:bidi="en-US"/>
        </w:rPr>
      </w:pPr>
    </w:p>
    <w:p w14:paraId="0B7BBE11" w14:textId="77777777" w:rsidR="00704B8E" w:rsidRPr="00704B8E" w:rsidRDefault="00704B8E" w:rsidP="00704B8E">
      <w:pPr>
        <w:rPr>
          <w:lang w:bidi="en-US"/>
        </w:rPr>
      </w:pPr>
    </w:p>
    <w:p w14:paraId="253752E1" w14:textId="77777777" w:rsidR="00704B8E" w:rsidRPr="00704B8E" w:rsidRDefault="00704B8E" w:rsidP="00704B8E">
      <w:pPr>
        <w:rPr>
          <w:lang w:bidi="en-US"/>
        </w:rPr>
      </w:pPr>
    </w:p>
    <w:p w14:paraId="56734283" w14:textId="77777777" w:rsidR="00704B8E" w:rsidRPr="00704B8E" w:rsidRDefault="00704B8E" w:rsidP="00704B8E">
      <w:pPr>
        <w:rPr>
          <w:lang w:bidi="en-US"/>
        </w:rPr>
      </w:pPr>
    </w:p>
    <w:p w14:paraId="1ECB89B3" w14:textId="77777777" w:rsidR="00704B8E" w:rsidRPr="00704B8E" w:rsidRDefault="00704B8E" w:rsidP="00704B8E">
      <w:pPr>
        <w:rPr>
          <w:lang w:bidi="en-US"/>
        </w:rPr>
      </w:pPr>
    </w:p>
    <w:p w14:paraId="016E5B9E" w14:textId="77777777" w:rsidR="00704B8E" w:rsidRPr="00704B8E" w:rsidRDefault="00704B8E" w:rsidP="00704B8E">
      <w:pPr>
        <w:rPr>
          <w:lang w:bidi="en-US"/>
        </w:rPr>
      </w:pPr>
    </w:p>
    <w:p w14:paraId="01BD69BC" w14:textId="77777777" w:rsidR="00704B8E" w:rsidRPr="00704B8E" w:rsidRDefault="00704B8E" w:rsidP="00704B8E">
      <w:pPr>
        <w:rPr>
          <w:lang w:bidi="en-US"/>
        </w:rPr>
      </w:pPr>
    </w:p>
    <w:p w14:paraId="5A8E00A7" w14:textId="77777777" w:rsidR="00704B8E" w:rsidRPr="00704B8E" w:rsidRDefault="00704B8E" w:rsidP="00704B8E">
      <w:pPr>
        <w:rPr>
          <w:lang w:bidi="en-US"/>
        </w:rPr>
      </w:pPr>
    </w:p>
    <w:p w14:paraId="14BBE437" w14:textId="77777777" w:rsidR="00704B8E" w:rsidRPr="00704B8E" w:rsidRDefault="00704B8E" w:rsidP="00704B8E">
      <w:pPr>
        <w:rPr>
          <w:lang w:bidi="en-US"/>
        </w:rPr>
      </w:pPr>
    </w:p>
    <w:p w14:paraId="072EDF89" w14:textId="77777777" w:rsidR="00704B8E" w:rsidRPr="00704B8E" w:rsidRDefault="00704B8E" w:rsidP="00704B8E">
      <w:pPr>
        <w:rPr>
          <w:lang w:bidi="en-US"/>
        </w:rPr>
      </w:pPr>
    </w:p>
    <w:p w14:paraId="2C423E2C" w14:textId="77777777" w:rsidR="00704B8E" w:rsidRPr="00704B8E" w:rsidRDefault="00704B8E" w:rsidP="00704B8E">
      <w:pPr>
        <w:rPr>
          <w:lang w:bidi="en-US"/>
        </w:rPr>
      </w:pPr>
    </w:p>
    <w:p w14:paraId="0457E8B1" w14:textId="77777777" w:rsidR="00704B8E" w:rsidRDefault="00704B8E">
      <w:pPr>
        <w:spacing w:before="0" w:after="0"/>
        <w:rPr>
          <w:lang w:bidi="en-US"/>
        </w:rPr>
      </w:pPr>
      <w:r>
        <w:rPr>
          <w:lang w:bidi="en-US"/>
        </w:rPr>
        <w:br w:type="page"/>
      </w:r>
    </w:p>
    <w:p w14:paraId="3B868573" w14:textId="77777777" w:rsidR="00704B8E" w:rsidRDefault="00704B8E" w:rsidP="00704B8E">
      <w:pPr>
        <w:ind w:firstLine="720"/>
        <w:rPr>
          <w:lang w:bidi="en-US"/>
        </w:rPr>
      </w:pPr>
    </w:p>
    <w:p w14:paraId="32BA5AA1" w14:textId="77777777" w:rsidR="00704B8E" w:rsidRPr="00704B8E" w:rsidRDefault="00704B8E" w:rsidP="00704B8E">
      <w:pPr>
        <w:pStyle w:val="ListParagraph"/>
        <w:numPr>
          <w:ilvl w:val="0"/>
          <w:numId w:val="6"/>
        </w:numPr>
      </w:pPr>
      <w:r w:rsidRPr="00704B8E">
        <w:rPr>
          <w:b/>
          <w:bCs/>
        </w:rPr>
        <w:t>About</w:t>
      </w:r>
    </w:p>
    <w:p w14:paraId="3233A1C3" w14:textId="77777777" w:rsidR="00704B8E" w:rsidRDefault="00704B8E" w:rsidP="00704B8E">
      <w:pPr>
        <w:ind w:left="709"/>
      </w:pPr>
      <w:r>
        <w:t>Introduce the main information, history, some factory’s image, 4 members and a short video record a process of project.</w:t>
      </w:r>
    </w:p>
    <w:p w14:paraId="01D1966D" w14:textId="77777777" w:rsidR="00704B8E" w:rsidRDefault="00704B8E" w:rsidP="00704B8E">
      <w:pPr>
        <w:ind w:left="709"/>
      </w:pPr>
    </w:p>
    <w:p w14:paraId="60848C3E" w14:textId="77777777" w:rsidR="00704B8E" w:rsidRDefault="00704B8E" w:rsidP="00704B8E">
      <w:pPr>
        <w:tabs>
          <w:tab w:val="left" w:pos="2977"/>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58050CA7" w14:textId="77777777" w:rsidR="00704B8E" w:rsidRDefault="00704B8E" w:rsidP="00704B8E">
      <w:r>
        <w:rPr>
          <w:noProof/>
        </w:rPr>
        <w:drawing>
          <wp:anchor distT="0" distB="0" distL="114300" distR="114300" simplePos="0" relativeHeight="251711488" behindDoc="0" locked="0" layoutInCell="1" allowOverlap="1" wp14:anchorId="58ABBAEB" wp14:editId="4F2EB857">
            <wp:simplePos x="0" y="0"/>
            <wp:positionH relativeFrom="margin">
              <wp:align>left</wp:align>
            </wp:positionH>
            <wp:positionV relativeFrom="paragraph">
              <wp:posOffset>189865</wp:posOffset>
            </wp:positionV>
            <wp:extent cx="4203700" cy="6134100"/>
            <wp:effectExtent l="133350" t="114300" r="120650" b="17145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03700" cy="6134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bidi="en-US"/>
        </w:rPr>
        <w:drawing>
          <wp:anchor distT="0" distB="0" distL="114300" distR="114300" simplePos="0" relativeHeight="251712512" behindDoc="0" locked="0" layoutInCell="1" allowOverlap="1" wp14:anchorId="4E62BBD2" wp14:editId="3CCC3571">
            <wp:simplePos x="0" y="0"/>
            <wp:positionH relativeFrom="column">
              <wp:posOffset>4669869</wp:posOffset>
            </wp:positionH>
            <wp:positionV relativeFrom="paragraph">
              <wp:posOffset>180340</wp:posOffset>
            </wp:positionV>
            <wp:extent cx="1428750" cy="7918888"/>
            <wp:effectExtent l="114300" t="114300" r="114300" b="13970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8750" cy="79188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4C34340" w14:textId="77777777" w:rsidR="00704B8E" w:rsidRDefault="00704B8E" w:rsidP="00704B8E">
      <w:pPr>
        <w:ind w:firstLine="720"/>
        <w:rPr>
          <w:lang w:bidi="en-US"/>
        </w:rPr>
      </w:pPr>
    </w:p>
    <w:p w14:paraId="61F7CD42" w14:textId="77777777" w:rsidR="00704B8E" w:rsidRPr="00704B8E" w:rsidRDefault="00704B8E" w:rsidP="00704B8E">
      <w:pPr>
        <w:rPr>
          <w:lang w:bidi="en-US"/>
        </w:rPr>
      </w:pPr>
    </w:p>
    <w:p w14:paraId="7A8A431A" w14:textId="77777777" w:rsidR="00704B8E" w:rsidRPr="00704B8E" w:rsidRDefault="00704B8E" w:rsidP="00704B8E">
      <w:pPr>
        <w:rPr>
          <w:lang w:bidi="en-US"/>
        </w:rPr>
      </w:pPr>
    </w:p>
    <w:p w14:paraId="253D2C64" w14:textId="77777777" w:rsidR="00704B8E" w:rsidRPr="00704B8E" w:rsidRDefault="00704B8E" w:rsidP="00704B8E">
      <w:pPr>
        <w:rPr>
          <w:lang w:bidi="en-US"/>
        </w:rPr>
      </w:pPr>
    </w:p>
    <w:p w14:paraId="36DCBA31" w14:textId="77777777" w:rsidR="00704B8E" w:rsidRPr="00704B8E" w:rsidRDefault="00704B8E" w:rsidP="00704B8E">
      <w:pPr>
        <w:rPr>
          <w:lang w:bidi="en-US"/>
        </w:rPr>
      </w:pPr>
    </w:p>
    <w:p w14:paraId="4CDFB6AD" w14:textId="77777777" w:rsidR="00704B8E" w:rsidRPr="00704B8E" w:rsidRDefault="00704B8E" w:rsidP="00704B8E">
      <w:pPr>
        <w:rPr>
          <w:lang w:bidi="en-US"/>
        </w:rPr>
      </w:pPr>
    </w:p>
    <w:p w14:paraId="3D6FF2A0" w14:textId="77777777" w:rsidR="00704B8E" w:rsidRPr="00704B8E" w:rsidRDefault="00704B8E" w:rsidP="00704B8E">
      <w:pPr>
        <w:rPr>
          <w:lang w:bidi="en-US"/>
        </w:rPr>
      </w:pPr>
    </w:p>
    <w:p w14:paraId="0ABBAD8F" w14:textId="77777777" w:rsidR="00704B8E" w:rsidRPr="00704B8E" w:rsidRDefault="00704B8E" w:rsidP="00704B8E">
      <w:pPr>
        <w:rPr>
          <w:lang w:bidi="en-US"/>
        </w:rPr>
      </w:pPr>
    </w:p>
    <w:p w14:paraId="5CFDFAB9" w14:textId="77777777" w:rsidR="00704B8E" w:rsidRPr="00704B8E" w:rsidRDefault="00704B8E" w:rsidP="00704B8E">
      <w:pPr>
        <w:rPr>
          <w:lang w:bidi="en-US"/>
        </w:rPr>
      </w:pPr>
    </w:p>
    <w:p w14:paraId="168878C1" w14:textId="77777777" w:rsidR="00704B8E" w:rsidRPr="00704B8E" w:rsidRDefault="00704B8E" w:rsidP="00704B8E">
      <w:pPr>
        <w:rPr>
          <w:lang w:bidi="en-US"/>
        </w:rPr>
      </w:pPr>
    </w:p>
    <w:p w14:paraId="0C8D4D06" w14:textId="77777777" w:rsidR="00704B8E" w:rsidRPr="00704B8E" w:rsidRDefault="00704B8E" w:rsidP="00704B8E">
      <w:pPr>
        <w:rPr>
          <w:lang w:bidi="en-US"/>
        </w:rPr>
      </w:pPr>
    </w:p>
    <w:p w14:paraId="23D0888B" w14:textId="77777777" w:rsidR="00704B8E" w:rsidRPr="00704B8E" w:rsidRDefault="00704B8E" w:rsidP="00704B8E">
      <w:pPr>
        <w:rPr>
          <w:lang w:bidi="en-US"/>
        </w:rPr>
      </w:pPr>
    </w:p>
    <w:p w14:paraId="1212FA2A" w14:textId="77777777" w:rsidR="00704B8E" w:rsidRPr="00704B8E" w:rsidRDefault="00704B8E" w:rsidP="00704B8E">
      <w:pPr>
        <w:rPr>
          <w:lang w:bidi="en-US"/>
        </w:rPr>
      </w:pPr>
    </w:p>
    <w:p w14:paraId="7D13E38A" w14:textId="77777777" w:rsidR="00704B8E" w:rsidRPr="00704B8E" w:rsidRDefault="00704B8E" w:rsidP="00704B8E">
      <w:pPr>
        <w:rPr>
          <w:lang w:bidi="en-US"/>
        </w:rPr>
      </w:pPr>
    </w:p>
    <w:p w14:paraId="7F0D0D81" w14:textId="77777777" w:rsidR="00704B8E" w:rsidRPr="00704B8E" w:rsidRDefault="00704B8E" w:rsidP="00704B8E">
      <w:pPr>
        <w:rPr>
          <w:lang w:bidi="en-US"/>
        </w:rPr>
      </w:pPr>
    </w:p>
    <w:p w14:paraId="32CC0F1E" w14:textId="77777777" w:rsidR="00704B8E" w:rsidRPr="00704B8E" w:rsidRDefault="00704B8E" w:rsidP="00704B8E">
      <w:pPr>
        <w:rPr>
          <w:lang w:bidi="en-US"/>
        </w:rPr>
      </w:pPr>
    </w:p>
    <w:p w14:paraId="596CB21C" w14:textId="77777777" w:rsidR="00704B8E" w:rsidRPr="00704B8E" w:rsidRDefault="00704B8E" w:rsidP="00704B8E">
      <w:pPr>
        <w:rPr>
          <w:lang w:bidi="en-US"/>
        </w:rPr>
      </w:pPr>
    </w:p>
    <w:p w14:paraId="39F9CF90" w14:textId="77777777" w:rsidR="00704B8E" w:rsidRPr="00704B8E" w:rsidRDefault="00704B8E" w:rsidP="00704B8E">
      <w:pPr>
        <w:rPr>
          <w:lang w:bidi="en-US"/>
        </w:rPr>
      </w:pPr>
    </w:p>
    <w:p w14:paraId="3F9C96A9" w14:textId="77777777" w:rsidR="00704B8E" w:rsidRPr="00704B8E" w:rsidRDefault="00704B8E" w:rsidP="00704B8E">
      <w:pPr>
        <w:rPr>
          <w:lang w:bidi="en-US"/>
        </w:rPr>
      </w:pPr>
    </w:p>
    <w:p w14:paraId="754CB8F1" w14:textId="77777777" w:rsidR="00704B8E" w:rsidRPr="00704B8E" w:rsidRDefault="00704B8E" w:rsidP="00704B8E">
      <w:pPr>
        <w:rPr>
          <w:lang w:bidi="en-US"/>
        </w:rPr>
      </w:pPr>
    </w:p>
    <w:p w14:paraId="1B5FF6CE" w14:textId="77777777" w:rsidR="00704B8E" w:rsidRPr="00704B8E" w:rsidRDefault="00704B8E" w:rsidP="00704B8E">
      <w:pPr>
        <w:rPr>
          <w:lang w:bidi="en-US"/>
        </w:rPr>
      </w:pPr>
    </w:p>
    <w:p w14:paraId="4B8BFD0D" w14:textId="77777777" w:rsidR="00704B8E" w:rsidRPr="00704B8E" w:rsidRDefault="00704B8E" w:rsidP="00704B8E">
      <w:pPr>
        <w:rPr>
          <w:lang w:bidi="en-US"/>
        </w:rPr>
      </w:pPr>
    </w:p>
    <w:p w14:paraId="5477A8BF" w14:textId="77777777" w:rsidR="00704B8E" w:rsidRPr="00704B8E" w:rsidRDefault="00704B8E" w:rsidP="00704B8E">
      <w:pPr>
        <w:rPr>
          <w:lang w:bidi="en-US"/>
        </w:rPr>
      </w:pPr>
    </w:p>
    <w:p w14:paraId="0D919D1A" w14:textId="77777777" w:rsidR="00704B8E" w:rsidRPr="00704B8E" w:rsidRDefault="00704B8E" w:rsidP="00704B8E">
      <w:pPr>
        <w:rPr>
          <w:lang w:bidi="en-US"/>
        </w:rPr>
      </w:pPr>
    </w:p>
    <w:p w14:paraId="2644AFA3" w14:textId="77777777" w:rsidR="00704B8E" w:rsidRPr="00704B8E" w:rsidRDefault="00704B8E" w:rsidP="00704B8E">
      <w:pPr>
        <w:rPr>
          <w:lang w:bidi="en-US"/>
        </w:rPr>
      </w:pPr>
    </w:p>
    <w:p w14:paraId="3412B4BE" w14:textId="77777777" w:rsidR="00704B8E" w:rsidRPr="00704B8E" w:rsidRDefault="00704B8E" w:rsidP="00704B8E">
      <w:pPr>
        <w:rPr>
          <w:lang w:bidi="en-US"/>
        </w:rPr>
      </w:pPr>
    </w:p>
    <w:p w14:paraId="4CAC9D29" w14:textId="77777777" w:rsidR="00704B8E" w:rsidRPr="00704B8E" w:rsidRDefault="00704B8E" w:rsidP="00704B8E">
      <w:pPr>
        <w:rPr>
          <w:lang w:bidi="en-US"/>
        </w:rPr>
      </w:pPr>
    </w:p>
    <w:p w14:paraId="15161A52" w14:textId="77777777" w:rsidR="00704B8E" w:rsidRPr="00704B8E" w:rsidRDefault="00704B8E" w:rsidP="00704B8E">
      <w:pPr>
        <w:rPr>
          <w:lang w:bidi="en-US"/>
        </w:rPr>
      </w:pPr>
    </w:p>
    <w:p w14:paraId="0BFC68E6" w14:textId="77777777" w:rsidR="00704B8E" w:rsidRPr="00704B8E" w:rsidRDefault="00704B8E" w:rsidP="00704B8E">
      <w:pPr>
        <w:rPr>
          <w:lang w:bidi="en-US"/>
        </w:rPr>
      </w:pPr>
    </w:p>
    <w:p w14:paraId="6D51005D" w14:textId="77777777" w:rsidR="00704B8E" w:rsidRPr="00704B8E" w:rsidRDefault="00704B8E" w:rsidP="00704B8E">
      <w:pPr>
        <w:rPr>
          <w:lang w:bidi="en-US"/>
        </w:rPr>
      </w:pPr>
    </w:p>
    <w:p w14:paraId="5787F48F" w14:textId="77777777" w:rsidR="00704B8E" w:rsidRPr="00704B8E" w:rsidRDefault="00704B8E" w:rsidP="00704B8E">
      <w:pPr>
        <w:rPr>
          <w:lang w:bidi="en-US"/>
        </w:rPr>
      </w:pPr>
    </w:p>
    <w:p w14:paraId="15BDE6B2" w14:textId="77777777" w:rsidR="00704B8E" w:rsidRDefault="00704B8E" w:rsidP="00704B8E">
      <w:pPr>
        <w:rPr>
          <w:lang w:bidi="en-US"/>
        </w:rPr>
      </w:pPr>
    </w:p>
    <w:p w14:paraId="3147FEDA" w14:textId="77777777" w:rsidR="00704B8E" w:rsidRDefault="00704B8E">
      <w:pPr>
        <w:spacing w:before="0" w:after="0"/>
        <w:rPr>
          <w:lang w:bidi="en-US"/>
        </w:rPr>
      </w:pPr>
      <w:r>
        <w:rPr>
          <w:lang w:bidi="en-US"/>
        </w:rPr>
        <w:br w:type="page"/>
      </w:r>
    </w:p>
    <w:p w14:paraId="3208AFE9" w14:textId="77777777" w:rsidR="00704B8E" w:rsidRDefault="00704B8E" w:rsidP="00704B8E">
      <w:pPr>
        <w:rPr>
          <w:lang w:bidi="en-US"/>
        </w:rPr>
      </w:pPr>
    </w:p>
    <w:p w14:paraId="125158C3" w14:textId="77777777" w:rsidR="00704B8E" w:rsidRDefault="00704B8E" w:rsidP="00704B8E">
      <w:pPr>
        <w:pStyle w:val="ListParagraph"/>
        <w:numPr>
          <w:ilvl w:val="0"/>
          <w:numId w:val="6"/>
        </w:numPr>
        <w:rPr>
          <w:b/>
          <w:bCs/>
        </w:rPr>
      </w:pPr>
      <w:r w:rsidRPr="00704B8E">
        <w:rPr>
          <w:b/>
          <w:bCs/>
        </w:rPr>
        <w:t>Feedback</w:t>
      </w:r>
    </w:p>
    <w:p w14:paraId="55C6DF85" w14:textId="77777777" w:rsidR="00704B8E" w:rsidRDefault="00704B8E" w:rsidP="00704B8E">
      <w:pPr>
        <w:ind w:left="709"/>
      </w:pPr>
      <w:r>
        <w:t>Get the feedback from users.</w:t>
      </w:r>
    </w:p>
    <w:p w14:paraId="4979D160" w14:textId="77777777" w:rsidR="00704B8E" w:rsidRDefault="00704B8E" w:rsidP="00704B8E">
      <w:pPr>
        <w:ind w:left="709"/>
      </w:pPr>
    </w:p>
    <w:p w14:paraId="61622478" w14:textId="77777777" w:rsidR="00704B8E" w:rsidRDefault="00704B8E" w:rsidP="00704B8E">
      <w:pPr>
        <w:tabs>
          <w:tab w:val="left" w:pos="2977"/>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0D1DEC35" w14:textId="77777777" w:rsidR="00704B8E" w:rsidRDefault="00704B8E" w:rsidP="00704B8E">
      <w:r>
        <w:rPr>
          <w:noProof/>
        </w:rPr>
        <w:drawing>
          <wp:anchor distT="0" distB="0" distL="0" distR="0" simplePos="0" relativeHeight="251716608" behindDoc="0" locked="0" layoutInCell="1" allowOverlap="1" wp14:anchorId="012AF4D7" wp14:editId="67FF85D7">
            <wp:simplePos x="0" y="0"/>
            <wp:positionH relativeFrom="page">
              <wp:posOffset>5133975</wp:posOffset>
            </wp:positionH>
            <wp:positionV relativeFrom="paragraph">
              <wp:posOffset>501015</wp:posOffset>
            </wp:positionV>
            <wp:extent cx="1840230" cy="7228840"/>
            <wp:effectExtent l="133350" t="114300" r="121920" b="162560"/>
            <wp:wrapNone/>
            <wp:docPr id="54"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46" cstate="print"/>
                    <a:stretch>
                      <a:fillRect/>
                    </a:stretch>
                  </pic:blipFill>
                  <pic:spPr>
                    <a:xfrm>
                      <a:off x="0" y="0"/>
                      <a:ext cx="1840230" cy="7228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FFB7436" w14:textId="77777777" w:rsidR="00704B8E" w:rsidRDefault="00704B8E" w:rsidP="00704B8E">
      <w:r>
        <w:rPr>
          <w:noProof/>
        </w:rPr>
        <w:drawing>
          <wp:anchor distT="0" distB="0" distL="0" distR="0" simplePos="0" relativeHeight="251714560" behindDoc="0" locked="0" layoutInCell="1" allowOverlap="1" wp14:anchorId="50BE699D" wp14:editId="33E68F8A">
            <wp:simplePos x="0" y="0"/>
            <wp:positionH relativeFrom="page">
              <wp:posOffset>542925</wp:posOffset>
            </wp:positionH>
            <wp:positionV relativeFrom="paragraph">
              <wp:posOffset>224790</wp:posOffset>
            </wp:positionV>
            <wp:extent cx="4323080" cy="5010785"/>
            <wp:effectExtent l="0" t="0" r="1270" b="0"/>
            <wp:wrapNone/>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47" cstate="print"/>
                    <a:stretch>
                      <a:fillRect/>
                    </a:stretch>
                  </pic:blipFill>
                  <pic:spPr>
                    <a:xfrm>
                      <a:off x="0" y="0"/>
                      <a:ext cx="4323080" cy="5010785"/>
                    </a:xfrm>
                    <a:prstGeom prst="rect">
                      <a:avLst/>
                    </a:prstGeom>
                  </pic:spPr>
                </pic:pic>
              </a:graphicData>
            </a:graphic>
          </wp:anchor>
        </w:drawing>
      </w:r>
    </w:p>
    <w:p w14:paraId="7CA615FA" w14:textId="77777777" w:rsidR="00704B8E" w:rsidRPr="00704B8E" w:rsidRDefault="00704B8E" w:rsidP="00704B8E"/>
    <w:p w14:paraId="0AA61A46" w14:textId="77777777" w:rsidR="00704B8E" w:rsidRPr="00704B8E" w:rsidRDefault="00704B8E" w:rsidP="00704B8E"/>
    <w:p w14:paraId="214AAC0D" w14:textId="77777777" w:rsidR="00704B8E" w:rsidRPr="00704B8E" w:rsidRDefault="00704B8E" w:rsidP="00704B8E"/>
    <w:p w14:paraId="48B7202D" w14:textId="77777777" w:rsidR="00704B8E" w:rsidRPr="00704B8E" w:rsidRDefault="00704B8E" w:rsidP="00704B8E"/>
    <w:p w14:paraId="345A33B1" w14:textId="77777777" w:rsidR="00704B8E" w:rsidRPr="00704B8E" w:rsidRDefault="00704B8E" w:rsidP="00704B8E"/>
    <w:p w14:paraId="037DE2DF" w14:textId="77777777" w:rsidR="00704B8E" w:rsidRPr="00704B8E" w:rsidRDefault="00704B8E" w:rsidP="00704B8E"/>
    <w:p w14:paraId="0F754920" w14:textId="77777777" w:rsidR="00704B8E" w:rsidRPr="00704B8E" w:rsidRDefault="00704B8E" w:rsidP="00704B8E"/>
    <w:p w14:paraId="21830860" w14:textId="77777777" w:rsidR="00704B8E" w:rsidRPr="00704B8E" w:rsidRDefault="00704B8E" w:rsidP="00704B8E"/>
    <w:p w14:paraId="3AE503BF" w14:textId="77777777" w:rsidR="00704B8E" w:rsidRPr="00704B8E" w:rsidRDefault="00704B8E" w:rsidP="00704B8E"/>
    <w:p w14:paraId="7ECD8B0D" w14:textId="77777777" w:rsidR="00704B8E" w:rsidRPr="00704B8E" w:rsidRDefault="00704B8E" w:rsidP="00704B8E"/>
    <w:p w14:paraId="2E5C7BAB" w14:textId="77777777" w:rsidR="00704B8E" w:rsidRPr="00704B8E" w:rsidRDefault="00704B8E" w:rsidP="00704B8E"/>
    <w:p w14:paraId="2D011209" w14:textId="77777777" w:rsidR="00704B8E" w:rsidRPr="00704B8E" w:rsidRDefault="00704B8E" w:rsidP="00704B8E"/>
    <w:p w14:paraId="1D1D9E9D" w14:textId="77777777" w:rsidR="00704B8E" w:rsidRPr="00704B8E" w:rsidRDefault="00704B8E" w:rsidP="00704B8E"/>
    <w:p w14:paraId="145AC17B" w14:textId="77777777" w:rsidR="00704B8E" w:rsidRPr="00704B8E" w:rsidRDefault="00704B8E" w:rsidP="00704B8E"/>
    <w:p w14:paraId="78BD5A5B" w14:textId="77777777" w:rsidR="00704B8E" w:rsidRPr="00704B8E" w:rsidRDefault="00704B8E" w:rsidP="00704B8E"/>
    <w:p w14:paraId="13404AA0" w14:textId="77777777" w:rsidR="00704B8E" w:rsidRPr="00704B8E" w:rsidRDefault="00704B8E" w:rsidP="00704B8E"/>
    <w:p w14:paraId="247B8F74" w14:textId="77777777" w:rsidR="00704B8E" w:rsidRPr="00704B8E" w:rsidRDefault="00704B8E" w:rsidP="00704B8E"/>
    <w:p w14:paraId="333B18E0" w14:textId="77777777" w:rsidR="00704B8E" w:rsidRPr="00704B8E" w:rsidRDefault="00704B8E" w:rsidP="00704B8E"/>
    <w:p w14:paraId="7D362B01" w14:textId="77777777" w:rsidR="00704B8E" w:rsidRPr="00704B8E" w:rsidRDefault="00704B8E" w:rsidP="00704B8E"/>
    <w:p w14:paraId="221CB934" w14:textId="77777777" w:rsidR="00704B8E" w:rsidRPr="00704B8E" w:rsidRDefault="00704B8E" w:rsidP="00704B8E"/>
    <w:p w14:paraId="42F9D2D6" w14:textId="77777777" w:rsidR="00704B8E" w:rsidRPr="00704B8E" w:rsidRDefault="00704B8E" w:rsidP="00704B8E"/>
    <w:p w14:paraId="051A3882" w14:textId="77777777" w:rsidR="00704B8E" w:rsidRPr="00704B8E" w:rsidRDefault="00704B8E" w:rsidP="00704B8E"/>
    <w:p w14:paraId="59F681C1" w14:textId="77777777" w:rsidR="00704B8E" w:rsidRPr="00704B8E" w:rsidRDefault="00704B8E" w:rsidP="00704B8E"/>
    <w:p w14:paraId="60DCC199" w14:textId="77777777" w:rsidR="00704B8E" w:rsidRPr="00704B8E" w:rsidRDefault="00704B8E" w:rsidP="00704B8E"/>
    <w:p w14:paraId="0FFBE76C" w14:textId="77777777" w:rsidR="00704B8E" w:rsidRPr="00704B8E" w:rsidRDefault="00704B8E" w:rsidP="00704B8E"/>
    <w:p w14:paraId="4DE9CFBC" w14:textId="77777777" w:rsidR="00704B8E" w:rsidRPr="00704B8E" w:rsidRDefault="00704B8E" w:rsidP="00704B8E"/>
    <w:p w14:paraId="1DD32D4D" w14:textId="77777777" w:rsidR="00704B8E" w:rsidRPr="00704B8E" w:rsidRDefault="00704B8E" w:rsidP="00704B8E"/>
    <w:p w14:paraId="497D99D2" w14:textId="77777777" w:rsidR="00704B8E" w:rsidRPr="00704B8E" w:rsidRDefault="00704B8E" w:rsidP="00704B8E"/>
    <w:p w14:paraId="7282E5A0" w14:textId="77777777" w:rsidR="00704B8E" w:rsidRPr="00704B8E" w:rsidRDefault="00704B8E" w:rsidP="00704B8E"/>
    <w:p w14:paraId="22B03140" w14:textId="77777777" w:rsidR="00704B8E" w:rsidRDefault="00704B8E" w:rsidP="00704B8E"/>
    <w:p w14:paraId="5C5E1D1F" w14:textId="77777777" w:rsidR="001A40DD" w:rsidRDefault="001A40DD">
      <w:pPr>
        <w:spacing w:before="0" w:after="0"/>
      </w:pPr>
      <w:r>
        <w:br w:type="page"/>
      </w:r>
    </w:p>
    <w:p w14:paraId="219002EF" w14:textId="77777777" w:rsidR="001A40DD" w:rsidRDefault="001A40DD">
      <w:pPr>
        <w:spacing w:before="0" w:after="0"/>
      </w:pPr>
    </w:p>
    <w:p w14:paraId="2CCD480B" w14:textId="77777777" w:rsidR="001A40DD" w:rsidRDefault="001A40DD" w:rsidP="001A40DD">
      <w:pPr>
        <w:pStyle w:val="Heading3"/>
        <w:rPr>
          <w:shd w:val="clear" w:color="auto" w:fill="FFFFFF"/>
        </w:rPr>
      </w:pPr>
      <w:bookmarkStart w:id="25" w:name="_Toc49417584"/>
      <w:r>
        <w:rPr>
          <w:shd w:val="clear" w:color="auto" w:fill="FFFFFF"/>
        </w:rPr>
        <w:t>MODULE DESCRIPTION</w:t>
      </w:r>
      <w:bookmarkEnd w:id="25"/>
      <w:r>
        <w:rPr>
          <w:shd w:val="clear" w:color="auto" w:fill="FFFFFF"/>
        </w:rPr>
        <w:t xml:space="preserve"> </w:t>
      </w:r>
    </w:p>
    <w:p w14:paraId="5A5190D5" w14:textId="77777777" w:rsidR="009A168D" w:rsidRDefault="001A40DD" w:rsidP="001A40DD">
      <w:pPr>
        <w:rPr>
          <w:shd w:val="clear" w:color="auto" w:fill="FFFFFF"/>
        </w:rPr>
      </w:pPr>
      <w:r>
        <w:rPr>
          <w:shd w:val="clear" w:color="auto" w:fill="FFFFFF"/>
        </w:rPr>
        <w:t>This chapter will provide information about</w:t>
      </w:r>
      <w:r w:rsidR="009A168D">
        <w:rPr>
          <w:shd w:val="clear" w:color="auto" w:fill="FFFFFF"/>
        </w:rPr>
        <w:t xml:space="preserve"> module</w:t>
      </w:r>
      <w:r>
        <w:rPr>
          <w:shd w:val="clear" w:color="auto" w:fill="FFFFFF"/>
        </w:rPr>
        <w:t xml:space="preserve"> function integratedin the website</w:t>
      </w:r>
    </w:p>
    <w:p w14:paraId="062E161F" w14:textId="77777777" w:rsidR="009A168D" w:rsidRDefault="009A168D" w:rsidP="001A40DD">
      <w:pPr>
        <w:rPr>
          <w:shd w:val="clear" w:color="auto" w:fill="FFFFFF"/>
        </w:rPr>
      </w:pPr>
    </w:p>
    <w:p w14:paraId="31135577" w14:textId="77777777" w:rsidR="009A168D" w:rsidRPr="001F3DBE" w:rsidRDefault="00A53507" w:rsidP="009A168D">
      <w:pPr>
        <w:pStyle w:val="ListParagraph"/>
        <w:numPr>
          <w:ilvl w:val="0"/>
          <w:numId w:val="9"/>
        </w:numPr>
        <w:rPr>
          <w:b/>
          <w:bCs/>
        </w:rPr>
      </w:pPr>
      <w:r w:rsidRPr="001F3DBE">
        <w:rPr>
          <w:b/>
          <w:bCs/>
          <w:noProof/>
        </w:rPr>
        <w:drawing>
          <wp:anchor distT="0" distB="0" distL="114300" distR="114300" simplePos="0" relativeHeight="251732992" behindDoc="1" locked="0" layoutInCell="1" allowOverlap="1" wp14:anchorId="2F1D835D" wp14:editId="1A4565A6">
            <wp:simplePos x="0" y="0"/>
            <wp:positionH relativeFrom="margin">
              <wp:align>center</wp:align>
            </wp:positionH>
            <wp:positionV relativeFrom="paragraph">
              <wp:posOffset>418129</wp:posOffset>
            </wp:positionV>
            <wp:extent cx="6562725" cy="2940050"/>
            <wp:effectExtent l="133350" t="114300" r="123825" b="165100"/>
            <wp:wrapTight wrapText="bothSides">
              <wp:wrapPolygon edited="0">
                <wp:start x="-376" y="-840"/>
                <wp:lineTo x="-439" y="21553"/>
                <wp:lineTo x="-251" y="22673"/>
                <wp:lineTo x="21757" y="22673"/>
                <wp:lineTo x="21945" y="21833"/>
                <wp:lineTo x="21882" y="-840"/>
                <wp:lineTo x="-376" y="-84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62725" cy="2940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BF59DC">
        <w:rPr>
          <w:b/>
          <w:bCs/>
        </w:rPr>
        <w:t>Banner</w:t>
      </w:r>
      <w:r w:rsidR="009A168D" w:rsidRPr="001F3DBE">
        <w:rPr>
          <w:b/>
          <w:bCs/>
        </w:rPr>
        <w:t xml:space="preserve"> Slide</w:t>
      </w:r>
      <w:r w:rsidR="00BF59DC">
        <w:rPr>
          <w:b/>
          <w:bCs/>
        </w:rPr>
        <w:t>r</w:t>
      </w:r>
    </w:p>
    <w:p w14:paraId="4DC28488" w14:textId="77777777" w:rsidR="009A168D" w:rsidRPr="001F3DBE" w:rsidRDefault="009A168D" w:rsidP="009A168D">
      <w:pPr>
        <w:pStyle w:val="ListParagraph"/>
        <w:numPr>
          <w:ilvl w:val="0"/>
          <w:numId w:val="10"/>
        </w:numPr>
        <w:rPr>
          <w:b/>
          <w:bCs/>
        </w:rPr>
      </w:pPr>
      <w:r w:rsidRPr="001F3DBE">
        <w:rPr>
          <w:rFonts w:ascii="Arial"/>
          <w:b/>
          <w:bCs/>
          <w:sz w:val="30"/>
          <w:szCs w:val="30"/>
          <w:shd w:val="clear" w:color="auto" w:fill="FFFFFF"/>
        </w:rPr>
        <w:t xml:space="preserve">Description </w:t>
      </w:r>
    </w:p>
    <w:p w14:paraId="3A632821" w14:textId="77777777" w:rsidR="00700DEF" w:rsidRPr="00700DEF" w:rsidRDefault="009A168D" w:rsidP="00700DEF">
      <w:pPr>
        <w:rPr>
          <w:shd w:val="clear" w:color="auto" w:fill="FFFFFF"/>
        </w:rPr>
      </w:pPr>
      <w:r>
        <w:rPr>
          <w:shd w:val="clear" w:color="auto" w:fill="FFFFFF"/>
        </w:rPr>
        <w:tab/>
        <w:t xml:space="preserve">We just use </w:t>
      </w:r>
      <w:r w:rsidR="001F3DBE">
        <w:rPr>
          <w:shd w:val="clear" w:color="auto" w:fill="FFFFFF"/>
        </w:rPr>
        <w:t>Revolution Slider</w:t>
      </w:r>
      <w:r>
        <w:rPr>
          <w:shd w:val="clear" w:color="auto" w:fill="FFFFFF"/>
        </w:rPr>
        <w:t xml:space="preserve"> for slide function.</w:t>
      </w:r>
      <w:r w:rsidR="00EB2A85" w:rsidRPr="00EB2A85">
        <w:t xml:space="preserve"> </w:t>
      </w:r>
      <w:r w:rsidR="00EB2A85" w:rsidRPr="00EB2A85">
        <w:rPr>
          <w:shd w:val="clear" w:color="auto" w:fill="FFFFFF"/>
        </w:rPr>
        <w:t xml:space="preserve">There are tons of </w:t>
      </w:r>
      <w:r w:rsidR="00EB2A85">
        <w:rPr>
          <w:shd w:val="clear" w:color="auto" w:fill="FFFFFF"/>
        </w:rPr>
        <w:tab/>
      </w:r>
      <w:r w:rsidR="00EB2A85" w:rsidRPr="00EB2A85">
        <w:rPr>
          <w:shd w:val="clear" w:color="auto" w:fill="FFFFFF"/>
        </w:rPr>
        <w:t xml:space="preserve">great features built into Slider Revolution to make creating custom </w:t>
      </w:r>
      <w:r w:rsidR="00EB2A85">
        <w:rPr>
          <w:shd w:val="clear" w:color="auto" w:fill="FFFFFF"/>
        </w:rPr>
        <w:tab/>
      </w:r>
      <w:r w:rsidR="00EB2A85" w:rsidRPr="00EB2A85">
        <w:rPr>
          <w:shd w:val="clear" w:color="auto" w:fill="FFFFFF"/>
        </w:rPr>
        <w:t>sliders for your website easy. Here are a few of our favorites.</w:t>
      </w:r>
      <w:r w:rsidR="00700DEF" w:rsidRPr="00700DEF">
        <w:t xml:space="preserve"> </w:t>
      </w:r>
    </w:p>
    <w:p w14:paraId="090741D9" w14:textId="77777777" w:rsidR="00EB2A85" w:rsidRDefault="00700DEF" w:rsidP="00700DEF">
      <w:pPr>
        <w:rPr>
          <w:shd w:val="clear" w:color="auto" w:fill="FFFFFF"/>
        </w:rPr>
      </w:pPr>
      <w:r>
        <w:rPr>
          <w:shd w:val="clear" w:color="auto" w:fill="FFFFFF"/>
        </w:rPr>
        <w:tab/>
      </w:r>
      <w:r w:rsidRPr="00700DEF">
        <w:rPr>
          <w:shd w:val="clear" w:color="auto" w:fill="FFFFFF"/>
        </w:rPr>
        <w:t>it has transfer time</w:t>
      </w:r>
      <w:r>
        <w:rPr>
          <w:shd w:val="clear" w:color="auto" w:fill="FFFFFF"/>
        </w:rPr>
        <w:t xml:space="preserve"> 4s</w:t>
      </w:r>
      <w:r w:rsidR="009D69AD">
        <w:rPr>
          <w:shd w:val="clear" w:color="auto" w:fill="FFFFFF"/>
        </w:rPr>
        <w:t>.</w:t>
      </w:r>
    </w:p>
    <w:p w14:paraId="7675DCB9" w14:textId="77777777" w:rsidR="00EB2A85" w:rsidRDefault="00EB2A85">
      <w:pPr>
        <w:spacing w:before="0" w:after="0"/>
        <w:rPr>
          <w:shd w:val="clear" w:color="auto" w:fill="FFFFFF"/>
        </w:rPr>
      </w:pPr>
      <w:r>
        <w:rPr>
          <w:shd w:val="clear" w:color="auto" w:fill="FFFFFF"/>
        </w:rPr>
        <w:br w:type="page"/>
      </w:r>
    </w:p>
    <w:p w14:paraId="22A19C92" w14:textId="77777777" w:rsidR="009A168D" w:rsidRDefault="009A168D" w:rsidP="009A168D">
      <w:pPr>
        <w:rPr>
          <w:shd w:val="clear" w:color="auto" w:fill="FFFFFF"/>
        </w:rPr>
      </w:pPr>
    </w:p>
    <w:p w14:paraId="2D004E27" w14:textId="77777777" w:rsidR="00BF59DC" w:rsidRPr="000E67BA" w:rsidRDefault="009D69AD" w:rsidP="00BF59DC">
      <w:pPr>
        <w:pStyle w:val="ListParagraph"/>
        <w:numPr>
          <w:ilvl w:val="0"/>
          <w:numId w:val="10"/>
        </w:numPr>
        <w:rPr>
          <w:b/>
          <w:bCs/>
        </w:rPr>
      </w:pPr>
      <w:r w:rsidRPr="000E67BA">
        <w:rPr>
          <w:b/>
          <w:bCs/>
          <w:noProof/>
        </w:rPr>
        <mc:AlternateContent>
          <mc:Choice Requires="wps">
            <w:drawing>
              <wp:anchor distT="0" distB="0" distL="114300" distR="114300" simplePos="0" relativeHeight="251748352" behindDoc="0" locked="0" layoutInCell="1" allowOverlap="1" wp14:anchorId="73594321" wp14:editId="4271412C">
                <wp:simplePos x="0" y="0"/>
                <wp:positionH relativeFrom="column">
                  <wp:posOffset>743585</wp:posOffset>
                </wp:positionH>
                <wp:positionV relativeFrom="paragraph">
                  <wp:posOffset>912231</wp:posOffset>
                </wp:positionV>
                <wp:extent cx="940279" cy="154988"/>
                <wp:effectExtent l="0" t="0" r="12700" b="16510"/>
                <wp:wrapNone/>
                <wp:docPr id="69" name="Rectangle 69"/>
                <wp:cNvGraphicFramePr/>
                <a:graphic xmlns:a="http://schemas.openxmlformats.org/drawingml/2006/main">
                  <a:graphicData uri="http://schemas.microsoft.com/office/word/2010/wordprocessingShape">
                    <wps:wsp>
                      <wps:cNvSpPr/>
                      <wps:spPr>
                        <a:xfrm>
                          <a:off x="0" y="0"/>
                          <a:ext cx="940279" cy="154988"/>
                        </a:xfrm>
                        <a:prstGeom prst="rect">
                          <a:avLst/>
                        </a:prstGeom>
                        <a:no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ex="http://schemas.microsoft.com/office/word/2018/wordml/cex">
            <w:pict>
              <v:rect w14:anchorId="7BFE152C" id="Rectangle 69" o:spid="_x0000_s1026" style="position:absolute;margin-left:58.55pt;margin-top:71.85pt;width:74.05pt;height:12.2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" filled="f" strokecolor="red" strokeweight="2pt">
                <v:stroke miterlimit="4"/>
                <v:textbox inset="3pt,3pt,3pt,3pt"/>
              </v:rect>
            </w:pict>
          </mc:Fallback>
        </mc:AlternateContent>
      </w:r>
      <w:r w:rsidRPr="000E67BA">
        <w:rPr>
          <w:b/>
          <w:bCs/>
          <w:noProof/>
        </w:rPr>
        <w:drawing>
          <wp:anchor distT="0" distB="0" distL="114300" distR="114300" simplePos="0" relativeHeight="251662335" behindDoc="0" locked="0" layoutInCell="1" allowOverlap="1" wp14:anchorId="0DDE1C50" wp14:editId="1CF0EF0C">
            <wp:simplePos x="0" y="0"/>
            <wp:positionH relativeFrom="page">
              <wp:align>center</wp:align>
            </wp:positionH>
            <wp:positionV relativeFrom="paragraph">
              <wp:posOffset>424659</wp:posOffset>
            </wp:positionV>
            <wp:extent cx="6512560" cy="3028772"/>
            <wp:effectExtent l="0" t="0" r="2540" b="635"/>
            <wp:wrapThrough wrapText="bothSides">
              <wp:wrapPolygon edited="0">
                <wp:start x="0" y="0"/>
                <wp:lineTo x="0" y="21469"/>
                <wp:lineTo x="21545" y="21469"/>
                <wp:lineTo x="21545"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512560" cy="3028772"/>
                    </a:xfrm>
                    <a:prstGeom prst="rect">
                      <a:avLst/>
                    </a:prstGeom>
                  </pic:spPr>
                </pic:pic>
              </a:graphicData>
            </a:graphic>
          </wp:anchor>
        </w:drawing>
      </w:r>
      <w:r w:rsidR="000E67BA" w:rsidRPr="000E67BA">
        <w:rPr>
          <w:b/>
          <w:bCs/>
          <w:noProof/>
        </w:rPr>
        <w:t>Source Code with Comments</w:t>
      </w:r>
      <w:r w:rsidR="009A168D" w:rsidRPr="000E67BA">
        <w:rPr>
          <w:b/>
          <w:bCs/>
          <w:shd w:val="clear" w:color="auto" w:fill="FFFFFF"/>
        </w:rPr>
        <w:tab/>
      </w:r>
    </w:p>
    <w:p w14:paraId="7FC30216" w14:textId="77777777" w:rsidR="009D69AD" w:rsidRPr="009D69AD" w:rsidRDefault="0034036E" w:rsidP="009D69AD">
      <w:pPr>
        <w:pStyle w:val="imgcaption"/>
      </w:pPr>
      <w:r>
        <w:t>D</w:t>
      </w:r>
      <w:r w:rsidR="009D69AD" w:rsidRPr="009D69AD">
        <w:t>eclare a div tag with id is home_slider</w:t>
      </w:r>
    </w:p>
    <w:p w14:paraId="7733F09D" w14:textId="77777777" w:rsidR="009D69AD" w:rsidRPr="009D69AD" w:rsidRDefault="009D69AD" w:rsidP="009D69AD">
      <w:pPr>
        <w:keepNext/>
        <w:spacing w:before="0" w:after="0"/>
      </w:pPr>
      <w:r w:rsidRPr="00700DEF">
        <w:rPr>
          <w:noProof/>
        </w:rPr>
        <w:drawing>
          <wp:anchor distT="0" distB="0" distL="114300" distR="114300" simplePos="0" relativeHeight="251749376" behindDoc="0" locked="0" layoutInCell="1" allowOverlap="1" wp14:anchorId="620F6BDC" wp14:editId="04A9C239">
            <wp:simplePos x="0" y="0"/>
            <wp:positionH relativeFrom="margin">
              <wp:align>left</wp:align>
            </wp:positionH>
            <wp:positionV relativeFrom="paragraph">
              <wp:posOffset>248249</wp:posOffset>
            </wp:positionV>
            <wp:extent cx="6562725" cy="4274820"/>
            <wp:effectExtent l="0" t="0" r="9525" b="0"/>
            <wp:wrapThrough wrapText="bothSides">
              <wp:wrapPolygon edited="0">
                <wp:start x="0" y="0"/>
                <wp:lineTo x="0" y="21465"/>
                <wp:lineTo x="21569" y="21465"/>
                <wp:lineTo x="21569"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562725" cy="4274820"/>
                    </a:xfrm>
                    <a:prstGeom prst="rect">
                      <a:avLst/>
                    </a:prstGeom>
                  </pic:spPr>
                </pic:pic>
              </a:graphicData>
            </a:graphic>
          </wp:anchor>
        </w:drawing>
      </w:r>
    </w:p>
    <w:p w14:paraId="1EA2A329" w14:textId="77777777" w:rsidR="00954D65" w:rsidRPr="00404373" w:rsidRDefault="0034036E" w:rsidP="009D69AD">
      <w:pPr>
        <w:spacing w:before="0" w:after="0"/>
        <w:jc w:val="center"/>
        <w:rPr>
          <w:i/>
          <w:iCs/>
        </w:rPr>
      </w:pPr>
      <w:r>
        <w:rPr>
          <w:i/>
          <w:iCs/>
        </w:rPr>
        <w:t>U</w:t>
      </w:r>
      <w:r w:rsidR="009D69AD" w:rsidRPr="009D69AD">
        <w:rPr>
          <w:i/>
          <w:iCs/>
        </w:rPr>
        <w:t>se the id selector</w:t>
      </w:r>
      <w:r w:rsidR="009D69AD">
        <w:rPr>
          <w:i/>
          <w:iCs/>
        </w:rPr>
        <w:t xml:space="preserve"> #home_slider </w:t>
      </w:r>
    </w:p>
    <w:p w14:paraId="605A1391" w14:textId="77777777" w:rsidR="00954D65" w:rsidRDefault="00954D65">
      <w:pPr>
        <w:spacing w:before="0" w:after="0"/>
      </w:pPr>
    </w:p>
    <w:p w14:paraId="7AAD79F0" w14:textId="77777777" w:rsidR="00954D65" w:rsidRDefault="00954D65">
      <w:pPr>
        <w:spacing w:before="0" w:after="0"/>
      </w:pPr>
      <w:r>
        <w:br w:type="page"/>
      </w:r>
    </w:p>
    <w:p w14:paraId="6C2BEB57" w14:textId="77777777" w:rsidR="00954D65" w:rsidRDefault="00954D65">
      <w:pPr>
        <w:spacing w:before="0" w:after="0"/>
      </w:pPr>
    </w:p>
    <w:p w14:paraId="6BF04BE2" w14:textId="77777777" w:rsidR="00A53507" w:rsidRDefault="00A53507">
      <w:pPr>
        <w:spacing w:before="0" w:after="0"/>
      </w:pPr>
    </w:p>
    <w:p w14:paraId="7C9C10DD" w14:textId="77777777" w:rsidR="009D69AD" w:rsidRDefault="00954D65" w:rsidP="009D69AD">
      <w:pPr>
        <w:pStyle w:val="ListParagraph"/>
        <w:numPr>
          <w:ilvl w:val="0"/>
          <w:numId w:val="9"/>
        </w:numPr>
        <w:rPr>
          <w:b/>
          <w:bCs/>
        </w:rPr>
      </w:pPr>
      <w:r w:rsidRPr="00A53507">
        <w:rPr>
          <w:b/>
          <w:bCs/>
        </w:rPr>
        <w:t>Best Sellers Slider</w:t>
      </w:r>
      <w:r w:rsidRPr="00A53507">
        <w:rPr>
          <w:b/>
          <w:bCs/>
        </w:rPr>
        <w:tab/>
      </w:r>
    </w:p>
    <w:p w14:paraId="0A3FE08E" w14:textId="77777777" w:rsidR="009D69AD" w:rsidRPr="009D69AD" w:rsidRDefault="009D69AD" w:rsidP="009D69AD">
      <w:r>
        <w:rPr>
          <w:noProof/>
        </w:rPr>
        <w:drawing>
          <wp:anchor distT="0" distB="0" distL="114300" distR="114300" simplePos="0" relativeHeight="251745280" behindDoc="1" locked="0" layoutInCell="1" allowOverlap="1" wp14:anchorId="7F8CBC60" wp14:editId="5523AD81">
            <wp:simplePos x="0" y="0"/>
            <wp:positionH relativeFrom="margin">
              <wp:align>center</wp:align>
            </wp:positionH>
            <wp:positionV relativeFrom="paragraph">
              <wp:posOffset>375920</wp:posOffset>
            </wp:positionV>
            <wp:extent cx="6664960" cy="2851150"/>
            <wp:effectExtent l="114300" t="114300" r="116840" b="139700"/>
            <wp:wrapTight wrapText="bothSides">
              <wp:wrapPolygon edited="0">
                <wp:start x="-370" y="-866"/>
                <wp:lineTo x="-370" y="22514"/>
                <wp:lineTo x="21917" y="22514"/>
                <wp:lineTo x="21917" y="-866"/>
                <wp:lineTo x="-370" y="-866"/>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64960" cy="2851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F965B36" w14:textId="77777777" w:rsidR="00A53507" w:rsidRDefault="00A53507" w:rsidP="00E27181">
      <w:pPr>
        <w:pStyle w:val="ListParagraph"/>
        <w:numPr>
          <w:ilvl w:val="0"/>
          <w:numId w:val="12"/>
        </w:numPr>
      </w:pPr>
      <w:r w:rsidRPr="00E27181">
        <w:rPr>
          <w:rFonts w:ascii="Arial"/>
          <w:b/>
          <w:bCs/>
          <w:sz w:val="30"/>
          <w:szCs w:val="30"/>
          <w:shd w:val="clear" w:color="auto" w:fill="FFFFFF"/>
        </w:rPr>
        <w:t>Description</w:t>
      </w:r>
      <w:r>
        <w:rPr>
          <w:noProof/>
        </w:rPr>
        <w:t xml:space="preserve"> </w:t>
      </w:r>
    </w:p>
    <w:p w14:paraId="5636063A" w14:textId="77777777" w:rsidR="00A53507" w:rsidRPr="00EB2A85" w:rsidRDefault="00A53507" w:rsidP="00A53507">
      <w:pPr>
        <w:rPr>
          <w:shd w:val="clear" w:color="auto" w:fill="FFFFFF"/>
        </w:rPr>
      </w:pPr>
      <w:r>
        <w:rPr>
          <w:shd w:val="clear" w:color="auto" w:fill="FFFFFF"/>
        </w:rPr>
        <w:tab/>
        <w:t xml:space="preserve">We just use </w:t>
      </w:r>
      <w:r w:rsidRPr="00A53507">
        <w:rPr>
          <w:shd w:val="clear" w:color="auto" w:fill="FFFFFF"/>
        </w:rPr>
        <w:t>Bootstrap Carousel</w:t>
      </w:r>
      <w:r>
        <w:rPr>
          <w:shd w:val="clear" w:color="auto" w:fill="FFFFFF"/>
        </w:rPr>
        <w:t xml:space="preserve"> and custom CSS, </w:t>
      </w:r>
      <w:r w:rsidRPr="00A53507">
        <w:rPr>
          <w:shd w:val="clear" w:color="auto" w:fill="FFFFFF"/>
        </w:rPr>
        <w:t xml:space="preserve">A </w:t>
      </w:r>
      <w:r>
        <w:rPr>
          <w:shd w:val="clear" w:color="auto" w:fill="FFFFFF"/>
        </w:rPr>
        <w:t xml:space="preserve">layer </w:t>
      </w:r>
      <w:r w:rsidRPr="00A53507">
        <w:rPr>
          <w:shd w:val="clear" w:color="auto" w:fill="FFFFFF"/>
        </w:rPr>
        <w:t xml:space="preserve">will have </w:t>
      </w:r>
      <w:r>
        <w:rPr>
          <w:shd w:val="clear" w:color="auto" w:fill="FFFFFF"/>
        </w:rPr>
        <w:tab/>
      </w:r>
      <w:r w:rsidRPr="00A53507">
        <w:rPr>
          <w:shd w:val="clear" w:color="auto" w:fill="FFFFFF"/>
        </w:rPr>
        <w:t>4 products shown</w:t>
      </w:r>
      <w:r w:rsidR="00E27181">
        <w:rPr>
          <w:shd w:val="clear" w:color="auto" w:fill="FFFFFF"/>
        </w:rPr>
        <w:t>.</w:t>
      </w:r>
      <w:r w:rsidR="00E27181">
        <w:t xml:space="preserve"> </w:t>
      </w:r>
      <w:r w:rsidR="00E27181">
        <w:rPr>
          <w:shd w:val="clear" w:color="auto" w:fill="FFFFFF"/>
        </w:rPr>
        <w:t>C</w:t>
      </w:r>
      <w:r w:rsidR="00E27181" w:rsidRPr="00E27181">
        <w:rPr>
          <w:shd w:val="clear" w:color="auto" w:fill="FFFFFF"/>
        </w:rPr>
        <w:t xml:space="preserve">an control display and purchase directly by </w:t>
      </w:r>
      <w:r w:rsidR="00E27181">
        <w:rPr>
          <w:shd w:val="clear" w:color="auto" w:fill="FFFFFF"/>
        </w:rPr>
        <w:tab/>
      </w:r>
      <w:r w:rsidR="00E27181" w:rsidRPr="00E27181">
        <w:rPr>
          <w:shd w:val="clear" w:color="auto" w:fill="FFFFFF"/>
        </w:rPr>
        <w:t>clicking the price button</w:t>
      </w:r>
      <w:r w:rsidR="009D69AD">
        <w:rPr>
          <w:shd w:val="clear" w:color="auto" w:fill="FFFFFF"/>
        </w:rPr>
        <w:t>.</w:t>
      </w:r>
    </w:p>
    <w:p w14:paraId="7199B037" w14:textId="77777777" w:rsidR="00E27181" w:rsidRDefault="00E27181">
      <w:pPr>
        <w:spacing w:before="0" w:after="0"/>
      </w:pPr>
      <w:r>
        <w:br w:type="page"/>
      </w:r>
    </w:p>
    <w:p w14:paraId="300A2352" w14:textId="77777777" w:rsidR="00A53507" w:rsidRDefault="00A53507" w:rsidP="00A53507"/>
    <w:p w14:paraId="0FF9C5A7" w14:textId="77777777" w:rsidR="00404373" w:rsidRPr="00404373" w:rsidRDefault="000E67BA" w:rsidP="000E67BA">
      <w:pPr>
        <w:pStyle w:val="ListParagraph"/>
        <w:numPr>
          <w:ilvl w:val="0"/>
          <w:numId w:val="12"/>
        </w:numPr>
      </w:pPr>
      <w:r w:rsidRPr="000E67BA">
        <w:rPr>
          <w:b/>
          <w:bCs/>
        </w:rPr>
        <w:t>Source Code with Comments</w:t>
      </w:r>
      <w:r w:rsidR="00404373" w:rsidRPr="00404373">
        <w:rPr>
          <w:noProof/>
        </w:rPr>
        <w:drawing>
          <wp:anchor distT="0" distB="0" distL="114300" distR="114300" simplePos="0" relativeHeight="251747328" behindDoc="0" locked="0" layoutInCell="1" allowOverlap="1" wp14:anchorId="54C406CD" wp14:editId="7F45D79C">
            <wp:simplePos x="0" y="0"/>
            <wp:positionH relativeFrom="margin">
              <wp:align>left</wp:align>
            </wp:positionH>
            <wp:positionV relativeFrom="paragraph">
              <wp:posOffset>250166</wp:posOffset>
            </wp:positionV>
            <wp:extent cx="6562725" cy="1282065"/>
            <wp:effectExtent l="0" t="0" r="9525" b="0"/>
            <wp:wrapThrough wrapText="bothSides">
              <wp:wrapPolygon edited="0">
                <wp:start x="0" y="0"/>
                <wp:lineTo x="0" y="21183"/>
                <wp:lineTo x="21569" y="21183"/>
                <wp:lineTo x="21569"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562725" cy="1282065"/>
                    </a:xfrm>
                    <a:prstGeom prst="rect">
                      <a:avLst/>
                    </a:prstGeom>
                  </pic:spPr>
                </pic:pic>
              </a:graphicData>
            </a:graphic>
          </wp:anchor>
        </w:drawing>
      </w:r>
    </w:p>
    <w:p w14:paraId="7C20485E" w14:textId="77777777" w:rsidR="00E27181" w:rsidRPr="009D69AD" w:rsidRDefault="0034036E" w:rsidP="009D69AD">
      <w:pPr>
        <w:pStyle w:val="imgcaption"/>
      </w:pPr>
      <w:r>
        <w:t>U</w:t>
      </w:r>
      <w:r w:rsidR="009D69AD" w:rsidRPr="009D69AD">
        <w:t>se the id selector</w:t>
      </w:r>
      <w:r w:rsidR="009D69AD">
        <w:t xml:space="preserve"> #myCarousel  and </w:t>
      </w:r>
      <w:r w:rsidR="009D69AD" w:rsidRPr="009D69AD">
        <w:t>assign the method</w:t>
      </w:r>
      <w:r w:rsidR="009D69AD">
        <w:t xml:space="preserve"> carousel</w:t>
      </w:r>
    </w:p>
    <w:p w14:paraId="7D8540E5" w14:textId="77777777" w:rsidR="00A53507" w:rsidRDefault="00404373" w:rsidP="00A53507">
      <w:r w:rsidRPr="00E27181">
        <w:rPr>
          <w:noProof/>
        </w:rPr>
        <w:drawing>
          <wp:anchor distT="0" distB="0" distL="114300" distR="114300" simplePos="0" relativeHeight="251746304" behindDoc="0" locked="0" layoutInCell="1" allowOverlap="1" wp14:anchorId="356D8684" wp14:editId="45CE3FC2">
            <wp:simplePos x="0" y="0"/>
            <wp:positionH relativeFrom="margin">
              <wp:align>left</wp:align>
            </wp:positionH>
            <wp:positionV relativeFrom="paragraph">
              <wp:posOffset>236855</wp:posOffset>
            </wp:positionV>
            <wp:extent cx="6562725" cy="5597525"/>
            <wp:effectExtent l="0" t="0" r="9525" b="3175"/>
            <wp:wrapThrough wrapText="bothSides">
              <wp:wrapPolygon edited="0">
                <wp:start x="0" y="0"/>
                <wp:lineTo x="0" y="21539"/>
                <wp:lineTo x="21569" y="21539"/>
                <wp:lineTo x="21569"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562725" cy="5597525"/>
                    </a:xfrm>
                    <a:prstGeom prst="rect">
                      <a:avLst/>
                    </a:prstGeom>
                  </pic:spPr>
                </pic:pic>
              </a:graphicData>
            </a:graphic>
          </wp:anchor>
        </w:drawing>
      </w:r>
    </w:p>
    <w:p w14:paraId="7C17900B" w14:textId="77777777" w:rsidR="009D69AD" w:rsidRPr="009D69AD" w:rsidRDefault="0034036E" w:rsidP="009D69AD">
      <w:pPr>
        <w:pStyle w:val="imgcaption"/>
      </w:pPr>
      <w:r>
        <w:t>D</w:t>
      </w:r>
      <w:r w:rsidR="009D69AD" w:rsidRPr="009D69AD">
        <w:t xml:space="preserve">eclare a div tag with id is </w:t>
      </w:r>
      <w:r w:rsidR="009D69AD">
        <w:t>myCarousel</w:t>
      </w:r>
    </w:p>
    <w:p w14:paraId="2EFDE3C4" w14:textId="77777777" w:rsidR="009D69AD" w:rsidRDefault="009D69AD">
      <w:pPr>
        <w:spacing w:before="0" w:after="0"/>
        <w:rPr>
          <w:i/>
          <w:iCs/>
        </w:rPr>
      </w:pPr>
      <w:r>
        <w:br w:type="page"/>
      </w:r>
    </w:p>
    <w:p w14:paraId="5D17B416" w14:textId="77777777" w:rsidR="009D69AD" w:rsidRDefault="009D69AD" w:rsidP="009D69AD"/>
    <w:p w14:paraId="7164A0AF" w14:textId="77777777" w:rsidR="00640017" w:rsidRPr="00640017" w:rsidRDefault="001F4614" w:rsidP="00640017">
      <w:pPr>
        <w:pStyle w:val="ListParagraph"/>
        <w:numPr>
          <w:ilvl w:val="0"/>
          <w:numId w:val="9"/>
        </w:numPr>
        <w:rPr>
          <w:b/>
          <w:bCs/>
        </w:rPr>
      </w:pPr>
      <w:r w:rsidRPr="001F4614">
        <w:rPr>
          <w:b/>
          <w:bCs/>
        </w:rPr>
        <w:t>Cart Module</w:t>
      </w:r>
    </w:p>
    <w:p w14:paraId="3C753A9B" w14:textId="77777777" w:rsidR="001F4614" w:rsidRDefault="00640017" w:rsidP="001F4614">
      <w:r>
        <w:rPr>
          <w:noProof/>
        </w:rPr>
        <w:drawing>
          <wp:anchor distT="0" distB="0" distL="114300" distR="114300" simplePos="0" relativeHeight="251751424" behindDoc="0" locked="0" layoutInCell="1" allowOverlap="1" wp14:anchorId="1470CC19" wp14:editId="46528DA9">
            <wp:simplePos x="0" y="0"/>
            <wp:positionH relativeFrom="margin">
              <wp:posOffset>3317240</wp:posOffset>
            </wp:positionH>
            <wp:positionV relativeFrom="paragraph">
              <wp:posOffset>358775</wp:posOffset>
            </wp:positionV>
            <wp:extent cx="3286760" cy="4505325"/>
            <wp:effectExtent l="133350" t="114300" r="104140" b="142875"/>
            <wp:wrapThrough wrapText="bothSides">
              <wp:wrapPolygon edited="0">
                <wp:start x="-626" y="-548"/>
                <wp:lineTo x="-876" y="-365"/>
                <wp:lineTo x="-751" y="22194"/>
                <wp:lineTo x="22159" y="22194"/>
                <wp:lineTo x="22159" y="-548"/>
                <wp:lineTo x="-626" y="-548"/>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6760" cy="4505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0400" behindDoc="0" locked="0" layoutInCell="1" allowOverlap="1" wp14:anchorId="6811572C" wp14:editId="7C4A1776">
            <wp:simplePos x="0" y="0"/>
            <wp:positionH relativeFrom="column">
              <wp:posOffset>2540</wp:posOffset>
            </wp:positionH>
            <wp:positionV relativeFrom="paragraph">
              <wp:posOffset>368300</wp:posOffset>
            </wp:positionV>
            <wp:extent cx="3135630" cy="4495800"/>
            <wp:effectExtent l="133350" t="114300" r="121920" b="152400"/>
            <wp:wrapThrough wrapText="bothSides">
              <wp:wrapPolygon edited="0">
                <wp:start x="-656" y="-549"/>
                <wp:lineTo x="-919" y="-366"/>
                <wp:lineTo x="-919" y="21508"/>
                <wp:lineTo x="-656" y="22241"/>
                <wp:lineTo x="22046" y="22241"/>
                <wp:lineTo x="22309" y="21600"/>
                <wp:lineTo x="22309" y="1098"/>
                <wp:lineTo x="22046" y="-275"/>
                <wp:lineTo x="22046" y="-549"/>
                <wp:lineTo x="-656" y="-549"/>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35630" cy="449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562ED6" w14:textId="77777777" w:rsidR="001F4614" w:rsidRDefault="00640017" w:rsidP="00640017">
      <w:pPr>
        <w:pStyle w:val="ListParagraph"/>
        <w:numPr>
          <w:ilvl w:val="0"/>
          <w:numId w:val="13"/>
        </w:numPr>
        <w:rPr>
          <w:b/>
          <w:bCs/>
        </w:rPr>
      </w:pPr>
      <w:r w:rsidRPr="00640017">
        <w:rPr>
          <w:b/>
          <w:bCs/>
        </w:rPr>
        <w:t>Description</w:t>
      </w:r>
    </w:p>
    <w:p w14:paraId="1D4FC27A" w14:textId="77777777" w:rsidR="000E67BA" w:rsidRDefault="00640017" w:rsidP="00722D4E">
      <w:r>
        <w:tab/>
      </w:r>
      <w:r w:rsidR="00722D4E">
        <w:t xml:space="preserve">Cart module is a piece of software that keeps the record of the </w:t>
      </w:r>
      <w:r w:rsidR="00722D4E">
        <w:tab/>
        <w:t xml:space="preserve">items a buyer has ‘picked up’ from the online store. Acting as an </w:t>
      </w:r>
      <w:r w:rsidR="00722D4E">
        <w:tab/>
        <w:t xml:space="preserve">online store’s catalog, the eCommerce shopping cart enables </w:t>
      </w:r>
      <w:r w:rsidR="00722D4E">
        <w:tab/>
        <w:t xml:space="preserve">consumers to select products, review what they selected, make </w:t>
      </w:r>
      <w:r w:rsidR="00722D4E">
        <w:tab/>
        <w:t xml:space="preserve">modifications or add extra items if needed, and purchase the </w:t>
      </w:r>
      <w:r w:rsidR="00722D4E">
        <w:tab/>
        <w:t>products.</w:t>
      </w:r>
      <w:r w:rsidR="000E67BA">
        <w:br w:type="page"/>
      </w:r>
    </w:p>
    <w:p w14:paraId="17E48A2E" w14:textId="77777777" w:rsidR="000E67BA" w:rsidRDefault="000E67BA" w:rsidP="009D69AD"/>
    <w:p w14:paraId="3595C19B" w14:textId="77777777" w:rsidR="000E67BA" w:rsidRDefault="000E67BA" w:rsidP="000E67BA">
      <w:pPr>
        <w:pStyle w:val="ListParagraph"/>
        <w:numPr>
          <w:ilvl w:val="0"/>
          <w:numId w:val="13"/>
        </w:numPr>
        <w:rPr>
          <w:b/>
          <w:bCs/>
        </w:rPr>
      </w:pPr>
      <w:r w:rsidRPr="000E67BA">
        <w:rPr>
          <w:b/>
          <w:bCs/>
        </w:rPr>
        <w:t>Source Code with Comments</w:t>
      </w:r>
    </w:p>
    <w:p w14:paraId="4D31284E" w14:textId="77777777" w:rsidR="000E67BA" w:rsidRDefault="000E67BA" w:rsidP="000E67BA">
      <w:pPr>
        <w:rPr>
          <w:b/>
          <w:bCs/>
        </w:rPr>
      </w:pPr>
      <w:r>
        <w:rPr>
          <w:noProof/>
        </w:rPr>
        <w:drawing>
          <wp:anchor distT="0" distB="0" distL="114300" distR="114300" simplePos="0" relativeHeight="251752448" behindDoc="0" locked="0" layoutInCell="1" allowOverlap="1" wp14:anchorId="4172F9F6" wp14:editId="72EC2203">
            <wp:simplePos x="0" y="0"/>
            <wp:positionH relativeFrom="margin">
              <wp:align>center</wp:align>
            </wp:positionH>
            <wp:positionV relativeFrom="paragraph">
              <wp:posOffset>244475</wp:posOffset>
            </wp:positionV>
            <wp:extent cx="6267450" cy="4201795"/>
            <wp:effectExtent l="0" t="0" r="0" b="8255"/>
            <wp:wrapThrough wrapText="bothSides">
              <wp:wrapPolygon edited="0">
                <wp:start x="0" y="0"/>
                <wp:lineTo x="0" y="21545"/>
                <wp:lineTo x="21534" y="21545"/>
                <wp:lineTo x="21534"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67450" cy="4201795"/>
                    </a:xfrm>
                    <a:prstGeom prst="rect">
                      <a:avLst/>
                    </a:prstGeom>
                    <a:noFill/>
                  </pic:spPr>
                </pic:pic>
              </a:graphicData>
            </a:graphic>
            <wp14:sizeRelH relativeFrom="margin">
              <wp14:pctWidth>0</wp14:pctWidth>
            </wp14:sizeRelH>
            <wp14:sizeRelV relativeFrom="margin">
              <wp14:pctHeight>0</wp14:pctHeight>
            </wp14:sizeRelV>
          </wp:anchor>
        </w:drawing>
      </w:r>
    </w:p>
    <w:p w14:paraId="71E41FBC" w14:textId="77777777" w:rsidR="000E67BA" w:rsidRDefault="00BF44D3" w:rsidP="000E67BA">
      <w:pPr>
        <w:pStyle w:val="imgcaption"/>
      </w:pPr>
      <w:r w:rsidRPr="00BF44D3">
        <w:rPr>
          <w:noProof/>
        </w:rPr>
        <w:drawing>
          <wp:anchor distT="0" distB="0" distL="114300" distR="114300" simplePos="0" relativeHeight="251754496" behindDoc="0" locked="0" layoutInCell="1" allowOverlap="1" wp14:anchorId="67E1D083" wp14:editId="5D092281">
            <wp:simplePos x="0" y="0"/>
            <wp:positionH relativeFrom="column">
              <wp:posOffset>3450590</wp:posOffset>
            </wp:positionH>
            <wp:positionV relativeFrom="paragraph">
              <wp:posOffset>4702175</wp:posOffset>
            </wp:positionV>
            <wp:extent cx="3221355" cy="3138805"/>
            <wp:effectExtent l="0" t="0" r="0" b="4445"/>
            <wp:wrapThrough wrapText="bothSides">
              <wp:wrapPolygon edited="0">
                <wp:start x="0" y="0"/>
                <wp:lineTo x="0" y="21499"/>
                <wp:lineTo x="21459" y="21499"/>
                <wp:lineTo x="21459"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221355" cy="3138805"/>
                    </a:xfrm>
                    <a:prstGeom prst="rect">
                      <a:avLst/>
                    </a:prstGeom>
                  </pic:spPr>
                </pic:pic>
              </a:graphicData>
            </a:graphic>
            <wp14:sizeRelH relativeFrom="margin">
              <wp14:pctWidth>0</wp14:pctWidth>
            </wp14:sizeRelH>
            <wp14:sizeRelV relativeFrom="margin">
              <wp14:pctHeight>0</wp14:pctHeight>
            </wp14:sizeRelV>
          </wp:anchor>
        </w:drawing>
      </w:r>
      <w:r w:rsidRPr="000E67BA">
        <w:rPr>
          <w:noProof/>
        </w:rPr>
        <w:drawing>
          <wp:anchor distT="0" distB="0" distL="114300" distR="114300" simplePos="0" relativeHeight="251753472" behindDoc="0" locked="0" layoutInCell="1" allowOverlap="1" wp14:anchorId="427DA4CD" wp14:editId="69282290">
            <wp:simplePos x="0" y="0"/>
            <wp:positionH relativeFrom="margin">
              <wp:align>left</wp:align>
            </wp:positionH>
            <wp:positionV relativeFrom="paragraph">
              <wp:posOffset>4697095</wp:posOffset>
            </wp:positionV>
            <wp:extent cx="3190875" cy="3148330"/>
            <wp:effectExtent l="0" t="0" r="9525" b="0"/>
            <wp:wrapThrough wrapText="bothSides">
              <wp:wrapPolygon edited="0">
                <wp:start x="0" y="0"/>
                <wp:lineTo x="0" y="21434"/>
                <wp:lineTo x="21536" y="21434"/>
                <wp:lineTo x="21536"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190875" cy="3148330"/>
                    </a:xfrm>
                    <a:prstGeom prst="rect">
                      <a:avLst/>
                    </a:prstGeom>
                  </pic:spPr>
                </pic:pic>
              </a:graphicData>
            </a:graphic>
            <wp14:sizeRelH relativeFrom="margin">
              <wp14:pctWidth>0</wp14:pctWidth>
            </wp14:sizeRelH>
            <wp14:sizeRelV relativeFrom="margin">
              <wp14:pctHeight>0</wp14:pctHeight>
            </wp14:sizeRelV>
          </wp:anchor>
        </w:drawing>
      </w:r>
      <w:r w:rsidR="0034036E">
        <w:t>D</w:t>
      </w:r>
      <w:r w:rsidR="000E67BA" w:rsidRPr="009D69AD">
        <w:t xml:space="preserve">eclare a </w:t>
      </w:r>
      <w:r w:rsidR="000E67BA">
        <w:t>section</w:t>
      </w:r>
      <w:r w:rsidR="000E67BA" w:rsidRPr="009D69AD">
        <w:t xml:space="preserve"> tag with </w:t>
      </w:r>
      <w:r w:rsidR="000E67BA">
        <w:t>class</w:t>
      </w:r>
      <w:r w:rsidR="000E67BA" w:rsidRPr="009D69AD">
        <w:t xml:space="preserve"> is </w:t>
      </w:r>
      <w:r w:rsidR="000E67BA">
        <w:t>shopping-cart</w:t>
      </w:r>
    </w:p>
    <w:p w14:paraId="57A2629C" w14:textId="77777777" w:rsidR="000E67BA" w:rsidRDefault="00BF44D3" w:rsidP="00BF44D3">
      <w:pPr>
        <w:pStyle w:val="imgcaption"/>
      </w:pPr>
      <w:r w:rsidRPr="00BF44D3">
        <w:t>Some functions of the cart module</w:t>
      </w:r>
      <w:r>
        <w:t>: additemToCart, v.v</w:t>
      </w:r>
    </w:p>
    <w:p w14:paraId="0BADE97F" w14:textId="77777777" w:rsidR="00BF44D3" w:rsidRDefault="00BF44D3" w:rsidP="00722D4E"/>
    <w:p w14:paraId="29E3530D" w14:textId="77777777" w:rsidR="002A7DF3" w:rsidRPr="0093174D" w:rsidRDefault="0093174D" w:rsidP="002A7DF3">
      <w:pPr>
        <w:pStyle w:val="ListParagraph"/>
        <w:numPr>
          <w:ilvl w:val="0"/>
          <w:numId w:val="9"/>
        </w:numPr>
        <w:rPr>
          <w:b/>
          <w:bCs/>
        </w:rPr>
      </w:pPr>
      <w:r w:rsidRPr="00BF44D3">
        <w:rPr>
          <w:noProof/>
        </w:rPr>
        <w:lastRenderedPageBreak/>
        <w:drawing>
          <wp:anchor distT="0" distB="0" distL="114300" distR="114300" simplePos="0" relativeHeight="251765760" behindDoc="0" locked="0" layoutInCell="1" allowOverlap="1" wp14:anchorId="43C2E333" wp14:editId="26930328">
            <wp:simplePos x="0" y="0"/>
            <wp:positionH relativeFrom="page">
              <wp:align>center</wp:align>
            </wp:positionH>
            <wp:positionV relativeFrom="paragraph">
              <wp:posOffset>538779</wp:posOffset>
            </wp:positionV>
            <wp:extent cx="6562725" cy="4212590"/>
            <wp:effectExtent l="114300" t="114300" r="104775" b="149860"/>
            <wp:wrapThrough wrapText="bothSides">
              <wp:wrapPolygon edited="0">
                <wp:start x="-376" y="-586"/>
                <wp:lineTo x="-376" y="22271"/>
                <wp:lineTo x="21882" y="22271"/>
                <wp:lineTo x="21882" y="-586"/>
                <wp:lineTo x="-376" y="-586"/>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562725" cy="4212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BF44D3" w:rsidRPr="00BF44D3">
        <w:rPr>
          <w:b/>
          <w:bCs/>
        </w:rPr>
        <w:t>Checkout info validation module</w:t>
      </w:r>
    </w:p>
    <w:p w14:paraId="10F5F01E" w14:textId="77777777" w:rsidR="002A7DF3" w:rsidRDefault="002A7DF3" w:rsidP="002A7DF3">
      <w:pPr>
        <w:pStyle w:val="ListParagraph"/>
        <w:numPr>
          <w:ilvl w:val="0"/>
          <w:numId w:val="14"/>
        </w:numPr>
        <w:rPr>
          <w:b/>
          <w:bCs/>
        </w:rPr>
      </w:pPr>
      <w:r w:rsidRPr="00640017">
        <w:rPr>
          <w:b/>
          <w:bCs/>
        </w:rPr>
        <w:t>Description</w:t>
      </w:r>
    </w:p>
    <w:p w14:paraId="460972EF" w14:textId="77777777" w:rsidR="002A7DF3" w:rsidRDefault="002A7DF3" w:rsidP="002A7DF3">
      <w:r>
        <w:tab/>
        <w:t xml:space="preserve">This is called form validation. When you enter data, the browser </w:t>
      </w:r>
      <w:r>
        <w:tab/>
        <w:t xml:space="preserve">and / or the web server will check to see that the data is in the </w:t>
      </w:r>
      <w:r>
        <w:tab/>
        <w:t xml:space="preserve">correct format and within the constraints set by the application. </w:t>
      </w:r>
      <w:r>
        <w:tab/>
        <w:t xml:space="preserve">Validation done in the browser is called client-side validation, while </w:t>
      </w:r>
      <w:r>
        <w:tab/>
        <w:t xml:space="preserve">validation done on the server is called server-side validation. </w:t>
      </w:r>
    </w:p>
    <w:p w14:paraId="738B11F7" w14:textId="77777777" w:rsidR="002A7DF3" w:rsidRDefault="002A7DF3" w:rsidP="002A7DF3">
      <w:r>
        <w:tab/>
        <w:t xml:space="preserve">If the information is correctly formatted, the application allows the </w:t>
      </w:r>
      <w:r>
        <w:tab/>
        <w:t xml:space="preserve">data to be submitted to the server and (usually) saved in a </w:t>
      </w:r>
      <w:r>
        <w:tab/>
        <w:t xml:space="preserve">database; if the information isn't correctly formatted, it gives the </w:t>
      </w:r>
      <w:r>
        <w:tab/>
        <w:t xml:space="preserve">user an error message explaining what needs to be corrected, and </w:t>
      </w:r>
      <w:r>
        <w:tab/>
        <w:t>lets them try again.</w:t>
      </w:r>
    </w:p>
    <w:p w14:paraId="393D1416" w14:textId="77777777" w:rsidR="002A7DF3" w:rsidRPr="00640017" w:rsidRDefault="002A7DF3" w:rsidP="002A7DF3">
      <w:pPr>
        <w:spacing w:before="0" w:after="0"/>
      </w:pPr>
      <w:r>
        <w:br w:type="page"/>
      </w:r>
    </w:p>
    <w:p w14:paraId="7738646F" w14:textId="77777777" w:rsidR="000E67BA" w:rsidRDefault="000E67BA" w:rsidP="00BF44D3"/>
    <w:p w14:paraId="4971EB5D" w14:textId="77777777" w:rsidR="002A7DF3" w:rsidRPr="002A7DF3" w:rsidRDefault="002A7DF3" w:rsidP="002A7DF3">
      <w:pPr>
        <w:pStyle w:val="ListParagraph"/>
        <w:numPr>
          <w:ilvl w:val="0"/>
          <w:numId w:val="14"/>
        </w:numPr>
        <w:rPr>
          <w:b/>
          <w:bCs/>
        </w:rPr>
      </w:pPr>
      <w:r w:rsidRPr="002A7DF3">
        <w:rPr>
          <w:b/>
          <w:bCs/>
        </w:rPr>
        <w:t>Source Code with Comments</w:t>
      </w:r>
    </w:p>
    <w:p w14:paraId="325F1E23" w14:textId="77777777" w:rsidR="002A7DF3" w:rsidRDefault="002A7DF3" w:rsidP="00BF44D3"/>
    <w:p w14:paraId="0613E5E8" w14:textId="77777777" w:rsidR="002A7DF3" w:rsidRPr="002A7DF3" w:rsidRDefault="002A7DF3" w:rsidP="002A7DF3">
      <w:pPr>
        <w:rPr>
          <w:i/>
          <w:iCs/>
        </w:rPr>
      </w:pPr>
    </w:p>
    <w:p w14:paraId="4467A9CE" w14:textId="77777777" w:rsidR="000E67BA" w:rsidRDefault="0034036E" w:rsidP="002A7DF3">
      <w:pPr>
        <w:pStyle w:val="imgcaption"/>
      </w:pPr>
      <w:r>
        <w:t>D</w:t>
      </w:r>
      <w:r w:rsidR="002A7DF3" w:rsidRPr="002A7DF3">
        <w:t xml:space="preserve">eclare form tag with </w:t>
      </w:r>
      <w:r w:rsidR="002A7DF3" w:rsidRPr="002A7DF3">
        <w:rPr>
          <w:noProof/>
        </w:rPr>
        <w:drawing>
          <wp:anchor distT="0" distB="0" distL="114300" distR="114300" simplePos="0" relativeHeight="251755520" behindDoc="0" locked="0" layoutInCell="1" allowOverlap="1" wp14:anchorId="70ECD106" wp14:editId="481BB58F">
            <wp:simplePos x="0" y="0"/>
            <wp:positionH relativeFrom="column">
              <wp:posOffset>2540</wp:posOffset>
            </wp:positionH>
            <wp:positionV relativeFrom="paragraph">
              <wp:posOffset>-3175</wp:posOffset>
            </wp:positionV>
            <wp:extent cx="6562725" cy="2771775"/>
            <wp:effectExtent l="0" t="0" r="9525" b="9525"/>
            <wp:wrapThrough wrapText="bothSides">
              <wp:wrapPolygon edited="0">
                <wp:start x="0" y="0"/>
                <wp:lineTo x="0" y="21526"/>
                <wp:lineTo x="21569" y="21526"/>
                <wp:lineTo x="21569"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562725" cy="2771775"/>
                    </a:xfrm>
                    <a:prstGeom prst="rect">
                      <a:avLst/>
                    </a:prstGeom>
                  </pic:spPr>
                </pic:pic>
              </a:graphicData>
            </a:graphic>
          </wp:anchor>
        </w:drawing>
      </w:r>
      <w:r w:rsidR="002A7DF3">
        <w:t>class checkout-form</w:t>
      </w:r>
    </w:p>
    <w:p w14:paraId="57EA2A56" w14:textId="77777777" w:rsidR="002A7DF3" w:rsidRDefault="0034036E" w:rsidP="002A7DF3">
      <w:r w:rsidRPr="0034036E">
        <w:rPr>
          <w:noProof/>
        </w:rPr>
        <w:drawing>
          <wp:anchor distT="0" distB="0" distL="114300" distR="114300" simplePos="0" relativeHeight="251756544" behindDoc="1" locked="0" layoutInCell="1" allowOverlap="1" wp14:anchorId="6A111BD1" wp14:editId="2D651E35">
            <wp:simplePos x="0" y="0"/>
            <wp:positionH relativeFrom="margin">
              <wp:align>right</wp:align>
            </wp:positionH>
            <wp:positionV relativeFrom="paragraph">
              <wp:posOffset>247650</wp:posOffset>
            </wp:positionV>
            <wp:extent cx="6562725" cy="4467225"/>
            <wp:effectExtent l="0" t="0" r="9525" b="9525"/>
            <wp:wrapThrough wrapText="bothSides">
              <wp:wrapPolygon edited="0">
                <wp:start x="0" y="0"/>
                <wp:lineTo x="0" y="21554"/>
                <wp:lineTo x="21569" y="21554"/>
                <wp:lineTo x="21569"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562725" cy="4467225"/>
                    </a:xfrm>
                    <a:prstGeom prst="rect">
                      <a:avLst/>
                    </a:prstGeom>
                  </pic:spPr>
                </pic:pic>
              </a:graphicData>
            </a:graphic>
            <wp14:sizeRelH relativeFrom="margin">
              <wp14:pctWidth>0</wp14:pctWidth>
            </wp14:sizeRelH>
            <wp14:sizeRelV relativeFrom="margin">
              <wp14:pctHeight>0</wp14:pctHeight>
            </wp14:sizeRelV>
          </wp:anchor>
        </w:drawing>
      </w:r>
    </w:p>
    <w:p w14:paraId="4D6711AA" w14:textId="77777777" w:rsidR="002A7DF3" w:rsidRDefault="0034036E" w:rsidP="0034036E">
      <w:pPr>
        <w:pStyle w:val="imgcaption"/>
      </w:pPr>
      <w:r>
        <w:t>S</w:t>
      </w:r>
      <w:r w:rsidRPr="0034036E">
        <w:t>ome validation functions</w:t>
      </w:r>
    </w:p>
    <w:p w14:paraId="061D7A3B" w14:textId="77777777" w:rsidR="000E67BA" w:rsidRDefault="000E67BA" w:rsidP="00BF44D3"/>
    <w:p w14:paraId="33E6EA3F" w14:textId="77777777" w:rsidR="00722D4E" w:rsidRDefault="00722D4E" w:rsidP="00722D4E"/>
    <w:p w14:paraId="3CB5514C" w14:textId="77777777" w:rsidR="00722D4E" w:rsidRDefault="00763467" w:rsidP="00722D4E">
      <w:pPr>
        <w:pStyle w:val="ListParagraph"/>
        <w:numPr>
          <w:ilvl w:val="0"/>
          <w:numId w:val="9"/>
        </w:numPr>
        <w:rPr>
          <w:b/>
          <w:bCs/>
        </w:rPr>
      </w:pPr>
      <w:r w:rsidRPr="00722D4E">
        <w:rPr>
          <w:noProof/>
        </w:rPr>
        <w:drawing>
          <wp:anchor distT="0" distB="0" distL="114300" distR="114300" simplePos="0" relativeHeight="251757568" behindDoc="0" locked="0" layoutInCell="1" allowOverlap="1" wp14:anchorId="1B44A5B5" wp14:editId="3395CB0D">
            <wp:simplePos x="0" y="0"/>
            <wp:positionH relativeFrom="page">
              <wp:align>center</wp:align>
            </wp:positionH>
            <wp:positionV relativeFrom="paragraph">
              <wp:posOffset>486709</wp:posOffset>
            </wp:positionV>
            <wp:extent cx="6562725" cy="4630420"/>
            <wp:effectExtent l="133350" t="114300" r="123825" b="151130"/>
            <wp:wrapThrough wrapText="bothSides">
              <wp:wrapPolygon edited="0">
                <wp:start x="-313" y="-533"/>
                <wp:lineTo x="-439" y="-355"/>
                <wp:lineTo x="-376" y="22216"/>
                <wp:lineTo x="21882" y="22216"/>
                <wp:lineTo x="21945" y="1066"/>
                <wp:lineTo x="21819" y="-267"/>
                <wp:lineTo x="21819" y="-533"/>
                <wp:lineTo x="-313" y="-533"/>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562725" cy="4630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722D4E" w:rsidRPr="00722D4E">
        <w:rPr>
          <w:b/>
          <w:bCs/>
        </w:rPr>
        <w:t xml:space="preserve">Map direction </w:t>
      </w:r>
      <w:r w:rsidR="00722D4E">
        <w:rPr>
          <w:b/>
          <w:bCs/>
        </w:rPr>
        <w:t>m</w:t>
      </w:r>
      <w:r w:rsidR="00722D4E" w:rsidRPr="00722D4E">
        <w:rPr>
          <w:b/>
          <w:bCs/>
        </w:rPr>
        <w:t>odule</w:t>
      </w:r>
    </w:p>
    <w:p w14:paraId="12FCA55B" w14:textId="77777777" w:rsidR="00763467" w:rsidRPr="00763467" w:rsidRDefault="00763467" w:rsidP="00763467">
      <w:pPr>
        <w:pStyle w:val="ListParagraph"/>
        <w:numPr>
          <w:ilvl w:val="0"/>
          <w:numId w:val="17"/>
        </w:numPr>
        <w:rPr>
          <w:rFonts w:eastAsiaTheme="minorHAnsi" w:hAnsi="Verdana" w:cstheme="minorBidi"/>
          <w:szCs w:val="24"/>
          <w:lang w:bidi="ar-SA"/>
        </w:rPr>
      </w:pPr>
      <w:r w:rsidRPr="00763467">
        <w:rPr>
          <w:b/>
          <w:bCs/>
        </w:rPr>
        <w:t>Description</w:t>
      </w:r>
      <w:r w:rsidRPr="00763467">
        <w:br/>
        <w:t>Displays a map of the store's location, using google geolocation api. The Geolocation API returns a location and accuracy radius based on information about cell towers and WiFi nodes that the mobile client can detect.</w:t>
      </w:r>
    </w:p>
    <w:p w14:paraId="0160583F" w14:textId="77777777" w:rsidR="00763467" w:rsidRDefault="00763467">
      <w:pPr>
        <w:spacing w:before="0" w:after="0"/>
      </w:pPr>
      <w:r>
        <w:br w:type="page"/>
      </w:r>
    </w:p>
    <w:p w14:paraId="68262799" w14:textId="77777777" w:rsidR="00763467" w:rsidRDefault="00763467" w:rsidP="00763467"/>
    <w:p w14:paraId="1ACA1A10" w14:textId="77777777" w:rsidR="00763467" w:rsidRPr="002A7DF3" w:rsidRDefault="00763467" w:rsidP="00763467">
      <w:pPr>
        <w:pStyle w:val="ListParagraph"/>
        <w:numPr>
          <w:ilvl w:val="0"/>
          <w:numId w:val="17"/>
        </w:numPr>
        <w:rPr>
          <w:b/>
          <w:bCs/>
        </w:rPr>
      </w:pPr>
      <w:r w:rsidRPr="002A7DF3">
        <w:rPr>
          <w:b/>
          <w:bCs/>
        </w:rPr>
        <w:t>Source Code with Comments</w:t>
      </w:r>
    </w:p>
    <w:p w14:paraId="565691F5" w14:textId="77777777" w:rsidR="00032E0F" w:rsidRDefault="00032E0F" w:rsidP="00032E0F"/>
    <w:p w14:paraId="522A3C0B" w14:textId="77777777" w:rsidR="00032E0F" w:rsidRDefault="00032E0F" w:rsidP="00032E0F">
      <w:r w:rsidRPr="00763467">
        <w:rPr>
          <w:noProof/>
        </w:rPr>
        <w:drawing>
          <wp:anchor distT="0" distB="0" distL="114300" distR="114300" simplePos="0" relativeHeight="251758592" behindDoc="0" locked="0" layoutInCell="1" allowOverlap="1" wp14:anchorId="149B7157" wp14:editId="2A57D240">
            <wp:simplePos x="0" y="0"/>
            <wp:positionH relativeFrom="margin">
              <wp:align>left</wp:align>
            </wp:positionH>
            <wp:positionV relativeFrom="paragraph">
              <wp:posOffset>6985</wp:posOffset>
            </wp:positionV>
            <wp:extent cx="3581900" cy="657317"/>
            <wp:effectExtent l="0" t="0" r="0"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1900" cy="657317"/>
                    </a:xfrm>
                    <a:prstGeom prst="rect">
                      <a:avLst/>
                    </a:prstGeom>
                  </pic:spPr>
                </pic:pic>
              </a:graphicData>
            </a:graphic>
          </wp:anchor>
        </w:drawing>
      </w:r>
    </w:p>
    <w:p w14:paraId="394E5C3F" w14:textId="77777777" w:rsidR="00032E0F" w:rsidRDefault="00032E0F" w:rsidP="00032E0F"/>
    <w:p w14:paraId="0E35A618" w14:textId="77777777" w:rsidR="00032E0F" w:rsidRDefault="00032E0F" w:rsidP="00032E0F"/>
    <w:p w14:paraId="3B31ABF4" w14:textId="77777777" w:rsidR="00032E0F" w:rsidRPr="00032E0F" w:rsidRDefault="00032E0F" w:rsidP="00032E0F">
      <w:pPr>
        <w:rPr>
          <w:i/>
          <w:iCs/>
        </w:rPr>
      </w:pPr>
      <w:r w:rsidRPr="00032E0F">
        <w:rPr>
          <w:i/>
          <w:iCs/>
        </w:rPr>
        <w:t>declare div id tag is map</w:t>
      </w:r>
    </w:p>
    <w:p w14:paraId="7B9E832F" w14:textId="77777777" w:rsidR="00032E0F" w:rsidRPr="002D0D0C" w:rsidRDefault="008637A2" w:rsidP="00032E0F">
      <w:pPr>
        <w:rPr>
          <w:i/>
          <w:iCs/>
        </w:rPr>
      </w:pPr>
      <w:r w:rsidRPr="00032E0F">
        <w:rPr>
          <w:i/>
          <w:iCs/>
          <w:noProof/>
        </w:rPr>
        <w:drawing>
          <wp:anchor distT="0" distB="0" distL="114300" distR="114300" simplePos="0" relativeHeight="251759616" behindDoc="0" locked="0" layoutInCell="1" allowOverlap="1" wp14:anchorId="0629AB35" wp14:editId="0799CE73">
            <wp:simplePos x="0" y="0"/>
            <wp:positionH relativeFrom="margin">
              <wp:align>left</wp:align>
            </wp:positionH>
            <wp:positionV relativeFrom="paragraph">
              <wp:posOffset>215900</wp:posOffset>
            </wp:positionV>
            <wp:extent cx="6562725" cy="775970"/>
            <wp:effectExtent l="0" t="0" r="9525" b="5080"/>
            <wp:wrapThrough wrapText="bothSides">
              <wp:wrapPolygon edited="0">
                <wp:start x="0" y="0"/>
                <wp:lineTo x="0" y="21211"/>
                <wp:lineTo x="21569" y="21211"/>
                <wp:lineTo x="21569"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562725" cy="775970"/>
                    </a:xfrm>
                    <a:prstGeom prst="rect">
                      <a:avLst/>
                    </a:prstGeom>
                  </pic:spPr>
                </pic:pic>
              </a:graphicData>
            </a:graphic>
          </wp:anchor>
        </w:drawing>
      </w:r>
      <w:r w:rsidR="00032E0F" w:rsidRPr="00032E0F">
        <w:rPr>
          <w:i/>
          <w:iCs/>
        </w:rPr>
        <w:t>include Geolocation API</w:t>
      </w:r>
    </w:p>
    <w:p w14:paraId="0B1B9039" w14:textId="77777777" w:rsidR="008637A2" w:rsidRDefault="008637A2" w:rsidP="00032E0F">
      <w:pPr>
        <w:rPr>
          <w:i/>
          <w:iCs/>
        </w:rPr>
      </w:pPr>
      <w:r w:rsidRPr="00032E0F">
        <w:rPr>
          <w:noProof/>
        </w:rPr>
        <w:drawing>
          <wp:anchor distT="0" distB="0" distL="114300" distR="114300" simplePos="0" relativeHeight="251760640" behindDoc="0" locked="0" layoutInCell="1" allowOverlap="1" wp14:anchorId="3291BC1D" wp14:editId="1BEA7011">
            <wp:simplePos x="0" y="0"/>
            <wp:positionH relativeFrom="page">
              <wp:align>center</wp:align>
            </wp:positionH>
            <wp:positionV relativeFrom="paragraph">
              <wp:posOffset>315595</wp:posOffset>
            </wp:positionV>
            <wp:extent cx="6562725" cy="3790315"/>
            <wp:effectExtent l="0" t="0" r="9525" b="635"/>
            <wp:wrapThrough wrapText="bothSides">
              <wp:wrapPolygon edited="0">
                <wp:start x="0" y="0"/>
                <wp:lineTo x="0" y="21495"/>
                <wp:lineTo x="21569" y="21495"/>
                <wp:lineTo x="2156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562725" cy="3790315"/>
                    </a:xfrm>
                    <a:prstGeom prst="rect">
                      <a:avLst/>
                    </a:prstGeom>
                  </pic:spPr>
                </pic:pic>
              </a:graphicData>
            </a:graphic>
          </wp:anchor>
        </w:drawing>
      </w:r>
    </w:p>
    <w:p w14:paraId="3B788EC8" w14:textId="77777777" w:rsidR="00763467" w:rsidRPr="00032E0F" w:rsidRDefault="00032E0F" w:rsidP="00032E0F">
      <w:pPr>
        <w:rPr>
          <w:i/>
          <w:iCs/>
        </w:rPr>
      </w:pPr>
      <w:r w:rsidRPr="00032E0F">
        <w:rPr>
          <w:i/>
          <w:iCs/>
        </w:rPr>
        <w:t>declare function initMap</w:t>
      </w:r>
      <w:r w:rsidR="00763467" w:rsidRPr="00032E0F">
        <w:rPr>
          <w:i/>
          <w:iCs/>
        </w:rPr>
        <w:br w:type="page"/>
      </w:r>
    </w:p>
    <w:p w14:paraId="1B0A71B7" w14:textId="77777777" w:rsidR="002D0D0C" w:rsidRDefault="002D0D0C">
      <w:pPr>
        <w:spacing w:before="0" w:after="0"/>
      </w:pPr>
    </w:p>
    <w:p w14:paraId="7AB931E6" w14:textId="77777777" w:rsidR="002D0D0C" w:rsidRDefault="002D0D0C" w:rsidP="002D0D0C">
      <w:pPr>
        <w:pStyle w:val="ListParagraph"/>
        <w:numPr>
          <w:ilvl w:val="0"/>
          <w:numId w:val="9"/>
        </w:numPr>
        <w:spacing w:before="0" w:after="0"/>
        <w:rPr>
          <w:b/>
          <w:bCs/>
        </w:rPr>
      </w:pPr>
      <w:r w:rsidRPr="002D0D0C">
        <w:rPr>
          <w:noProof/>
        </w:rPr>
        <w:drawing>
          <wp:anchor distT="0" distB="0" distL="114300" distR="114300" simplePos="0" relativeHeight="251761664" behindDoc="0" locked="0" layoutInCell="1" allowOverlap="1" wp14:anchorId="0BD9F340" wp14:editId="4355A522">
            <wp:simplePos x="0" y="0"/>
            <wp:positionH relativeFrom="margin">
              <wp:posOffset>-54908</wp:posOffset>
            </wp:positionH>
            <wp:positionV relativeFrom="paragraph">
              <wp:posOffset>485775</wp:posOffset>
            </wp:positionV>
            <wp:extent cx="6562725" cy="5212080"/>
            <wp:effectExtent l="133350" t="114300" r="123825" b="160020"/>
            <wp:wrapThrough wrapText="bothSides">
              <wp:wrapPolygon edited="0">
                <wp:start x="-376" y="-474"/>
                <wp:lineTo x="-439" y="21553"/>
                <wp:lineTo x="-188" y="22184"/>
                <wp:lineTo x="21694" y="22184"/>
                <wp:lineTo x="21945" y="21237"/>
                <wp:lineTo x="21882" y="-474"/>
                <wp:lineTo x="-376" y="-474"/>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562725" cy="5212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2D0D0C">
        <w:rPr>
          <w:b/>
          <w:bCs/>
        </w:rPr>
        <w:t xml:space="preserve">Sort and </w:t>
      </w:r>
      <w:r>
        <w:rPr>
          <w:b/>
          <w:bCs/>
        </w:rPr>
        <w:t>f</w:t>
      </w:r>
      <w:r w:rsidRPr="002D0D0C">
        <w:rPr>
          <w:b/>
          <w:bCs/>
        </w:rPr>
        <w:t>ilter module</w:t>
      </w:r>
    </w:p>
    <w:p w14:paraId="2DBC3C24" w14:textId="77777777" w:rsidR="002D0D0C" w:rsidRDefault="002D0D0C" w:rsidP="002D0D0C">
      <w:pPr>
        <w:pStyle w:val="ListParagraph"/>
        <w:numPr>
          <w:ilvl w:val="0"/>
          <w:numId w:val="20"/>
        </w:numPr>
      </w:pPr>
      <w:r w:rsidRPr="002D0D0C">
        <w:rPr>
          <w:b/>
          <w:bCs/>
        </w:rPr>
        <w:t>Description</w:t>
      </w:r>
      <w:r w:rsidRPr="002D0D0C">
        <w:t xml:space="preserve"> </w:t>
      </w:r>
    </w:p>
    <w:p w14:paraId="295C0706" w14:textId="77777777" w:rsidR="002D0D0C" w:rsidRDefault="002D0D0C" w:rsidP="002D0D0C">
      <w:r>
        <w:rPr>
          <w:lang w:val="en"/>
        </w:rPr>
        <w:tab/>
      </w:r>
      <w:r w:rsidRPr="002D0D0C">
        <w:rPr>
          <w:lang w:val="en"/>
        </w:rPr>
        <w:t xml:space="preserve">Supporting users to find products in each category, users can </w:t>
      </w:r>
      <w:r>
        <w:rPr>
          <w:lang w:val="en"/>
        </w:rPr>
        <w:tab/>
      </w:r>
      <w:r w:rsidRPr="002D0D0C">
        <w:rPr>
          <w:lang w:val="en"/>
        </w:rPr>
        <w:t>quickly find out which products to buy.</w:t>
      </w:r>
    </w:p>
    <w:p w14:paraId="4A8631C4" w14:textId="77777777" w:rsidR="002D0D0C" w:rsidRPr="002D0D0C" w:rsidRDefault="002D0D0C" w:rsidP="002D0D0C">
      <w:r w:rsidRPr="002D0D0C">
        <w:t xml:space="preserve"> </w:t>
      </w:r>
      <w:r w:rsidRPr="002D0D0C">
        <w:br w:type="page"/>
      </w:r>
    </w:p>
    <w:p w14:paraId="19301C13" w14:textId="77777777" w:rsidR="00B278D2" w:rsidRDefault="00B278D2">
      <w:pPr>
        <w:spacing w:before="0" w:after="0"/>
      </w:pPr>
    </w:p>
    <w:p w14:paraId="65B1BFA5" w14:textId="77777777" w:rsidR="00B278D2" w:rsidRPr="002A7DF3" w:rsidRDefault="00B278D2" w:rsidP="00B278D2">
      <w:pPr>
        <w:pStyle w:val="ListParagraph"/>
        <w:numPr>
          <w:ilvl w:val="0"/>
          <w:numId w:val="20"/>
        </w:numPr>
        <w:rPr>
          <w:b/>
          <w:bCs/>
        </w:rPr>
      </w:pPr>
      <w:r w:rsidRPr="002A7DF3">
        <w:rPr>
          <w:b/>
          <w:bCs/>
        </w:rPr>
        <w:t>Source Code with Comments</w:t>
      </w:r>
    </w:p>
    <w:p w14:paraId="6F12065D" w14:textId="77777777" w:rsidR="00B278D2" w:rsidRPr="00B278D2" w:rsidRDefault="00B278D2" w:rsidP="00B278D2"/>
    <w:p w14:paraId="218B0D6E" w14:textId="77777777" w:rsidR="008637A2" w:rsidRDefault="00B278D2" w:rsidP="008637A2">
      <w:pPr>
        <w:pStyle w:val="imgcaption"/>
      </w:pPr>
      <w:r w:rsidRPr="00B278D2">
        <w:rPr>
          <w:noProof/>
        </w:rPr>
        <w:drawing>
          <wp:anchor distT="0" distB="0" distL="114300" distR="114300" simplePos="0" relativeHeight="251763712" behindDoc="0" locked="0" layoutInCell="1" allowOverlap="1" wp14:anchorId="47ACDCBF" wp14:editId="4D9D6B98">
            <wp:simplePos x="0" y="0"/>
            <wp:positionH relativeFrom="margin">
              <wp:align>left</wp:align>
            </wp:positionH>
            <wp:positionV relativeFrom="paragraph">
              <wp:posOffset>5342890</wp:posOffset>
            </wp:positionV>
            <wp:extent cx="6562725" cy="2312670"/>
            <wp:effectExtent l="0" t="0" r="9525" b="0"/>
            <wp:wrapThrough wrapText="bothSides">
              <wp:wrapPolygon edited="0">
                <wp:start x="0" y="0"/>
                <wp:lineTo x="0" y="21351"/>
                <wp:lineTo x="21569" y="21351"/>
                <wp:lineTo x="21569"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562725" cy="2312670"/>
                    </a:xfrm>
                    <a:prstGeom prst="rect">
                      <a:avLst/>
                    </a:prstGeom>
                  </pic:spPr>
                </pic:pic>
              </a:graphicData>
            </a:graphic>
          </wp:anchor>
        </w:drawing>
      </w:r>
      <w:r w:rsidRPr="00B278D2">
        <w:t>Use the ul li tag to display the checkbox</w:t>
      </w:r>
    </w:p>
    <w:p w14:paraId="6E8F014F" w14:textId="77777777" w:rsidR="00B278D2" w:rsidRPr="00B278D2" w:rsidRDefault="008637A2" w:rsidP="008637A2">
      <w:pPr>
        <w:pStyle w:val="imgcaption"/>
      </w:pPr>
      <w:r>
        <w:t>Use the find method to search for checked checkboxes</w:t>
      </w:r>
      <w:r w:rsidR="00B278D2" w:rsidRPr="00B278D2">
        <w:rPr>
          <w:noProof/>
        </w:rPr>
        <w:drawing>
          <wp:anchor distT="0" distB="0" distL="114300" distR="114300" simplePos="0" relativeHeight="251762688" behindDoc="0" locked="0" layoutInCell="1" allowOverlap="1" wp14:anchorId="2B3588C0" wp14:editId="3FCC021F">
            <wp:simplePos x="0" y="0"/>
            <wp:positionH relativeFrom="column">
              <wp:posOffset>2540</wp:posOffset>
            </wp:positionH>
            <wp:positionV relativeFrom="paragraph">
              <wp:posOffset>-635</wp:posOffset>
            </wp:positionV>
            <wp:extent cx="6562725" cy="4653915"/>
            <wp:effectExtent l="0" t="0" r="9525" b="0"/>
            <wp:wrapThrough wrapText="bothSides">
              <wp:wrapPolygon edited="0">
                <wp:start x="0" y="0"/>
                <wp:lineTo x="0" y="21485"/>
                <wp:lineTo x="21569" y="21485"/>
                <wp:lineTo x="21569"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562725" cy="4653915"/>
                    </a:xfrm>
                    <a:prstGeom prst="rect">
                      <a:avLst/>
                    </a:prstGeom>
                  </pic:spPr>
                </pic:pic>
              </a:graphicData>
            </a:graphic>
          </wp:anchor>
        </w:drawing>
      </w:r>
      <w:r w:rsidR="00B278D2" w:rsidRPr="00B278D2">
        <w:br w:type="page"/>
      </w:r>
    </w:p>
    <w:p w14:paraId="7F32376B" w14:textId="77777777" w:rsidR="00C808D0" w:rsidRPr="00BF59DC" w:rsidRDefault="00C808D0" w:rsidP="00954D65"/>
    <w:p w14:paraId="448510A9" w14:textId="77777777" w:rsidR="00704B8E" w:rsidRPr="0034036E" w:rsidRDefault="00704B8E" w:rsidP="0034036E">
      <w:pPr>
        <w:pStyle w:val="Heading3"/>
        <w:jc w:val="center"/>
        <w:rPr>
          <w:color w:val="auto"/>
        </w:rPr>
      </w:pPr>
      <w:bookmarkStart w:id="26" w:name="_Toc49417585"/>
      <w:r w:rsidRPr="0034036E">
        <w:rPr>
          <w:color w:val="auto"/>
        </w:rPr>
        <w:t>TASK SHEET REVIEW 3</w:t>
      </w:r>
      <w:bookmarkEnd w:id="26"/>
    </w:p>
    <w:p w14:paraId="3FDD08EC" w14:textId="77777777" w:rsidR="00704B8E" w:rsidRPr="00704B8E" w:rsidRDefault="00704B8E" w:rsidP="00704B8E"/>
    <w:tbl>
      <w:tblPr>
        <w:tblpPr w:leftFromText="180" w:rightFromText="180" w:vertAnchor="page" w:horzAnchor="margin" w:tblpXSpec="center" w:tblpY="244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844"/>
        <w:gridCol w:w="1220"/>
        <w:gridCol w:w="1198"/>
        <w:gridCol w:w="1213"/>
        <w:gridCol w:w="1049"/>
        <w:gridCol w:w="1276"/>
        <w:gridCol w:w="1360"/>
      </w:tblGrid>
      <w:tr w:rsidR="0034036E" w14:paraId="216C4AF8" w14:textId="77777777" w:rsidTr="0034036E">
        <w:trPr>
          <w:trHeight w:val="1386"/>
        </w:trPr>
        <w:tc>
          <w:tcPr>
            <w:tcW w:w="2406" w:type="dxa"/>
            <w:gridSpan w:val="2"/>
          </w:tcPr>
          <w:p w14:paraId="1DAC244C" w14:textId="77777777" w:rsidR="0034036E" w:rsidRDefault="0034036E" w:rsidP="0034036E">
            <w:pPr>
              <w:pStyle w:val="TableParagraph"/>
              <w:spacing w:before="21"/>
              <w:ind w:left="419" w:right="389"/>
              <w:jc w:val="center"/>
              <w:rPr>
                <w:b/>
                <w:sz w:val="18"/>
              </w:rPr>
            </w:pPr>
            <w:r>
              <w:rPr>
                <w:b/>
                <w:sz w:val="18"/>
              </w:rPr>
              <w:t>Project Ref. No.:</w:t>
            </w:r>
          </w:p>
          <w:p w14:paraId="6FF933ED" w14:textId="77777777" w:rsidR="0034036E" w:rsidRDefault="0034036E" w:rsidP="0034036E">
            <w:pPr>
              <w:pStyle w:val="TableParagraph"/>
              <w:spacing w:before="2"/>
              <w:rPr>
                <w:b/>
                <w:sz w:val="18"/>
              </w:rPr>
            </w:pPr>
          </w:p>
          <w:p w14:paraId="4649ED67" w14:textId="77777777" w:rsidR="0034036E" w:rsidRDefault="0034036E" w:rsidP="0034036E">
            <w:pPr>
              <w:pStyle w:val="TableParagraph"/>
              <w:ind w:left="309" w:right="279" w:hanging="1"/>
              <w:jc w:val="center"/>
              <w:rPr>
                <w:b/>
                <w:sz w:val="18"/>
              </w:rPr>
            </w:pPr>
            <w:r>
              <w:rPr>
                <w:b/>
                <w:sz w:val="18"/>
              </w:rPr>
              <w:t>eP/Advertisement Portal Management System/01</w:t>
            </w:r>
          </w:p>
        </w:tc>
        <w:tc>
          <w:tcPr>
            <w:tcW w:w="1220" w:type="dxa"/>
            <w:vMerge w:val="restart"/>
          </w:tcPr>
          <w:p w14:paraId="1D256E3F" w14:textId="77777777" w:rsidR="0034036E" w:rsidRDefault="0034036E" w:rsidP="0034036E">
            <w:pPr>
              <w:pStyle w:val="TableParagraph"/>
              <w:rPr>
                <w:b/>
                <w:sz w:val="20"/>
              </w:rPr>
            </w:pPr>
          </w:p>
          <w:p w14:paraId="40033AF5" w14:textId="77777777" w:rsidR="0034036E" w:rsidRDefault="0034036E" w:rsidP="0034036E">
            <w:pPr>
              <w:pStyle w:val="TableParagraph"/>
              <w:rPr>
                <w:b/>
                <w:sz w:val="20"/>
              </w:rPr>
            </w:pPr>
          </w:p>
          <w:p w14:paraId="56F99B33" w14:textId="77777777" w:rsidR="0034036E" w:rsidRDefault="0034036E" w:rsidP="0034036E">
            <w:pPr>
              <w:pStyle w:val="TableParagraph"/>
              <w:spacing w:before="165"/>
              <w:ind w:left="246" w:right="445" w:hanging="112"/>
              <w:rPr>
                <w:b/>
                <w:sz w:val="18"/>
              </w:rPr>
            </w:pPr>
            <w:r>
              <w:rPr>
                <w:b/>
                <w:sz w:val="18"/>
              </w:rPr>
              <w:t>Project Title:</w:t>
            </w:r>
          </w:p>
        </w:tc>
        <w:tc>
          <w:tcPr>
            <w:tcW w:w="1198" w:type="dxa"/>
            <w:vMerge w:val="restart"/>
          </w:tcPr>
          <w:p w14:paraId="40C3D755" w14:textId="77777777" w:rsidR="0034036E" w:rsidRDefault="0034036E" w:rsidP="0034036E">
            <w:pPr>
              <w:pStyle w:val="TableParagraph"/>
              <w:rPr>
                <w:b/>
                <w:sz w:val="20"/>
              </w:rPr>
            </w:pPr>
          </w:p>
          <w:p w14:paraId="3428AF9F" w14:textId="77777777" w:rsidR="0034036E" w:rsidRDefault="0034036E" w:rsidP="0034036E">
            <w:pPr>
              <w:pStyle w:val="TableParagraph"/>
              <w:spacing w:before="3"/>
              <w:rPr>
                <w:b/>
                <w:sz w:val="16"/>
              </w:rPr>
            </w:pPr>
          </w:p>
          <w:p w14:paraId="17E63524" w14:textId="77777777" w:rsidR="0034036E" w:rsidRDefault="0034036E" w:rsidP="0034036E">
            <w:pPr>
              <w:pStyle w:val="TableParagraph"/>
              <w:ind w:left="211" w:right="194" w:firstLine="2"/>
              <w:jc w:val="center"/>
              <w:rPr>
                <w:b/>
                <w:sz w:val="18"/>
              </w:rPr>
            </w:pPr>
            <w:r>
              <w:rPr>
                <w:b/>
                <w:sz w:val="18"/>
              </w:rPr>
              <w:t>Activity Plan Prepared By:</w:t>
            </w:r>
          </w:p>
        </w:tc>
        <w:tc>
          <w:tcPr>
            <w:tcW w:w="4898" w:type="dxa"/>
            <w:gridSpan w:val="4"/>
          </w:tcPr>
          <w:p w14:paraId="75915967" w14:textId="77777777" w:rsidR="0034036E" w:rsidRDefault="0034036E" w:rsidP="0034036E">
            <w:pPr>
              <w:pStyle w:val="TableParagraph"/>
              <w:rPr>
                <w:b/>
                <w:sz w:val="20"/>
              </w:rPr>
            </w:pPr>
          </w:p>
          <w:p w14:paraId="641FAE84" w14:textId="77777777" w:rsidR="0034036E" w:rsidRDefault="0034036E" w:rsidP="0034036E">
            <w:pPr>
              <w:pStyle w:val="TableParagraph"/>
              <w:spacing w:before="10"/>
              <w:rPr>
                <w:b/>
                <w:sz w:val="15"/>
              </w:rPr>
            </w:pPr>
          </w:p>
          <w:p w14:paraId="2E76DF96" w14:textId="77777777" w:rsidR="0034036E" w:rsidRDefault="0034036E" w:rsidP="0034036E">
            <w:pPr>
              <w:pStyle w:val="TableParagraph"/>
              <w:ind w:left="527"/>
              <w:rPr>
                <w:b/>
                <w:sz w:val="18"/>
              </w:rPr>
            </w:pPr>
            <w:r>
              <w:rPr>
                <w:b/>
                <w:sz w:val="18"/>
              </w:rPr>
              <w:t>Date of Preparation of Activity Plan:</w:t>
            </w:r>
          </w:p>
        </w:tc>
      </w:tr>
      <w:tr w:rsidR="0034036E" w14:paraId="125999A9" w14:textId="77777777" w:rsidTr="0034036E">
        <w:trPr>
          <w:trHeight w:val="826"/>
        </w:trPr>
        <w:tc>
          <w:tcPr>
            <w:tcW w:w="562" w:type="dxa"/>
          </w:tcPr>
          <w:p w14:paraId="5284DEE4" w14:textId="77777777" w:rsidR="0034036E" w:rsidRDefault="0034036E" w:rsidP="0034036E">
            <w:pPr>
              <w:pStyle w:val="TableParagraph"/>
              <w:spacing w:before="179"/>
              <w:ind w:left="172"/>
              <w:rPr>
                <w:b/>
                <w:sz w:val="18"/>
              </w:rPr>
            </w:pPr>
            <w:r>
              <w:rPr>
                <w:b/>
                <w:sz w:val="18"/>
              </w:rPr>
              <w:t>Sr.</w:t>
            </w:r>
          </w:p>
          <w:p w14:paraId="4E679FA7" w14:textId="77777777" w:rsidR="0034036E" w:rsidRDefault="0034036E" w:rsidP="0034036E">
            <w:pPr>
              <w:pStyle w:val="TableParagraph"/>
              <w:spacing w:before="45"/>
              <w:ind w:left="141"/>
              <w:rPr>
                <w:b/>
                <w:sz w:val="18"/>
              </w:rPr>
            </w:pPr>
            <w:r>
              <w:rPr>
                <w:b/>
                <w:sz w:val="18"/>
              </w:rPr>
              <w:t>No.</w:t>
            </w:r>
          </w:p>
        </w:tc>
        <w:tc>
          <w:tcPr>
            <w:tcW w:w="1844" w:type="dxa"/>
          </w:tcPr>
          <w:p w14:paraId="7864A6CD" w14:textId="77777777" w:rsidR="0034036E" w:rsidRDefault="0034036E" w:rsidP="0034036E">
            <w:pPr>
              <w:pStyle w:val="TableParagraph"/>
              <w:spacing w:before="7"/>
              <w:rPr>
                <w:b/>
                <w:sz w:val="18"/>
              </w:rPr>
            </w:pPr>
          </w:p>
          <w:p w14:paraId="485FFE35" w14:textId="77777777" w:rsidR="0034036E" w:rsidRDefault="0034036E" w:rsidP="0034036E">
            <w:pPr>
              <w:pStyle w:val="TableParagraph"/>
              <w:spacing w:before="1"/>
              <w:ind w:left="516"/>
              <w:rPr>
                <w:b/>
                <w:sz w:val="18"/>
              </w:rPr>
            </w:pPr>
            <w:r>
              <w:rPr>
                <w:b/>
                <w:sz w:val="18"/>
              </w:rPr>
              <w:t>Task</w:t>
            </w:r>
          </w:p>
        </w:tc>
        <w:tc>
          <w:tcPr>
            <w:tcW w:w="1220" w:type="dxa"/>
            <w:vMerge/>
            <w:tcBorders>
              <w:top w:val="nil"/>
            </w:tcBorders>
          </w:tcPr>
          <w:p w14:paraId="25A81B49" w14:textId="77777777" w:rsidR="0034036E" w:rsidRDefault="0034036E" w:rsidP="0034036E">
            <w:pPr>
              <w:rPr>
                <w:sz w:val="2"/>
                <w:szCs w:val="2"/>
              </w:rPr>
            </w:pPr>
          </w:p>
        </w:tc>
        <w:tc>
          <w:tcPr>
            <w:tcW w:w="1198" w:type="dxa"/>
            <w:vMerge/>
            <w:tcBorders>
              <w:top w:val="nil"/>
            </w:tcBorders>
          </w:tcPr>
          <w:p w14:paraId="3D2B85CE" w14:textId="77777777" w:rsidR="0034036E" w:rsidRDefault="0034036E" w:rsidP="0034036E">
            <w:pPr>
              <w:rPr>
                <w:sz w:val="2"/>
                <w:szCs w:val="2"/>
              </w:rPr>
            </w:pPr>
          </w:p>
        </w:tc>
        <w:tc>
          <w:tcPr>
            <w:tcW w:w="1213" w:type="dxa"/>
          </w:tcPr>
          <w:p w14:paraId="49B8F1D9" w14:textId="77777777" w:rsidR="0034036E" w:rsidRDefault="0034036E" w:rsidP="0034036E">
            <w:pPr>
              <w:pStyle w:val="TableParagraph"/>
              <w:ind w:left="310" w:right="406" w:hanging="84"/>
              <w:rPr>
                <w:b/>
                <w:sz w:val="18"/>
              </w:rPr>
            </w:pPr>
            <w:r>
              <w:rPr>
                <w:b/>
                <w:sz w:val="18"/>
              </w:rPr>
              <w:t>Actual Start Date</w:t>
            </w:r>
          </w:p>
        </w:tc>
        <w:tc>
          <w:tcPr>
            <w:tcW w:w="1049" w:type="dxa"/>
          </w:tcPr>
          <w:p w14:paraId="5722ECA5" w14:textId="77777777" w:rsidR="0034036E" w:rsidRDefault="0034036E" w:rsidP="0034036E">
            <w:pPr>
              <w:pStyle w:val="TableParagraph"/>
              <w:spacing w:before="145"/>
              <w:ind w:left="236" w:right="308" w:hanging="76"/>
              <w:rPr>
                <w:b/>
                <w:sz w:val="18"/>
              </w:rPr>
            </w:pPr>
            <w:r>
              <w:rPr>
                <w:b/>
                <w:sz w:val="18"/>
              </w:rPr>
              <w:t>Actual Days</w:t>
            </w:r>
          </w:p>
        </w:tc>
        <w:tc>
          <w:tcPr>
            <w:tcW w:w="1276" w:type="dxa"/>
          </w:tcPr>
          <w:p w14:paraId="71DD5579" w14:textId="77777777" w:rsidR="0034036E" w:rsidRDefault="0034036E" w:rsidP="0034036E">
            <w:pPr>
              <w:pStyle w:val="TableParagraph"/>
              <w:ind w:left="346" w:right="327" w:firstLine="60"/>
              <w:jc w:val="both"/>
              <w:rPr>
                <w:b/>
                <w:sz w:val="18"/>
              </w:rPr>
            </w:pPr>
            <w:r>
              <w:rPr>
                <w:b/>
                <w:sz w:val="18"/>
              </w:rPr>
              <w:t>Team Mate Names</w:t>
            </w:r>
          </w:p>
        </w:tc>
        <w:tc>
          <w:tcPr>
            <w:tcW w:w="1360" w:type="dxa"/>
          </w:tcPr>
          <w:p w14:paraId="5324F380" w14:textId="77777777" w:rsidR="0034036E" w:rsidRDefault="0034036E" w:rsidP="0034036E">
            <w:pPr>
              <w:pStyle w:val="TableParagraph"/>
              <w:spacing w:before="7"/>
              <w:rPr>
                <w:b/>
                <w:sz w:val="18"/>
              </w:rPr>
            </w:pPr>
          </w:p>
          <w:p w14:paraId="4B9E48BF" w14:textId="77777777" w:rsidR="0034036E" w:rsidRDefault="0034036E" w:rsidP="0034036E">
            <w:pPr>
              <w:pStyle w:val="TableParagraph"/>
              <w:spacing w:before="1"/>
              <w:ind w:left="228" w:right="206"/>
              <w:jc w:val="center"/>
              <w:rPr>
                <w:b/>
                <w:sz w:val="18"/>
              </w:rPr>
            </w:pPr>
            <w:r>
              <w:rPr>
                <w:b/>
                <w:sz w:val="18"/>
              </w:rPr>
              <w:t>Status</w:t>
            </w:r>
          </w:p>
        </w:tc>
      </w:tr>
      <w:tr w:rsidR="0034036E" w14:paraId="309E5C02" w14:textId="77777777" w:rsidTr="0034036E">
        <w:trPr>
          <w:trHeight w:val="435"/>
        </w:trPr>
        <w:tc>
          <w:tcPr>
            <w:tcW w:w="562" w:type="dxa"/>
          </w:tcPr>
          <w:p w14:paraId="1268ACCF" w14:textId="77777777" w:rsidR="0034036E" w:rsidRDefault="0034036E" w:rsidP="0034036E">
            <w:pPr>
              <w:pStyle w:val="TableParagraph"/>
              <w:spacing w:before="125"/>
              <w:ind w:right="197"/>
              <w:jc w:val="right"/>
              <w:rPr>
                <w:sz w:val="18"/>
              </w:rPr>
            </w:pPr>
            <w:r>
              <w:rPr>
                <w:w w:val="99"/>
                <w:sz w:val="18"/>
              </w:rPr>
              <w:t>1</w:t>
            </w:r>
          </w:p>
        </w:tc>
        <w:tc>
          <w:tcPr>
            <w:tcW w:w="1844" w:type="dxa"/>
          </w:tcPr>
          <w:p w14:paraId="54BA2E74" w14:textId="77777777" w:rsidR="0034036E" w:rsidRDefault="0034036E" w:rsidP="0034036E">
            <w:pPr>
              <w:pStyle w:val="TableParagraph"/>
              <w:spacing w:before="125"/>
              <w:ind w:left="112"/>
              <w:rPr>
                <w:sz w:val="18"/>
              </w:rPr>
            </w:pPr>
            <w:r>
              <w:rPr>
                <w:sz w:val="18"/>
              </w:rPr>
              <w:t>Template</w:t>
            </w:r>
          </w:p>
        </w:tc>
        <w:tc>
          <w:tcPr>
            <w:tcW w:w="1220" w:type="dxa"/>
            <w:vMerge w:val="restart"/>
            <w:vAlign w:val="center"/>
          </w:tcPr>
          <w:p w14:paraId="05950D42" w14:textId="19337074" w:rsidR="0034036E" w:rsidRDefault="0034036E" w:rsidP="0034036E">
            <w:pPr>
              <w:pStyle w:val="TableParagraph"/>
              <w:ind w:left="174"/>
              <w:jc w:val="center"/>
              <w:rPr>
                <w:sz w:val="18"/>
              </w:rPr>
            </w:pPr>
            <w:r>
              <w:rPr>
                <w:sz w:val="18"/>
              </w:rPr>
              <w:t>A1 Uniform</w:t>
            </w:r>
            <w:r w:rsidR="00DE4514">
              <w:rPr>
                <w:sz w:val="18"/>
              </w:rPr>
              <w:t>s</w:t>
            </w:r>
          </w:p>
        </w:tc>
        <w:tc>
          <w:tcPr>
            <w:tcW w:w="1198" w:type="dxa"/>
            <w:vMerge w:val="restart"/>
            <w:vAlign w:val="center"/>
          </w:tcPr>
          <w:p w14:paraId="422A4CC8" w14:textId="77777777" w:rsidR="0034036E" w:rsidRDefault="0034036E" w:rsidP="0034036E">
            <w:pPr>
              <w:pStyle w:val="TableParagraph"/>
              <w:ind w:left="396" w:right="411"/>
              <w:jc w:val="center"/>
              <w:rPr>
                <w:sz w:val="18"/>
              </w:rPr>
            </w:pPr>
            <w:r>
              <w:rPr>
                <w:sz w:val="18"/>
              </w:rPr>
              <w:t>Linh</w:t>
            </w:r>
          </w:p>
        </w:tc>
        <w:tc>
          <w:tcPr>
            <w:tcW w:w="1213" w:type="dxa"/>
            <w:vAlign w:val="center"/>
          </w:tcPr>
          <w:p w14:paraId="6BD06A26" w14:textId="77777777" w:rsidR="0034036E" w:rsidRDefault="0034036E" w:rsidP="0034036E">
            <w:pPr>
              <w:pStyle w:val="TableParagraph"/>
              <w:spacing w:before="125"/>
              <w:ind w:right="196"/>
              <w:jc w:val="center"/>
              <w:rPr>
                <w:sz w:val="18"/>
              </w:rPr>
            </w:pPr>
            <w:r>
              <w:rPr>
                <w:sz w:val="18"/>
              </w:rPr>
              <w:t>11/8/2020</w:t>
            </w:r>
          </w:p>
        </w:tc>
        <w:tc>
          <w:tcPr>
            <w:tcW w:w="1049" w:type="dxa"/>
          </w:tcPr>
          <w:p w14:paraId="3585174F" w14:textId="77777777" w:rsidR="0034036E" w:rsidRDefault="0034036E" w:rsidP="0034036E">
            <w:pPr>
              <w:pStyle w:val="TableParagraph"/>
              <w:spacing w:before="125"/>
              <w:ind w:left="19"/>
              <w:jc w:val="center"/>
              <w:rPr>
                <w:sz w:val="18"/>
              </w:rPr>
            </w:pPr>
            <w:r>
              <w:rPr>
                <w:w w:val="99"/>
                <w:sz w:val="18"/>
              </w:rPr>
              <w:t>1</w:t>
            </w:r>
          </w:p>
        </w:tc>
        <w:tc>
          <w:tcPr>
            <w:tcW w:w="1276" w:type="dxa"/>
          </w:tcPr>
          <w:p w14:paraId="4DDC13EE" w14:textId="77777777" w:rsidR="0034036E" w:rsidRDefault="0034036E" w:rsidP="0034036E">
            <w:pPr>
              <w:pStyle w:val="TableParagraph"/>
              <w:spacing w:line="207" w:lineRule="exact"/>
              <w:ind w:left="14"/>
              <w:jc w:val="center"/>
              <w:rPr>
                <w:sz w:val="18"/>
              </w:rPr>
            </w:pPr>
            <w:r>
              <w:rPr>
                <w:w w:val="99"/>
                <w:sz w:val="18"/>
              </w:rPr>
              <w:t>4</w:t>
            </w:r>
          </w:p>
          <w:p w14:paraId="0EF57053" w14:textId="77777777" w:rsidR="0034036E" w:rsidRDefault="0034036E" w:rsidP="0034036E">
            <w:pPr>
              <w:pStyle w:val="TableParagraph"/>
              <w:spacing w:line="188" w:lineRule="exact"/>
              <w:ind w:left="243" w:right="230"/>
              <w:jc w:val="center"/>
              <w:rPr>
                <w:sz w:val="18"/>
              </w:rPr>
            </w:pPr>
            <w:r>
              <w:rPr>
                <w:sz w:val="18"/>
              </w:rPr>
              <w:t>members</w:t>
            </w:r>
          </w:p>
        </w:tc>
        <w:tc>
          <w:tcPr>
            <w:tcW w:w="1360" w:type="dxa"/>
            <w:vAlign w:val="center"/>
          </w:tcPr>
          <w:p w14:paraId="78E2D1FA" w14:textId="77777777" w:rsidR="0034036E" w:rsidRDefault="0034036E" w:rsidP="0034036E">
            <w:pPr>
              <w:pStyle w:val="TableParagraph"/>
              <w:ind w:left="226" w:right="209"/>
              <w:jc w:val="center"/>
              <w:rPr>
                <w:sz w:val="18"/>
              </w:rPr>
            </w:pPr>
            <w:r>
              <w:rPr>
                <w:sz w:val="18"/>
              </w:rPr>
              <w:t>Completed</w:t>
            </w:r>
          </w:p>
        </w:tc>
      </w:tr>
      <w:tr w:rsidR="0034036E" w14:paraId="7D491884" w14:textId="77777777" w:rsidTr="00EA361B">
        <w:trPr>
          <w:trHeight w:val="321"/>
        </w:trPr>
        <w:tc>
          <w:tcPr>
            <w:tcW w:w="562" w:type="dxa"/>
          </w:tcPr>
          <w:p w14:paraId="463C79B0" w14:textId="77777777" w:rsidR="0034036E" w:rsidRDefault="0034036E" w:rsidP="0034036E">
            <w:pPr>
              <w:pStyle w:val="TableParagraph"/>
              <w:spacing w:before="68"/>
              <w:ind w:right="197"/>
              <w:jc w:val="right"/>
              <w:rPr>
                <w:sz w:val="18"/>
              </w:rPr>
            </w:pPr>
            <w:r>
              <w:rPr>
                <w:w w:val="99"/>
                <w:sz w:val="18"/>
              </w:rPr>
              <w:t>2</w:t>
            </w:r>
          </w:p>
        </w:tc>
        <w:tc>
          <w:tcPr>
            <w:tcW w:w="1844" w:type="dxa"/>
          </w:tcPr>
          <w:p w14:paraId="19154149" w14:textId="77777777" w:rsidR="0034036E" w:rsidRDefault="0034036E" w:rsidP="0034036E">
            <w:pPr>
              <w:pStyle w:val="TableParagraph"/>
              <w:spacing w:before="68"/>
              <w:ind w:left="112"/>
              <w:rPr>
                <w:sz w:val="18"/>
              </w:rPr>
            </w:pPr>
            <w:r>
              <w:rPr>
                <w:sz w:val="18"/>
              </w:rPr>
              <w:t>Navigation Bar</w:t>
            </w:r>
          </w:p>
        </w:tc>
        <w:tc>
          <w:tcPr>
            <w:tcW w:w="1220" w:type="dxa"/>
            <w:vMerge/>
          </w:tcPr>
          <w:p w14:paraId="5F765A05" w14:textId="77777777" w:rsidR="0034036E" w:rsidRDefault="0034036E" w:rsidP="0034036E">
            <w:pPr>
              <w:rPr>
                <w:sz w:val="2"/>
                <w:szCs w:val="2"/>
              </w:rPr>
            </w:pPr>
          </w:p>
        </w:tc>
        <w:tc>
          <w:tcPr>
            <w:tcW w:w="1198" w:type="dxa"/>
            <w:vMerge/>
          </w:tcPr>
          <w:p w14:paraId="5A685D1D" w14:textId="77777777" w:rsidR="0034036E" w:rsidRDefault="0034036E" w:rsidP="0034036E">
            <w:pPr>
              <w:rPr>
                <w:sz w:val="2"/>
                <w:szCs w:val="2"/>
              </w:rPr>
            </w:pPr>
          </w:p>
        </w:tc>
        <w:tc>
          <w:tcPr>
            <w:tcW w:w="1213" w:type="dxa"/>
            <w:vAlign w:val="center"/>
          </w:tcPr>
          <w:p w14:paraId="70C8FF91" w14:textId="77777777" w:rsidR="0034036E" w:rsidRDefault="0034036E" w:rsidP="0034036E">
            <w:pPr>
              <w:pStyle w:val="TableParagraph"/>
              <w:spacing w:before="23"/>
              <w:ind w:right="196"/>
              <w:jc w:val="center"/>
              <w:rPr>
                <w:sz w:val="18"/>
              </w:rPr>
            </w:pPr>
            <w:r>
              <w:rPr>
                <w:sz w:val="18"/>
              </w:rPr>
              <w:t>13/8/2020</w:t>
            </w:r>
          </w:p>
        </w:tc>
        <w:tc>
          <w:tcPr>
            <w:tcW w:w="1049" w:type="dxa"/>
          </w:tcPr>
          <w:p w14:paraId="6A015C4D" w14:textId="77777777" w:rsidR="0034036E" w:rsidRDefault="0034036E" w:rsidP="0034036E">
            <w:pPr>
              <w:pStyle w:val="TableParagraph"/>
              <w:spacing w:before="23"/>
              <w:ind w:left="19"/>
              <w:jc w:val="center"/>
              <w:rPr>
                <w:sz w:val="18"/>
              </w:rPr>
            </w:pPr>
            <w:r>
              <w:rPr>
                <w:w w:val="99"/>
                <w:sz w:val="18"/>
              </w:rPr>
              <w:t>1</w:t>
            </w:r>
          </w:p>
        </w:tc>
        <w:tc>
          <w:tcPr>
            <w:tcW w:w="1276" w:type="dxa"/>
            <w:vAlign w:val="center"/>
          </w:tcPr>
          <w:p w14:paraId="513EF546" w14:textId="77777777" w:rsidR="0034036E" w:rsidRDefault="00EA361B" w:rsidP="00EA361B">
            <w:pPr>
              <w:pStyle w:val="TableParagraph"/>
              <w:spacing w:before="23"/>
              <w:ind w:right="409"/>
              <w:jc w:val="right"/>
              <w:rPr>
                <w:sz w:val="18"/>
              </w:rPr>
            </w:pPr>
            <w:r>
              <w:rPr>
                <w:sz w:val="18"/>
              </w:rPr>
              <w:t>Ngan</w:t>
            </w:r>
          </w:p>
        </w:tc>
        <w:tc>
          <w:tcPr>
            <w:tcW w:w="1360" w:type="dxa"/>
          </w:tcPr>
          <w:p w14:paraId="77546F91" w14:textId="77777777" w:rsidR="0034036E" w:rsidRDefault="0034036E" w:rsidP="0034036E">
            <w:pPr>
              <w:pStyle w:val="TableParagraph"/>
              <w:spacing w:before="23"/>
              <w:ind w:left="226" w:right="209"/>
              <w:jc w:val="center"/>
              <w:rPr>
                <w:sz w:val="18"/>
              </w:rPr>
            </w:pPr>
            <w:r>
              <w:rPr>
                <w:sz w:val="18"/>
              </w:rPr>
              <w:t>Completed</w:t>
            </w:r>
          </w:p>
        </w:tc>
      </w:tr>
      <w:tr w:rsidR="0034036E" w14:paraId="17DF71ED" w14:textId="77777777" w:rsidTr="00EA361B">
        <w:trPr>
          <w:trHeight w:val="321"/>
        </w:trPr>
        <w:tc>
          <w:tcPr>
            <w:tcW w:w="562" w:type="dxa"/>
          </w:tcPr>
          <w:p w14:paraId="783E701E" w14:textId="77777777" w:rsidR="0034036E" w:rsidRDefault="0034036E" w:rsidP="0034036E">
            <w:pPr>
              <w:pStyle w:val="TableParagraph"/>
              <w:spacing w:before="68"/>
              <w:ind w:right="197"/>
              <w:jc w:val="right"/>
              <w:rPr>
                <w:sz w:val="18"/>
              </w:rPr>
            </w:pPr>
            <w:r>
              <w:rPr>
                <w:w w:val="99"/>
                <w:sz w:val="18"/>
              </w:rPr>
              <w:t>3</w:t>
            </w:r>
          </w:p>
        </w:tc>
        <w:tc>
          <w:tcPr>
            <w:tcW w:w="1844" w:type="dxa"/>
          </w:tcPr>
          <w:p w14:paraId="0E602BF5" w14:textId="77777777" w:rsidR="0034036E" w:rsidRDefault="0034036E" w:rsidP="0034036E">
            <w:pPr>
              <w:pStyle w:val="TableParagraph"/>
              <w:spacing w:before="68"/>
              <w:ind w:left="112"/>
              <w:rPr>
                <w:sz w:val="18"/>
              </w:rPr>
            </w:pPr>
            <w:r>
              <w:rPr>
                <w:sz w:val="18"/>
              </w:rPr>
              <w:t>Homepage</w:t>
            </w:r>
          </w:p>
        </w:tc>
        <w:tc>
          <w:tcPr>
            <w:tcW w:w="1220" w:type="dxa"/>
            <w:vMerge/>
          </w:tcPr>
          <w:p w14:paraId="1A830FA0" w14:textId="77777777" w:rsidR="0034036E" w:rsidRDefault="0034036E" w:rsidP="0034036E">
            <w:pPr>
              <w:rPr>
                <w:sz w:val="2"/>
                <w:szCs w:val="2"/>
              </w:rPr>
            </w:pPr>
          </w:p>
        </w:tc>
        <w:tc>
          <w:tcPr>
            <w:tcW w:w="1198" w:type="dxa"/>
            <w:vMerge/>
          </w:tcPr>
          <w:p w14:paraId="30FB3AC1" w14:textId="77777777" w:rsidR="0034036E" w:rsidRDefault="0034036E" w:rsidP="0034036E">
            <w:pPr>
              <w:rPr>
                <w:sz w:val="2"/>
                <w:szCs w:val="2"/>
              </w:rPr>
            </w:pPr>
          </w:p>
        </w:tc>
        <w:tc>
          <w:tcPr>
            <w:tcW w:w="1213" w:type="dxa"/>
            <w:vAlign w:val="center"/>
          </w:tcPr>
          <w:p w14:paraId="3109B87C" w14:textId="77777777" w:rsidR="0034036E" w:rsidRDefault="0034036E" w:rsidP="0034036E">
            <w:pPr>
              <w:pStyle w:val="TableParagraph"/>
              <w:spacing w:before="23"/>
              <w:ind w:right="196"/>
              <w:jc w:val="center"/>
              <w:rPr>
                <w:sz w:val="18"/>
              </w:rPr>
            </w:pPr>
            <w:r>
              <w:rPr>
                <w:sz w:val="18"/>
              </w:rPr>
              <w:t>13/8/2020</w:t>
            </w:r>
          </w:p>
        </w:tc>
        <w:tc>
          <w:tcPr>
            <w:tcW w:w="1049" w:type="dxa"/>
          </w:tcPr>
          <w:p w14:paraId="5CF733A1" w14:textId="77777777" w:rsidR="0034036E" w:rsidRDefault="0034036E" w:rsidP="0034036E">
            <w:pPr>
              <w:pStyle w:val="TableParagraph"/>
              <w:spacing w:before="23"/>
              <w:ind w:left="19"/>
              <w:jc w:val="center"/>
              <w:rPr>
                <w:sz w:val="18"/>
              </w:rPr>
            </w:pPr>
            <w:r>
              <w:rPr>
                <w:w w:val="99"/>
                <w:sz w:val="18"/>
              </w:rPr>
              <w:t>1</w:t>
            </w:r>
          </w:p>
        </w:tc>
        <w:tc>
          <w:tcPr>
            <w:tcW w:w="1276" w:type="dxa"/>
            <w:vAlign w:val="center"/>
          </w:tcPr>
          <w:p w14:paraId="12848560" w14:textId="77777777" w:rsidR="0034036E" w:rsidRDefault="0034036E" w:rsidP="00EA361B">
            <w:pPr>
              <w:pStyle w:val="TableParagraph"/>
              <w:spacing w:before="23"/>
              <w:ind w:left="222" w:right="230"/>
              <w:jc w:val="center"/>
              <w:rPr>
                <w:sz w:val="18"/>
              </w:rPr>
            </w:pPr>
            <w:r>
              <w:rPr>
                <w:sz w:val="18"/>
              </w:rPr>
              <w:t>Linh</w:t>
            </w:r>
          </w:p>
        </w:tc>
        <w:tc>
          <w:tcPr>
            <w:tcW w:w="1360" w:type="dxa"/>
          </w:tcPr>
          <w:p w14:paraId="00FD7E35" w14:textId="77777777" w:rsidR="0034036E" w:rsidRDefault="0034036E" w:rsidP="0034036E">
            <w:pPr>
              <w:pStyle w:val="TableParagraph"/>
              <w:spacing w:before="23"/>
              <w:ind w:left="226" w:right="209"/>
              <w:jc w:val="center"/>
              <w:rPr>
                <w:sz w:val="18"/>
              </w:rPr>
            </w:pPr>
            <w:r>
              <w:rPr>
                <w:sz w:val="18"/>
              </w:rPr>
              <w:t>Completed</w:t>
            </w:r>
          </w:p>
        </w:tc>
      </w:tr>
      <w:tr w:rsidR="0034036E" w14:paraId="2FCF778E" w14:textId="77777777" w:rsidTr="00EA361B">
        <w:trPr>
          <w:trHeight w:val="320"/>
        </w:trPr>
        <w:tc>
          <w:tcPr>
            <w:tcW w:w="562" w:type="dxa"/>
          </w:tcPr>
          <w:p w14:paraId="72224D30" w14:textId="77777777" w:rsidR="0034036E" w:rsidRDefault="0034036E" w:rsidP="0034036E">
            <w:pPr>
              <w:pStyle w:val="TableParagraph"/>
              <w:spacing w:before="67"/>
              <w:ind w:right="197"/>
              <w:jc w:val="right"/>
              <w:rPr>
                <w:sz w:val="18"/>
              </w:rPr>
            </w:pPr>
            <w:r>
              <w:rPr>
                <w:w w:val="99"/>
                <w:sz w:val="18"/>
              </w:rPr>
              <w:t>4</w:t>
            </w:r>
          </w:p>
        </w:tc>
        <w:tc>
          <w:tcPr>
            <w:tcW w:w="1844" w:type="dxa"/>
          </w:tcPr>
          <w:p w14:paraId="28F829B4" w14:textId="77777777" w:rsidR="0034036E" w:rsidRDefault="0034036E" w:rsidP="0034036E">
            <w:pPr>
              <w:pStyle w:val="TableParagraph"/>
              <w:spacing w:before="67"/>
              <w:ind w:left="112"/>
              <w:rPr>
                <w:sz w:val="18"/>
              </w:rPr>
            </w:pPr>
            <w:r>
              <w:rPr>
                <w:sz w:val="18"/>
              </w:rPr>
              <w:t>Contact Us</w:t>
            </w:r>
          </w:p>
        </w:tc>
        <w:tc>
          <w:tcPr>
            <w:tcW w:w="1220" w:type="dxa"/>
            <w:vMerge/>
          </w:tcPr>
          <w:p w14:paraId="5364B8FA" w14:textId="77777777" w:rsidR="0034036E" w:rsidRDefault="0034036E" w:rsidP="0034036E">
            <w:pPr>
              <w:rPr>
                <w:sz w:val="2"/>
                <w:szCs w:val="2"/>
              </w:rPr>
            </w:pPr>
          </w:p>
        </w:tc>
        <w:tc>
          <w:tcPr>
            <w:tcW w:w="1198" w:type="dxa"/>
            <w:vMerge/>
          </w:tcPr>
          <w:p w14:paraId="5A193FD0" w14:textId="77777777" w:rsidR="0034036E" w:rsidRDefault="0034036E" w:rsidP="0034036E">
            <w:pPr>
              <w:rPr>
                <w:sz w:val="2"/>
                <w:szCs w:val="2"/>
              </w:rPr>
            </w:pPr>
          </w:p>
        </w:tc>
        <w:tc>
          <w:tcPr>
            <w:tcW w:w="1213" w:type="dxa"/>
            <w:vAlign w:val="center"/>
          </w:tcPr>
          <w:p w14:paraId="15B1E51C" w14:textId="77777777" w:rsidR="0034036E" w:rsidRDefault="0034036E" w:rsidP="0034036E">
            <w:pPr>
              <w:pStyle w:val="TableParagraph"/>
              <w:ind w:right="196"/>
              <w:jc w:val="center"/>
              <w:rPr>
                <w:sz w:val="18"/>
              </w:rPr>
            </w:pPr>
            <w:r>
              <w:rPr>
                <w:sz w:val="18"/>
              </w:rPr>
              <w:t>13/8/2020</w:t>
            </w:r>
          </w:p>
        </w:tc>
        <w:tc>
          <w:tcPr>
            <w:tcW w:w="1049" w:type="dxa"/>
          </w:tcPr>
          <w:p w14:paraId="64AF0EC7" w14:textId="77777777" w:rsidR="0034036E" w:rsidRDefault="0034036E" w:rsidP="0034036E">
            <w:pPr>
              <w:pStyle w:val="TableParagraph"/>
              <w:ind w:left="19"/>
              <w:jc w:val="center"/>
              <w:rPr>
                <w:sz w:val="18"/>
              </w:rPr>
            </w:pPr>
            <w:r>
              <w:rPr>
                <w:w w:val="99"/>
                <w:sz w:val="18"/>
              </w:rPr>
              <w:t>1</w:t>
            </w:r>
          </w:p>
        </w:tc>
        <w:tc>
          <w:tcPr>
            <w:tcW w:w="1276" w:type="dxa"/>
            <w:vAlign w:val="center"/>
          </w:tcPr>
          <w:p w14:paraId="2AD6DD8F" w14:textId="77777777" w:rsidR="0034036E" w:rsidRDefault="0034036E" w:rsidP="00EA361B">
            <w:pPr>
              <w:pStyle w:val="TableParagraph"/>
              <w:ind w:right="373"/>
              <w:jc w:val="right"/>
              <w:rPr>
                <w:sz w:val="18"/>
              </w:rPr>
            </w:pPr>
            <w:r>
              <w:rPr>
                <w:sz w:val="18"/>
              </w:rPr>
              <w:t>Thach</w:t>
            </w:r>
          </w:p>
        </w:tc>
        <w:tc>
          <w:tcPr>
            <w:tcW w:w="1360" w:type="dxa"/>
          </w:tcPr>
          <w:p w14:paraId="0FFE74B2" w14:textId="77777777" w:rsidR="0034036E" w:rsidRDefault="0034036E" w:rsidP="0034036E">
            <w:pPr>
              <w:pStyle w:val="TableParagraph"/>
              <w:ind w:left="228" w:right="208"/>
              <w:jc w:val="center"/>
              <w:rPr>
                <w:sz w:val="18"/>
              </w:rPr>
            </w:pPr>
            <w:r>
              <w:rPr>
                <w:sz w:val="18"/>
              </w:rPr>
              <w:t>Completed</w:t>
            </w:r>
          </w:p>
        </w:tc>
      </w:tr>
      <w:tr w:rsidR="0034036E" w14:paraId="53E2959F" w14:textId="77777777" w:rsidTr="00EA361B">
        <w:trPr>
          <w:trHeight w:val="321"/>
        </w:trPr>
        <w:tc>
          <w:tcPr>
            <w:tcW w:w="562" w:type="dxa"/>
          </w:tcPr>
          <w:p w14:paraId="452A407A" w14:textId="77777777" w:rsidR="0034036E" w:rsidRDefault="0034036E" w:rsidP="0034036E">
            <w:pPr>
              <w:pStyle w:val="TableParagraph"/>
              <w:spacing w:before="68"/>
              <w:ind w:right="197"/>
              <w:jc w:val="right"/>
              <w:rPr>
                <w:sz w:val="18"/>
              </w:rPr>
            </w:pPr>
            <w:r>
              <w:rPr>
                <w:w w:val="99"/>
                <w:sz w:val="18"/>
              </w:rPr>
              <w:t>5</w:t>
            </w:r>
          </w:p>
        </w:tc>
        <w:tc>
          <w:tcPr>
            <w:tcW w:w="1844" w:type="dxa"/>
          </w:tcPr>
          <w:p w14:paraId="00F86383" w14:textId="77777777" w:rsidR="0034036E" w:rsidRDefault="0034036E" w:rsidP="0034036E">
            <w:pPr>
              <w:pStyle w:val="TableParagraph"/>
              <w:spacing w:before="68"/>
              <w:ind w:left="112"/>
              <w:rPr>
                <w:sz w:val="18"/>
              </w:rPr>
            </w:pPr>
            <w:r>
              <w:rPr>
                <w:sz w:val="18"/>
              </w:rPr>
              <w:t>About</w:t>
            </w:r>
          </w:p>
        </w:tc>
        <w:tc>
          <w:tcPr>
            <w:tcW w:w="1220" w:type="dxa"/>
            <w:vMerge/>
          </w:tcPr>
          <w:p w14:paraId="540E4E3D" w14:textId="77777777" w:rsidR="0034036E" w:rsidRDefault="0034036E" w:rsidP="0034036E">
            <w:pPr>
              <w:rPr>
                <w:sz w:val="2"/>
                <w:szCs w:val="2"/>
              </w:rPr>
            </w:pPr>
          </w:p>
        </w:tc>
        <w:tc>
          <w:tcPr>
            <w:tcW w:w="1198" w:type="dxa"/>
            <w:vMerge/>
          </w:tcPr>
          <w:p w14:paraId="43DC5619" w14:textId="77777777" w:rsidR="0034036E" w:rsidRDefault="0034036E" w:rsidP="0034036E">
            <w:pPr>
              <w:rPr>
                <w:sz w:val="2"/>
                <w:szCs w:val="2"/>
              </w:rPr>
            </w:pPr>
          </w:p>
        </w:tc>
        <w:tc>
          <w:tcPr>
            <w:tcW w:w="1213" w:type="dxa"/>
            <w:vAlign w:val="center"/>
          </w:tcPr>
          <w:p w14:paraId="76DFDD83" w14:textId="77777777" w:rsidR="0034036E" w:rsidRDefault="0034036E" w:rsidP="0034036E">
            <w:pPr>
              <w:pStyle w:val="TableParagraph"/>
              <w:spacing w:before="23"/>
              <w:ind w:right="196"/>
              <w:jc w:val="center"/>
              <w:rPr>
                <w:sz w:val="18"/>
              </w:rPr>
            </w:pPr>
            <w:r>
              <w:rPr>
                <w:sz w:val="18"/>
              </w:rPr>
              <w:t>13/8/2020</w:t>
            </w:r>
          </w:p>
        </w:tc>
        <w:tc>
          <w:tcPr>
            <w:tcW w:w="1049" w:type="dxa"/>
          </w:tcPr>
          <w:p w14:paraId="0541E208" w14:textId="77777777" w:rsidR="0034036E" w:rsidRDefault="0034036E" w:rsidP="0034036E">
            <w:pPr>
              <w:pStyle w:val="TableParagraph"/>
              <w:spacing w:before="23"/>
              <w:ind w:left="19"/>
              <w:jc w:val="center"/>
              <w:rPr>
                <w:sz w:val="18"/>
              </w:rPr>
            </w:pPr>
            <w:r>
              <w:rPr>
                <w:w w:val="99"/>
                <w:sz w:val="18"/>
              </w:rPr>
              <w:t>1</w:t>
            </w:r>
          </w:p>
        </w:tc>
        <w:tc>
          <w:tcPr>
            <w:tcW w:w="1276" w:type="dxa"/>
            <w:vAlign w:val="center"/>
          </w:tcPr>
          <w:p w14:paraId="4B88EEB3" w14:textId="77777777" w:rsidR="0034036E" w:rsidRDefault="0034036E" w:rsidP="00EA361B">
            <w:pPr>
              <w:pStyle w:val="TableParagraph"/>
              <w:spacing w:before="23"/>
              <w:ind w:right="439"/>
              <w:jc w:val="right"/>
              <w:rPr>
                <w:sz w:val="18"/>
              </w:rPr>
            </w:pPr>
            <w:r>
              <w:rPr>
                <w:sz w:val="18"/>
              </w:rPr>
              <w:t>Phat</w:t>
            </w:r>
          </w:p>
        </w:tc>
        <w:tc>
          <w:tcPr>
            <w:tcW w:w="1360" w:type="dxa"/>
          </w:tcPr>
          <w:p w14:paraId="5F3A1FCB" w14:textId="77777777" w:rsidR="0034036E" w:rsidRDefault="0034036E" w:rsidP="0034036E">
            <w:pPr>
              <w:pStyle w:val="TableParagraph"/>
              <w:spacing w:before="23"/>
              <w:ind w:left="226" w:right="209"/>
              <w:jc w:val="center"/>
              <w:rPr>
                <w:sz w:val="18"/>
              </w:rPr>
            </w:pPr>
            <w:r>
              <w:rPr>
                <w:sz w:val="18"/>
              </w:rPr>
              <w:t>Completed</w:t>
            </w:r>
          </w:p>
        </w:tc>
      </w:tr>
      <w:tr w:rsidR="0034036E" w14:paraId="392B10B7" w14:textId="77777777" w:rsidTr="00EA361B">
        <w:trPr>
          <w:trHeight w:val="321"/>
        </w:trPr>
        <w:tc>
          <w:tcPr>
            <w:tcW w:w="562" w:type="dxa"/>
          </w:tcPr>
          <w:p w14:paraId="3692DDAA" w14:textId="77777777" w:rsidR="0034036E" w:rsidRDefault="0034036E" w:rsidP="0034036E">
            <w:pPr>
              <w:pStyle w:val="TableParagraph"/>
              <w:spacing w:before="67"/>
              <w:ind w:right="197"/>
              <w:jc w:val="right"/>
              <w:rPr>
                <w:sz w:val="18"/>
              </w:rPr>
            </w:pPr>
            <w:r>
              <w:rPr>
                <w:w w:val="99"/>
                <w:sz w:val="18"/>
              </w:rPr>
              <w:t>6</w:t>
            </w:r>
          </w:p>
        </w:tc>
        <w:tc>
          <w:tcPr>
            <w:tcW w:w="1844" w:type="dxa"/>
          </w:tcPr>
          <w:p w14:paraId="3B4E81A0" w14:textId="77777777" w:rsidR="0034036E" w:rsidRDefault="0034036E" w:rsidP="0034036E">
            <w:pPr>
              <w:pStyle w:val="TableParagraph"/>
              <w:spacing w:before="67"/>
              <w:ind w:left="112"/>
              <w:rPr>
                <w:sz w:val="18"/>
              </w:rPr>
            </w:pPr>
            <w:r>
              <w:rPr>
                <w:sz w:val="18"/>
              </w:rPr>
              <w:t>Feedback</w:t>
            </w:r>
          </w:p>
        </w:tc>
        <w:tc>
          <w:tcPr>
            <w:tcW w:w="1220" w:type="dxa"/>
            <w:vMerge/>
          </w:tcPr>
          <w:p w14:paraId="4DCF99D0" w14:textId="77777777" w:rsidR="0034036E" w:rsidRDefault="0034036E" w:rsidP="0034036E">
            <w:pPr>
              <w:rPr>
                <w:sz w:val="2"/>
                <w:szCs w:val="2"/>
              </w:rPr>
            </w:pPr>
          </w:p>
        </w:tc>
        <w:tc>
          <w:tcPr>
            <w:tcW w:w="1198" w:type="dxa"/>
            <w:vMerge/>
          </w:tcPr>
          <w:p w14:paraId="304C8D5E" w14:textId="77777777" w:rsidR="0034036E" w:rsidRDefault="0034036E" w:rsidP="0034036E">
            <w:pPr>
              <w:rPr>
                <w:sz w:val="2"/>
                <w:szCs w:val="2"/>
              </w:rPr>
            </w:pPr>
          </w:p>
        </w:tc>
        <w:tc>
          <w:tcPr>
            <w:tcW w:w="1213" w:type="dxa"/>
            <w:vAlign w:val="center"/>
          </w:tcPr>
          <w:p w14:paraId="03D80999" w14:textId="77777777" w:rsidR="0034036E" w:rsidRDefault="0034036E" w:rsidP="0034036E">
            <w:pPr>
              <w:pStyle w:val="TableParagraph"/>
              <w:spacing w:before="21"/>
              <w:ind w:right="196"/>
              <w:jc w:val="center"/>
              <w:rPr>
                <w:sz w:val="18"/>
              </w:rPr>
            </w:pPr>
            <w:r>
              <w:rPr>
                <w:sz w:val="18"/>
              </w:rPr>
              <w:t>14/8/2020</w:t>
            </w:r>
          </w:p>
        </w:tc>
        <w:tc>
          <w:tcPr>
            <w:tcW w:w="1049" w:type="dxa"/>
          </w:tcPr>
          <w:p w14:paraId="11F4D9C6" w14:textId="77777777" w:rsidR="0034036E" w:rsidRDefault="0034036E" w:rsidP="0034036E">
            <w:pPr>
              <w:pStyle w:val="TableParagraph"/>
              <w:spacing w:before="21"/>
              <w:ind w:left="19"/>
              <w:jc w:val="center"/>
              <w:rPr>
                <w:sz w:val="18"/>
              </w:rPr>
            </w:pPr>
            <w:r>
              <w:rPr>
                <w:w w:val="99"/>
                <w:sz w:val="18"/>
              </w:rPr>
              <w:t>1</w:t>
            </w:r>
          </w:p>
        </w:tc>
        <w:tc>
          <w:tcPr>
            <w:tcW w:w="1276" w:type="dxa"/>
            <w:vAlign w:val="center"/>
          </w:tcPr>
          <w:p w14:paraId="79533454" w14:textId="77777777" w:rsidR="0034036E" w:rsidRDefault="0034036E" w:rsidP="00EA361B">
            <w:pPr>
              <w:pStyle w:val="TableParagraph"/>
              <w:spacing w:before="21"/>
              <w:ind w:right="373"/>
              <w:jc w:val="right"/>
              <w:rPr>
                <w:sz w:val="18"/>
              </w:rPr>
            </w:pPr>
            <w:r>
              <w:rPr>
                <w:sz w:val="18"/>
              </w:rPr>
              <w:t>Thach</w:t>
            </w:r>
          </w:p>
        </w:tc>
        <w:tc>
          <w:tcPr>
            <w:tcW w:w="1360" w:type="dxa"/>
          </w:tcPr>
          <w:p w14:paraId="080B6B96" w14:textId="77777777" w:rsidR="0034036E" w:rsidRDefault="0034036E" w:rsidP="0034036E">
            <w:pPr>
              <w:pStyle w:val="TableParagraph"/>
              <w:spacing w:before="21"/>
              <w:ind w:left="226" w:right="209"/>
              <w:jc w:val="center"/>
              <w:rPr>
                <w:sz w:val="18"/>
              </w:rPr>
            </w:pPr>
            <w:r>
              <w:rPr>
                <w:sz w:val="18"/>
              </w:rPr>
              <w:t>Completed</w:t>
            </w:r>
          </w:p>
        </w:tc>
      </w:tr>
      <w:tr w:rsidR="0034036E" w14:paraId="296CD98B" w14:textId="77777777" w:rsidTr="00EA361B">
        <w:trPr>
          <w:trHeight w:val="321"/>
        </w:trPr>
        <w:tc>
          <w:tcPr>
            <w:tcW w:w="562" w:type="dxa"/>
          </w:tcPr>
          <w:p w14:paraId="442D114D" w14:textId="77777777" w:rsidR="0034036E" w:rsidRDefault="0034036E" w:rsidP="0034036E">
            <w:pPr>
              <w:pStyle w:val="TableParagraph"/>
              <w:spacing w:before="67"/>
              <w:ind w:right="197"/>
              <w:jc w:val="right"/>
              <w:rPr>
                <w:sz w:val="18"/>
              </w:rPr>
            </w:pPr>
            <w:r>
              <w:rPr>
                <w:w w:val="99"/>
                <w:sz w:val="18"/>
              </w:rPr>
              <w:t>7</w:t>
            </w:r>
          </w:p>
        </w:tc>
        <w:tc>
          <w:tcPr>
            <w:tcW w:w="1844" w:type="dxa"/>
          </w:tcPr>
          <w:p w14:paraId="0FFD8221" w14:textId="77777777" w:rsidR="0034036E" w:rsidRDefault="0034036E" w:rsidP="0034036E">
            <w:pPr>
              <w:pStyle w:val="TableParagraph"/>
              <w:spacing w:before="67"/>
              <w:ind w:left="106"/>
              <w:rPr>
                <w:sz w:val="18"/>
              </w:rPr>
            </w:pPr>
            <w:r>
              <w:rPr>
                <w:sz w:val="18"/>
              </w:rPr>
              <w:t>Map</w:t>
            </w:r>
          </w:p>
        </w:tc>
        <w:tc>
          <w:tcPr>
            <w:tcW w:w="1220" w:type="dxa"/>
            <w:vMerge/>
          </w:tcPr>
          <w:p w14:paraId="0B75E696" w14:textId="77777777" w:rsidR="0034036E" w:rsidRDefault="0034036E" w:rsidP="0034036E">
            <w:pPr>
              <w:rPr>
                <w:sz w:val="2"/>
                <w:szCs w:val="2"/>
              </w:rPr>
            </w:pPr>
          </w:p>
        </w:tc>
        <w:tc>
          <w:tcPr>
            <w:tcW w:w="1198" w:type="dxa"/>
            <w:vMerge/>
          </w:tcPr>
          <w:p w14:paraId="451BBD9E" w14:textId="77777777" w:rsidR="0034036E" w:rsidRDefault="0034036E" w:rsidP="0034036E">
            <w:pPr>
              <w:rPr>
                <w:sz w:val="2"/>
                <w:szCs w:val="2"/>
              </w:rPr>
            </w:pPr>
          </w:p>
        </w:tc>
        <w:tc>
          <w:tcPr>
            <w:tcW w:w="1213" w:type="dxa"/>
            <w:vAlign w:val="center"/>
          </w:tcPr>
          <w:p w14:paraId="544627EB" w14:textId="77777777" w:rsidR="0034036E" w:rsidRDefault="0034036E" w:rsidP="0034036E">
            <w:pPr>
              <w:pStyle w:val="TableParagraph"/>
              <w:ind w:right="196"/>
              <w:jc w:val="center"/>
              <w:rPr>
                <w:sz w:val="18"/>
              </w:rPr>
            </w:pPr>
            <w:r>
              <w:rPr>
                <w:sz w:val="18"/>
              </w:rPr>
              <w:t>13/8/2020</w:t>
            </w:r>
          </w:p>
        </w:tc>
        <w:tc>
          <w:tcPr>
            <w:tcW w:w="1049" w:type="dxa"/>
          </w:tcPr>
          <w:p w14:paraId="22765430" w14:textId="77777777" w:rsidR="0034036E" w:rsidRDefault="0034036E" w:rsidP="0034036E">
            <w:pPr>
              <w:pStyle w:val="TableParagraph"/>
              <w:ind w:left="19"/>
              <w:jc w:val="center"/>
              <w:rPr>
                <w:sz w:val="18"/>
              </w:rPr>
            </w:pPr>
            <w:r>
              <w:rPr>
                <w:w w:val="99"/>
                <w:sz w:val="18"/>
              </w:rPr>
              <w:t>1</w:t>
            </w:r>
          </w:p>
        </w:tc>
        <w:tc>
          <w:tcPr>
            <w:tcW w:w="1276" w:type="dxa"/>
            <w:vAlign w:val="center"/>
          </w:tcPr>
          <w:p w14:paraId="30888BE8" w14:textId="77777777" w:rsidR="0034036E" w:rsidRDefault="0034036E" w:rsidP="00EA361B">
            <w:pPr>
              <w:pStyle w:val="TableParagraph"/>
              <w:ind w:right="371"/>
              <w:jc w:val="right"/>
              <w:rPr>
                <w:sz w:val="18"/>
              </w:rPr>
            </w:pPr>
            <w:r>
              <w:rPr>
                <w:sz w:val="18"/>
              </w:rPr>
              <w:t>Thach</w:t>
            </w:r>
          </w:p>
        </w:tc>
        <w:tc>
          <w:tcPr>
            <w:tcW w:w="1360" w:type="dxa"/>
          </w:tcPr>
          <w:p w14:paraId="016C0E4A" w14:textId="77777777" w:rsidR="0034036E" w:rsidRDefault="0034036E" w:rsidP="0034036E">
            <w:pPr>
              <w:pStyle w:val="TableParagraph"/>
              <w:ind w:left="226" w:right="209"/>
              <w:jc w:val="center"/>
              <w:rPr>
                <w:sz w:val="18"/>
              </w:rPr>
            </w:pPr>
            <w:r>
              <w:rPr>
                <w:sz w:val="18"/>
              </w:rPr>
              <w:t>Completed</w:t>
            </w:r>
          </w:p>
        </w:tc>
      </w:tr>
      <w:tr w:rsidR="0034036E" w14:paraId="0A739E9E" w14:textId="77777777" w:rsidTr="00EA361B">
        <w:trPr>
          <w:trHeight w:val="573"/>
        </w:trPr>
        <w:tc>
          <w:tcPr>
            <w:tcW w:w="562" w:type="dxa"/>
          </w:tcPr>
          <w:p w14:paraId="4FE266DD" w14:textId="77777777" w:rsidR="0034036E" w:rsidRDefault="0034036E" w:rsidP="0034036E">
            <w:pPr>
              <w:pStyle w:val="TableParagraph"/>
              <w:spacing w:before="4"/>
              <w:rPr>
                <w:b/>
              </w:rPr>
            </w:pPr>
          </w:p>
          <w:p w14:paraId="3B91088F" w14:textId="77777777" w:rsidR="0034036E" w:rsidRDefault="0034036E" w:rsidP="0034036E">
            <w:pPr>
              <w:pStyle w:val="TableParagraph"/>
              <w:ind w:right="197"/>
              <w:jc w:val="right"/>
              <w:rPr>
                <w:sz w:val="18"/>
              </w:rPr>
            </w:pPr>
            <w:r>
              <w:rPr>
                <w:w w:val="99"/>
                <w:sz w:val="18"/>
              </w:rPr>
              <w:t>8</w:t>
            </w:r>
          </w:p>
        </w:tc>
        <w:tc>
          <w:tcPr>
            <w:tcW w:w="1844" w:type="dxa"/>
          </w:tcPr>
          <w:p w14:paraId="4602370E" w14:textId="77777777" w:rsidR="0034036E" w:rsidRDefault="0034036E" w:rsidP="0034036E">
            <w:pPr>
              <w:pStyle w:val="TableParagraph"/>
              <w:spacing w:before="9"/>
              <w:rPr>
                <w:b/>
                <w:sz w:val="16"/>
              </w:rPr>
            </w:pPr>
          </w:p>
          <w:p w14:paraId="5E06FD82" w14:textId="77777777" w:rsidR="0034036E" w:rsidRDefault="0034036E" w:rsidP="0034036E">
            <w:pPr>
              <w:pStyle w:val="TableParagraph"/>
              <w:ind w:left="112"/>
              <w:rPr>
                <w:sz w:val="18"/>
              </w:rPr>
            </w:pPr>
            <w:r>
              <w:rPr>
                <w:sz w:val="18"/>
              </w:rPr>
              <w:t>Products</w:t>
            </w:r>
          </w:p>
        </w:tc>
        <w:tc>
          <w:tcPr>
            <w:tcW w:w="1220" w:type="dxa"/>
            <w:vMerge/>
          </w:tcPr>
          <w:p w14:paraId="4D3853DF" w14:textId="77777777" w:rsidR="0034036E" w:rsidRDefault="0034036E" w:rsidP="0034036E">
            <w:pPr>
              <w:rPr>
                <w:sz w:val="2"/>
                <w:szCs w:val="2"/>
              </w:rPr>
            </w:pPr>
          </w:p>
        </w:tc>
        <w:tc>
          <w:tcPr>
            <w:tcW w:w="1198" w:type="dxa"/>
            <w:vMerge/>
          </w:tcPr>
          <w:p w14:paraId="04F65E38" w14:textId="77777777" w:rsidR="0034036E" w:rsidRDefault="0034036E" w:rsidP="0034036E">
            <w:pPr>
              <w:rPr>
                <w:sz w:val="2"/>
                <w:szCs w:val="2"/>
              </w:rPr>
            </w:pPr>
          </w:p>
        </w:tc>
        <w:tc>
          <w:tcPr>
            <w:tcW w:w="1213" w:type="dxa"/>
            <w:vAlign w:val="center"/>
          </w:tcPr>
          <w:p w14:paraId="7A893367" w14:textId="77777777" w:rsidR="0034036E" w:rsidRDefault="0034036E" w:rsidP="0034036E">
            <w:pPr>
              <w:pStyle w:val="TableParagraph"/>
              <w:spacing w:before="147"/>
              <w:ind w:right="196"/>
              <w:jc w:val="center"/>
              <w:rPr>
                <w:sz w:val="18"/>
              </w:rPr>
            </w:pPr>
            <w:r>
              <w:rPr>
                <w:sz w:val="18"/>
              </w:rPr>
              <w:t>15/8/2020</w:t>
            </w:r>
          </w:p>
        </w:tc>
        <w:tc>
          <w:tcPr>
            <w:tcW w:w="1049" w:type="dxa"/>
          </w:tcPr>
          <w:p w14:paraId="7C85E4EF" w14:textId="77777777" w:rsidR="0034036E" w:rsidRDefault="0034036E" w:rsidP="0034036E">
            <w:pPr>
              <w:pStyle w:val="TableParagraph"/>
              <w:spacing w:before="147"/>
              <w:ind w:left="19"/>
              <w:jc w:val="center"/>
              <w:rPr>
                <w:sz w:val="18"/>
              </w:rPr>
            </w:pPr>
            <w:r>
              <w:rPr>
                <w:w w:val="99"/>
                <w:sz w:val="18"/>
              </w:rPr>
              <w:t>1</w:t>
            </w:r>
          </w:p>
        </w:tc>
        <w:tc>
          <w:tcPr>
            <w:tcW w:w="1276" w:type="dxa"/>
            <w:vAlign w:val="center"/>
          </w:tcPr>
          <w:p w14:paraId="37ACA208" w14:textId="77777777" w:rsidR="0034036E" w:rsidRDefault="0034036E" w:rsidP="00EA361B">
            <w:pPr>
              <w:pStyle w:val="TableParagraph"/>
              <w:spacing w:before="147" w:line="200" w:lineRule="atLeast"/>
              <w:ind w:left="340" w:right="209" w:hanging="224"/>
              <w:rPr>
                <w:sz w:val="18"/>
              </w:rPr>
            </w:pPr>
            <w:r>
              <w:rPr>
                <w:sz w:val="18"/>
              </w:rPr>
              <w:t>Linh, Ngan, Phat</w:t>
            </w:r>
          </w:p>
        </w:tc>
        <w:tc>
          <w:tcPr>
            <w:tcW w:w="1360" w:type="dxa"/>
          </w:tcPr>
          <w:p w14:paraId="74D0D476" w14:textId="77777777" w:rsidR="0034036E" w:rsidRDefault="0034036E" w:rsidP="0034036E">
            <w:pPr>
              <w:pStyle w:val="TableParagraph"/>
              <w:spacing w:before="147"/>
              <w:ind w:left="226" w:right="209"/>
              <w:jc w:val="center"/>
              <w:rPr>
                <w:sz w:val="18"/>
              </w:rPr>
            </w:pPr>
            <w:r>
              <w:rPr>
                <w:sz w:val="18"/>
              </w:rPr>
              <w:t>Completed</w:t>
            </w:r>
          </w:p>
        </w:tc>
      </w:tr>
      <w:tr w:rsidR="0034036E" w14:paraId="6F8A3245" w14:textId="77777777" w:rsidTr="00EA361B">
        <w:trPr>
          <w:trHeight w:val="521"/>
        </w:trPr>
        <w:tc>
          <w:tcPr>
            <w:tcW w:w="562" w:type="dxa"/>
          </w:tcPr>
          <w:p w14:paraId="1098CEAC" w14:textId="77777777" w:rsidR="0034036E" w:rsidRDefault="0034036E" w:rsidP="0034036E">
            <w:pPr>
              <w:pStyle w:val="TableParagraph"/>
              <w:spacing w:before="156" w:line="194" w:lineRule="exact"/>
              <w:ind w:right="197"/>
              <w:jc w:val="right"/>
              <w:rPr>
                <w:sz w:val="18"/>
              </w:rPr>
            </w:pPr>
            <w:r>
              <w:rPr>
                <w:w w:val="99"/>
                <w:sz w:val="18"/>
              </w:rPr>
              <w:t>9</w:t>
            </w:r>
          </w:p>
        </w:tc>
        <w:tc>
          <w:tcPr>
            <w:tcW w:w="1844" w:type="dxa"/>
            <w:vAlign w:val="center"/>
          </w:tcPr>
          <w:p w14:paraId="513D4399" w14:textId="77777777" w:rsidR="0034036E" w:rsidRDefault="0034036E" w:rsidP="0034036E">
            <w:pPr>
              <w:pStyle w:val="TableParagraph"/>
              <w:spacing w:before="92"/>
              <w:ind w:left="112"/>
              <w:rPr>
                <w:sz w:val="18"/>
              </w:rPr>
            </w:pPr>
            <w:r>
              <w:rPr>
                <w:sz w:val="18"/>
              </w:rPr>
              <w:t>Footer</w:t>
            </w:r>
          </w:p>
        </w:tc>
        <w:tc>
          <w:tcPr>
            <w:tcW w:w="1220" w:type="dxa"/>
            <w:vMerge/>
          </w:tcPr>
          <w:p w14:paraId="36571761" w14:textId="77777777" w:rsidR="0034036E" w:rsidRDefault="0034036E" w:rsidP="0034036E">
            <w:pPr>
              <w:rPr>
                <w:sz w:val="2"/>
                <w:szCs w:val="2"/>
              </w:rPr>
            </w:pPr>
          </w:p>
        </w:tc>
        <w:tc>
          <w:tcPr>
            <w:tcW w:w="1198" w:type="dxa"/>
            <w:vMerge/>
          </w:tcPr>
          <w:p w14:paraId="4628B310" w14:textId="77777777" w:rsidR="0034036E" w:rsidRDefault="0034036E" w:rsidP="0034036E">
            <w:pPr>
              <w:rPr>
                <w:sz w:val="2"/>
                <w:szCs w:val="2"/>
              </w:rPr>
            </w:pPr>
          </w:p>
        </w:tc>
        <w:tc>
          <w:tcPr>
            <w:tcW w:w="1213" w:type="dxa"/>
            <w:vAlign w:val="center"/>
          </w:tcPr>
          <w:p w14:paraId="226A49F3" w14:textId="77777777" w:rsidR="0034036E" w:rsidRDefault="0034036E" w:rsidP="0034036E">
            <w:pPr>
              <w:pStyle w:val="TableParagraph"/>
              <w:spacing w:before="147" w:line="203" w:lineRule="exact"/>
              <w:ind w:right="196"/>
              <w:jc w:val="center"/>
              <w:rPr>
                <w:sz w:val="18"/>
              </w:rPr>
            </w:pPr>
            <w:r>
              <w:rPr>
                <w:sz w:val="18"/>
              </w:rPr>
              <w:t>14/8/2020</w:t>
            </w:r>
          </w:p>
        </w:tc>
        <w:tc>
          <w:tcPr>
            <w:tcW w:w="1049" w:type="dxa"/>
          </w:tcPr>
          <w:p w14:paraId="62A3C0A6" w14:textId="77777777" w:rsidR="0034036E" w:rsidRDefault="0034036E" w:rsidP="0034036E">
            <w:pPr>
              <w:pStyle w:val="TableParagraph"/>
              <w:spacing w:before="156" w:line="194" w:lineRule="exact"/>
              <w:ind w:left="19"/>
              <w:jc w:val="center"/>
              <w:rPr>
                <w:sz w:val="18"/>
              </w:rPr>
            </w:pPr>
            <w:r>
              <w:rPr>
                <w:w w:val="99"/>
                <w:sz w:val="18"/>
              </w:rPr>
              <w:t>1</w:t>
            </w:r>
          </w:p>
        </w:tc>
        <w:tc>
          <w:tcPr>
            <w:tcW w:w="1276" w:type="dxa"/>
            <w:vAlign w:val="center"/>
          </w:tcPr>
          <w:p w14:paraId="3F22842F" w14:textId="77777777" w:rsidR="0034036E" w:rsidRDefault="0034036E" w:rsidP="00EA361B">
            <w:pPr>
              <w:pStyle w:val="TableParagraph"/>
              <w:spacing w:before="156" w:line="194" w:lineRule="exact"/>
              <w:ind w:left="310"/>
              <w:rPr>
                <w:sz w:val="18"/>
              </w:rPr>
            </w:pPr>
            <w:r>
              <w:rPr>
                <w:sz w:val="18"/>
              </w:rPr>
              <w:t>Ngan</w:t>
            </w:r>
          </w:p>
        </w:tc>
        <w:tc>
          <w:tcPr>
            <w:tcW w:w="1360" w:type="dxa"/>
            <w:vAlign w:val="center"/>
          </w:tcPr>
          <w:p w14:paraId="2A35DDC9" w14:textId="77777777" w:rsidR="0034036E" w:rsidRDefault="0034036E" w:rsidP="0034036E">
            <w:pPr>
              <w:pStyle w:val="TableParagraph"/>
              <w:spacing w:before="147" w:line="203" w:lineRule="exact"/>
              <w:ind w:left="226" w:right="209"/>
              <w:rPr>
                <w:sz w:val="18"/>
              </w:rPr>
            </w:pPr>
            <w:r>
              <w:rPr>
                <w:sz w:val="18"/>
              </w:rPr>
              <w:t>Completed</w:t>
            </w:r>
          </w:p>
        </w:tc>
      </w:tr>
      <w:tr w:rsidR="0034036E" w14:paraId="61CCA30B" w14:textId="77777777" w:rsidTr="00722D4E">
        <w:trPr>
          <w:trHeight w:val="825"/>
        </w:trPr>
        <w:tc>
          <w:tcPr>
            <w:tcW w:w="562" w:type="dxa"/>
          </w:tcPr>
          <w:p w14:paraId="23B7817F" w14:textId="77777777" w:rsidR="0034036E" w:rsidRDefault="0034036E" w:rsidP="0034036E">
            <w:pPr>
              <w:pStyle w:val="TableParagraph"/>
              <w:rPr>
                <w:b/>
                <w:sz w:val="20"/>
              </w:rPr>
            </w:pPr>
          </w:p>
          <w:p w14:paraId="51EFA580" w14:textId="77777777" w:rsidR="0034036E" w:rsidRDefault="0034036E" w:rsidP="0034036E">
            <w:pPr>
              <w:pStyle w:val="TableParagraph"/>
              <w:spacing w:before="2"/>
              <w:rPr>
                <w:b/>
                <w:sz w:val="16"/>
              </w:rPr>
            </w:pPr>
          </w:p>
          <w:p w14:paraId="71ACFA76" w14:textId="77777777" w:rsidR="0034036E" w:rsidRDefault="0034036E" w:rsidP="0034036E">
            <w:pPr>
              <w:pStyle w:val="TableParagraph"/>
              <w:ind w:right="149"/>
              <w:jc w:val="right"/>
              <w:rPr>
                <w:sz w:val="18"/>
              </w:rPr>
            </w:pPr>
            <w:r>
              <w:rPr>
                <w:w w:val="95"/>
                <w:sz w:val="18"/>
              </w:rPr>
              <w:t>10</w:t>
            </w:r>
          </w:p>
        </w:tc>
        <w:tc>
          <w:tcPr>
            <w:tcW w:w="1844" w:type="dxa"/>
          </w:tcPr>
          <w:p w14:paraId="14116E57" w14:textId="77777777" w:rsidR="0034036E" w:rsidRDefault="0034036E" w:rsidP="0034036E">
            <w:pPr>
              <w:pStyle w:val="TableParagraph"/>
              <w:spacing w:before="111"/>
              <w:ind w:left="112" w:right="247"/>
              <w:rPr>
                <w:sz w:val="18"/>
              </w:rPr>
            </w:pPr>
            <w:r>
              <w:rPr>
                <w:sz w:val="18"/>
              </w:rPr>
              <w:t>Gathering information and images</w:t>
            </w:r>
          </w:p>
        </w:tc>
        <w:tc>
          <w:tcPr>
            <w:tcW w:w="1220" w:type="dxa"/>
            <w:vMerge/>
          </w:tcPr>
          <w:p w14:paraId="7BC2C19D" w14:textId="77777777" w:rsidR="0034036E" w:rsidRDefault="0034036E" w:rsidP="0034036E">
            <w:pPr>
              <w:rPr>
                <w:sz w:val="2"/>
                <w:szCs w:val="2"/>
              </w:rPr>
            </w:pPr>
          </w:p>
        </w:tc>
        <w:tc>
          <w:tcPr>
            <w:tcW w:w="1198" w:type="dxa"/>
            <w:vMerge/>
          </w:tcPr>
          <w:p w14:paraId="798AA535" w14:textId="77777777" w:rsidR="0034036E" w:rsidRDefault="0034036E" w:rsidP="0034036E">
            <w:pPr>
              <w:rPr>
                <w:sz w:val="2"/>
                <w:szCs w:val="2"/>
              </w:rPr>
            </w:pPr>
          </w:p>
        </w:tc>
        <w:tc>
          <w:tcPr>
            <w:tcW w:w="1213" w:type="dxa"/>
            <w:vAlign w:val="center"/>
          </w:tcPr>
          <w:p w14:paraId="56F0E826" w14:textId="77777777" w:rsidR="0034036E" w:rsidRDefault="0034036E" w:rsidP="0034036E">
            <w:pPr>
              <w:pStyle w:val="TableParagraph"/>
              <w:ind w:right="196"/>
              <w:jc w:val="center"/>
              <w:rPr>
                <w:sz w:val="18"/>
              </w:rPr>
            </w:pPr>
            <w:r>
              <w:rPr>
                <w:sz w:val="18"/>
              </w:rPr>
              <w:t>13/8/2020</w:t>
            </w:r>
          </w:p>
        </w:tc>
        <w:tc>
          <w:tcPr>
            <w:tcW w:w="1049" w:type="dxa"/>
          </w:tcPr>
          <w:p w14:paraId="7306EA6B" w14:textId="77777777" w:rsidR="0034036E" w:rsidRDefault="0034036E" w:rsidP="0034036E">
            <w:pPr>
              <w:pStyle w:val="TableParagraph"/>
              <w:spacing w:before="9"/>
              <w:rPr>
                <w:b/>
                <w:sz w:val="18"/>
              </w:rPr>
            </w:pPr>
          </w:p>
          <w:p w14:paraId="6B5C0B4C" w14:textId="77777777" w:rsidR="0034036E" w:rsidRDefault="0034036E" w:rsidP="0034036E">
            <w:pPr>
              <w:pStyle w:val="TableParagraph"/>
              <w:ind w:left="19"/>
              <w:jc w:val="center"/>
              <w:rPr>
                <w:sz w:val="18"/>
              </w:rPr>
            </w:pPr>
            <w:r>
              <w:rPr>
                <w:w w:val="99"/>
                <w:sz w:val="18"/>
              </w:rPr>
              <w:t>1</w:t>
            </w:r>
          </w:p>
        </w:tc>
        <w:tc>
          <w:tcPr>
            <w:tcW w:w="1276" w:type="dxa"/>
          </w:tcPr>
          <w:p w14:paraId="452A4956" w14:textId="77777777" w:rsidR="0034036E" w:rsidRDefault="0034036E" w:rsidP="0034036E">
            <w:pPr>
              <w:pStyle w:val="TableParagraph"/>
              <w:spacing w:before="9"/>
              <w:rPr>
                <w:b/>
                <w:sz w:val="18"/>
              </w:rPr>
            </w:pPr>
          </w:p>
          <w:p w14:paraId="024C4349" w14:textId="77777777" w:rsidR="0034036E" w:rsidRDefault="0034036E" w:rsidP="0034036E">
            <w:pPr>
              <w:pStyle w:val="TableParagraph"/>
              <w:spacing w:line="207" w:lineRule="exact"/>
              <w:ind w:left="17"/>
              <w:jc w:val="center"/>
              <w:rPr>
                <w:sz w:val="18"/>
              </w:rPr>
            </w:pPr>
            <w:r>
              <w:rPr>
                <w:w w:val="99"/>
                <w:sz w:val="18"/>
              </w:rPr>
              <w:t>4</w:t>
            </w:r>
          </w:p>
          <w:p w14:paraId="42BDEF3B" w14:textId="77777777" w:rsidR="0034036E" w:rsidRDefault="0034036E" w:rsidP="0034036E">
            <w:pPr>
              <w:pStyle w:val="TableParagraph"/>
              <w:spacing w:line="207" w:lineRule="exact"/>
              <w:ind w:left="244" w:right="229"/>
              <w:jc w:val="center"/>
              <w:rPr>
                <w:sz w:val="18"/>
              </w:rPr>
            </w:pPr>
            <w:r>
              <w:rPr>
                <w:sz w:val="18"/>
              </w:rPr>
              <w:t>members</w:t>
            </w:r>
          </w:p>
        </w:tc>
        <w:tc>
          <w:tcPr>
            <w:tcW w:w="1360" w:type="dxa"/>
          </w:tcPr>
          <w:p w14:paraId="0B8F8E9E" w14:textId="77777777" w:rsidR="0034036E" w:rsidRDefault="0034036E" w:rsidP="0034036E">
            <w:pPr>
              <w:pStyle w:val="TableParagraph"/>
              <w:spacing w:before="9"/>
              <w:rPr>
                <w:b/>
                <w:sz w:val="18"/>
              </w:rPr>
            </w:pPr>
          </w:p>
          <w:p w14:paraId="1D5F0843" w14:textId="77777777" w:rsidR="0034036E" w:rsidRDefault="0034036E" w:rsidP="0034036E">
            <w:pPr>
              <w:pStyle w:val="TableParagraph"/>
              <w:ind w:left="226" w:right="209"/>
              <w:jc w:val="center"/>
              <w:rPr>
                <w:sz w:val="18"/>
              </w:rPr>
            </w:pPr>
            <w:r>
              <w:rPr>
                <w:sz w:val="18"/>
              </w:rPr>
              <w:t>Completed</w:t>
            </w:r>
          </w:p>
        </w:tc>
      </w:tr>
      <w:tr w:rsidR="0034036E" w14:paraId="1E8A8AB7" w14:textId="77777777" w:rsidTr="0034036E">
        <w:trPr>
          <w:trHeight w:val="851"/>
        </w:trPr>
        <w:tc>
          <w:tcPr>
            <w:tcW w:w="562" w:type="dxa"/>
          </w:tcPr>
          <w:p w14:paraId="0297B963" w14:textId="77777777" w:rsidR="0034036E" w:rsidRDefault="0034036E" w:rsidP="0034036E">
            <w:pPr>
              <w:pStyle w:val="TableParagraph"/>
              <w:spacing w:before="134"/>
              <w:ind w:right="149"/>
              <w:jc w:val="right"/>
              <w:rPr>
                <w:sz w:val="18"/>
              </w:rPr>
            </w:pPr>
            <w:r>
              <w:rPr>
                <w:w w:val="95"/>
                <w:sz w:val="18"/>
              </w:rPr>
              <w:t>11</w:t>
            </w:r>
          </w:p>
        </w:tc>
        <w:tc>
          <w:tcPr>
            <w:tcW w:w="1844" w:type="dxa"/>
            <w:vAlign w:val="center"/>
          </w:tcPr>
          <w:p w14:paraId="11AFBD05" w14:textId="77777777" w:rsidR="0034036E" w:rsidRDefault="0034036E" w:rsidP="0034036E">
            <w:pPr>
              <w:pStyle w:val="TableParagraph"/>
              <w:spacing w:before="7" w:line="228" w:lineRule="exact"/>
              <w:ind w:left="112" w:right="527"/>
              <w:rPr>
                <w:sz w:val="18"/>
              </w:rPr>
            </w:pPr>
            <w:r>
              <w:rPr>
                <w:sz w:val="18"/>
              </w:rPr>
              <w:t>Add to Cart, Checkout</w:t>
            </w:r>
          </w:p>
        </w:tc>
        <w:tc>
          <w:tcPr>
            <w:tcW w:w="1220" w:type="dxa"/>
            <w:vMerge/>
          </w:tcPr>
          <w:p w14:paraId="1DF3292F" w14:textId="77777777" w:rsidR="0034036E" w:rsidRDefault="0034036E" w:rsidP="0034036E">
            <w:pPr>
              <w:rPr>
                <w:sz w:val="2"/>
                <w:szCs w:val="2"/>
              </w:rPr>
            </w:pPr>
          </w:p>
        </w:tc>
        <w:tc>
          <w:tcPr>
            <w:tcW w:w="1198" w:type="dxa"/>
            <w:vMerge/>
          </w:tcPr>
          <w:p w14:paraId="147FBBAE" w14:textId="77777777" w:rsidR="0034036E" w:rsidRDefault="0034036E" w:rsidP="0034036E">
            <w:pPr>
              <w:rPr>
                <w:sz w:val="2"/>
                <w:szCs w:val="2"/>
              </w:rPr>
            </w:pPr>
          </w:p>
        </w:tc>
        <w:tc>
          <w:tcPr>
            <w:tcW w:w="1213" w:type="dxa"/>
            <w:vAlign w:val="center"/>
          </w:tcPr>
          <w:p w14:paraId="034FC041" w14:textId="77777777" w:rsidR="0034036E" w:rsidRDefault="0034036E" w:rsidP="0034036E">
            <w:pPr>
              <w:pStyle w:val="TableParagraph"/>
              <w:ind w:right="196"/>
              <w:jc w:val="center"/>
              <w:rPr>
                <w:sz w:val="18"/>
              </w:rPr>
            </w:pPr>
            <w:r>
              <w:rPr>
                <w:sz w:val="18"/>
              </w:rPr>
              <w:t>15/8/2020</w:t>
            </w:r>
          </w:p>
        </w:tc>
        <w:tc>
          <w:tcPr>
            <w:tcW w:w="1049" w:type="dxa"/>
            <w:vAlign w:val="center"/>
          </w:tcPr>
          <w:p w14:paraId="258F4060" w14:textId="77777777" w:rsidR="0034036E" w:rsidRDefault="0034036E" w:rsidP="0034036E">
            <w:pPr>
              <w:pStyle w:val="TableParagraph"/>
              <w:ind w:left="19"/>
              <w:jc w:val="center"/>
              <w:rPr>
                <w:sz w:val="18"/>
              </w:rPr>
            </w:pPr>
            <w:r>
              <w:rPr>
                <w:w w:val="99"/>
                <w:sz w:val="18"/>
              </w:rPr>
              <w:t>1</w:t>
            </w:r>
          </w:p>
        </w:tc>
        <w:tc>
          <w:tcPr>
            <w:tcW w:w="1276" w:type="dxa"/>
            <w:vAlign w:val="center"/>
          </w:tcPr>
          <w:p w14:paraId="03A576A7" w14:textId="77777777" w:rsidR="0034036E" w:rsidRDefault="0034036E" w:rsidP="0034036E">
            <w:pPr>
              <w:pStyle w:val="TableParagraph"/>
              <w:ind w:left="472" w:right="328" w:hanging="105"/>
              <w:rPr>
                <w:sz w:val="18"/>
              </w:rPr>
            </w:pPr>
            <w:r>
              <w:rPr>
                <w:sz w:val="18"/>
              </w:rPr>
              <w:t>Thach, Linh</w:t>
            </w:r>
          </w:p>
        </w:tc>
        <w:tc>
          <w:tcPr>
            <w:tcW w:w="1360" w:type="dxa"/>
            <w:vAlign w:val="center"/>
          </w:tcPr>
          <w:p w14:paraId="7DC58BA1" w14:textId="77777777" w:rsidR="0034036E" w:rsidRDefault="0034036E" w:rsidP="0034036E">
            <w:pPr>
              <w:pStyle w:val="TableParagraph"/>
              <w:ind w:left="226" w:right="209"/>
              <w:rPr>
                <w:sz w:val="18"/>
              </w:rPr>
            </w:pPr>
            <w:r>
              <w:rPr>
                <w:sz w:val="18"/>
              </w:rPr>
              <w:t>Completed</w:t>
            </w:r>
          </w:p>
        </w:tc>
      </w:tr>
      <w:tr w:rsidR="0034036E" w14:paraId="5441B6BA" w14:textId="77777777" w:rsidTr="0034036E">
        <w:trPr>
          <w:trHeight w:val="851"/>
        </w:trPr>
        <w:tc>
          <w:tcPr>
            <w:tcW w:w="562" w:type="dxa"/>
            <w:vAlign w:val="center"/>
          </w:tcPr>
          <w:p w14:paraId="43F83F42" w14:textId="77777777" w:rsidR="0034036E" w:rsidRDefault="0034036E" w:rsidP="0034036E">
            <w:pPr>
              <w:pStyle w:val="TableParagraph"/>
              <w:spacing w:before="134"/>
              <w:ind w:right="149"/>
              <w:jc w:val="center"/>
              <w:rPr>
                <w:w w:val="95"/>
                <w:sz w:val="18"/>
              </w:rPr>
            </w:pPr>
            <w:r>
              <w:rPr>
                <w:w w:val="95"/>
                <w:sz w:val="18"/>
              </w:rPr>
              <w:t>12</w:t>
            </w:r>
          </w:p>
        </w:tc>
        <w:tc>
          <w:tcPr>
            <w:tcW w:w="1844" w:type="dxa"/>
            <w:vAlign w:val="center"/>
          </w:tcPr>
          <w:p w14:paraId="259FAA55" w14:textId="77777777" w:rsidR="0034036E" w:rsidRDefault="0034036E" w:rsidP="0034036E">
            <w:pPr>
              <w:pStyle w:val="TableParagraph"/>
              <w:spacing w:before="7" w:line="228" w:lineRule="exact"/>
              <w:ind w:left="112" w:right="527"/>
              <w:rPr>
                <w:sz w:val="18"/>
              </w:rPr>
            </w:pPr>
            <w:r>
              <w:rPr>
                <w:sz w:val="18"/>
              </w:rPr>
              <w:t>Module Description</w:t>
            </w:r>
          </w:p>
        </w:tc>
        <w:tc>
          <w:tcPr>
            <w:tcW w:w="1220" w:type="dxa"/>
            <w:vMerge/>
            <w:vAlign w:val="center"/>
          </w:tcPr>
          <w:p w14:paraId="7956532C" w14:textId="77777777" w:rsidR="0034036E" w:rsidRDefault="0034036E" w:rsidP="0034036E">
            <w:pPr>
              <w:jc w:val="center"/>
              <w:rPr>
                <w:sz w:val="2"/>
                <w:szCs w:val="2"/>
              </w:rPr>
            </w:pPr>
          </w:p>
        </w:tc>
        <w:tc>
          <w:tcPr>
            <w:tcW w:w="1198" w:type="dxa"/>
            <w:vMerge/>
            <w:vAlign w:val="center"/>
          </w:tcPr>
          <w:p w14:paraId="7FC1A615" w14:textId="77777777" w:rsidR="0034036E" w:rsidRDefault="0034036E" w:rsidP="0034036E">
            <w:pPr>
              <w:jc w:val="center"/>
              <w:rPr>
                <w:sz w:val="2"/>
                <w:szCs w:val="2"/>
              </w:rPr>
            </w:pPr>
          </w:p>
        </w:tc>
        <w:tc>
          <w:tcPr>
            <w:tcW w:w="1213" w:type="dxa"/>
            <w:vAlign w:val="center"/>
          </w:tcPr>
          <w:p w14:paraId="430D716F" w14:textId="77777777" w:rsidR="0034036E" w:rsidRDefault="0034036E" w:rsidP="0034036E">
            <w:pPr>
              <w:pStyle w:val="TableParagraph"/>
              <w:ind w:right="196"/>
              <w:jc w:val="center"/>
              <w:rPr>
                <w:sz w:val="18"/>
              </w:rPr>
            </w:pPr>
            <w:r>
              <w:rPr>
                <w:sz w:val="18"/>
              </w:rPr>
              <w:t>20/8/2020</w:t>
            </w:r>
          </w:p>
        </w:tc>
        <w:tc>
          <w:tcPr>
            <w:tcW w:w="1049" w:type="dxa"/>
            <w:vAlign w:val="center"/>
          </w:tcPr>
          <w:p w14:paraId="75C58843" w14:textId="77777777" w:rsidR="0034036E" w:rsidRDefault="0034036E" w:rsidP="0034036E">
            <w:pPr>
              <w:pStyle w:val="TableParagraph"/>
              <w:ind w:left="19"/>
              <w:jc w:val="center"/>
              <w:rPr>
                <w:w w:val="99"/>
                <w:sz w:val="18"/>
              </w:rPr>
            </w:pPr>
            <w:r>
              <w:rPr>
                <w:w w:val="99"/>
                <w:sz w:val="18"/>
              </w:rPr>
              <w:t>2</w:t>
            </w:r>
          </w:p>
        </w:tc>
        <w:tc>
          <w:tcPr>
            <w:tcW w:w="1276" w:type="dxa"/>
            <w:vAlign w:val="center"/>
          </w:tcPr>
          <w:p w14:paraId="3609637C" w14:textId="77777777" w:rsidR="0034036E" w:rsidRDefault="0034036E" w:rsidP="0034036E">
            <w:pPr>
              <w:pStyle w:val="TableParagraph"/>
              <w:ind w:left="472" w:right="328" w:hanging="105"/>
              <w:jc w:val="center"/>
              <w:rPr>
                <w:sz w:val="18"/>
              </w:rPr>
            </w:pPr>
            <w:r>
              <w:rPr>
                <w:sz w:val="18"/>
              </w:rPr>
              <w:t>Linh</w:t>
            </w:r>
          </w:p>
        </w:tc>
        <w:tc>
          <w:tcPr>
            <w:tcW w:w="1360" w:type="dxa"/>
            <w:vAlign w:val="center"/>
          </w:tcPr>
          <w:p w14:paraId="213A4A51" w14:textId="77777777" w:rsidR="0034036E" w:rsidRDefault="0034036E" w:rsidP="0034036E">
            <w:pPr>
              <w:pStyle w:val="TableParagraph"/>
              <w:ind w:left="226" w:right="209"/>
              <w:jc w:val="center"/>
              <w:rPr>
                <w:sz w:val="18"/>
              </w:rPr>
            </w:pPr>
            <w:r>
              <w:rPr>
                <w:sz w:val="18"/>
              </w:rPr>
              <w:t>Completed</w:t>
            </w:r>
          </w:p>
        </w:tc>
      </w:tr>
      <w:tr w:rsidR="0034036E" w14:paraId="7C50466A" w14:textId="77777777" w:rsidTr="0034036E">
        <w:trPr>
          <w:trHeight w:val="314"/>
        </w:trPr>
        <w:tc>
          <w:tcPr>
            <w:tcW w:w="9722" w:type="dxa"/>
            <w:gridSpan w:val="8"/>
            <w:tcBorders>
              <w:left w:val="nil"/>
              <w:right w:val="nil"/>
            </w:tcBorders>
          </w:tcPr>
          <w:p w14:paraId="780BEB56" w14:textId="77777777" w:rsidR="0034036E" w:rsidRDefault="0034036E" w:rsidP="0034036E">
            <w:pPr>
              <w:pStyle w:val="TableParagraph"/>
              <w:rPr>
                <w:rFonts w:ascii="Times New Roman"/>
                <w:sz w:val="18"/>
              </w:rPr>
            </w:pPr>
          </w:p>
        </w:tc>
      </w:tr>
      <w:tr w:rsidR="0034036E" w14:paraId="5388CEA9" w14:textId="77777777" w:rsidTr="0034036E">
        <w:trPr>
          <w:trHeight w:val="345"/>
        </w:trPr>
        <w:tc>
          <w:tcPr>
            <w:tcW w:w="9722" w:type="dxa"/>
            <w:gridSpan w:val="8"/>
          </w:tcPr>
          <w:p w14:paraId="2EAA3A3C" w14:textId="77777777" w:rsidR="0034036E" w:rsidRDefault="0034036E" w:rsidP="0034036E">
            <w:pPr>
              <w:pStyle w:val="TableParagraph"/>
              <w:spacing w:before="19"/>
              <w:ind w:left="112"/>
              <w:rPr>
                <w:b/>
                <w:sz w:val="24"/>
              </w:rPr>
            </w:pPr>
            <w:r>
              <w:rPr>
                <w:b/>
                <w:sz w:val="24"/>
              </w:rPr>
              <w:t>Date:</w:t>
            </w:r>
          </w:p>
        </w:tc>
      </w:tr>
      <w:tr w:rsidR="0034036E" w14:paraId="0E18BEA8" w14:textId="77777777" w:rsidTr="0034036E">
        <w:trPr>
          <w:trHeight w:val="2384"/>
        </w:trPr>
        <w:tc>
          <w:tcPr>
            <w:tcW w:w="4824" w:type="dxa"/>
            <w:gridSpan w:val="4"/>
          </w:tcPr>
          <w:p w14:paraId="426D1272" w14:textId="77777777" w:rsidR="0034036E" w:rsidRDefault="0034036E" w:rsidP="0034036E">
            <w:pPr>
              <w:pStyle w:val="TableParagraph"/>
              <w:spacing w:before="22"/>
              <w:ind w:left="1167"/>
              <w:rPr>
                <w:sz w:val="24"/>
              </w:rPr>
            </w:pPr>
            <w:r>
              <w:rPr>
                <w:sz w:val="24"/>
              </w:rPr>
              <w:t>Signature of Instructor:</w:t>
            </w:r>
          </w:p>
          <w:p w14:paraId="6D696C37" w14:textId="77777777" w:rsidR="0034036E" w:rsidRDefault="0034036E" w:rsidP="0034036E">
            <w:pPr>
              <w:pStyle w:val="TableParagraph"/>
              <w:rPr>
                <w:b/>
                <w:sz w:val="26"/>
              </w:rPr>
            </w:pPr>
          </w:p>
          <w:p w14:paraId="00695ACB" w14:textId="77777777" w:rsidR="0034036E" w:rsidRDefault="0034036E" w:rsidP="0034036E">
            <w:pPr>
              <w:pStyle w:val="TableParagraph"/>
              <w:rPr>
                <w:b/>
                <w:sz w:val="26"/>
              </w:rPr>
            </w:pPr>
          </w:p>
          <w:p w14:paraId="64CCC4EF" w14:textId="77777777" w:rsidR="0034036E" w:rsidRDefault="0034036E" w:rsidP="0034036E">
            <w:pPr>
              <w:pStyle w:val="TableParagraph"/>
              <w:rPr>
                <w:b/>
                <w:sz w:val="26"/>
              </w:rPr>
            </w:pPr>
          </w:p>
          <w:p w14:paraId="1EABDE98" w14:textId="77777777" w:rsidR="0034036E" w:rsidRDefault="0034036E" w:rsidP="0034036E">
            <w:pPr>
              <w:pStyle w:val="TableParagraph"/>
              <w:rPr>
                <w:b/>
                <w:sz w:val="26"/>
              </w:rPr>
            </w:pPr>
          </w:p>
          <w:p w14:paraId="42871FF2" w14:textId="77777777" w:rsidR="0034036E" w:rsidRDefault="0034036E" w:rsidP="0034036E">
            <w:pPr>
              <w:pStyle w:val="TableParagraph"/>
              <w:spacing w:before="2"/>
              <w:rPr>
                <w:b/>
                <w:sz w:val="26"/>
              </w:rPr>
            </w:pPr>
          </w:p>
          <w:p w14:paraId="54E15FA1" w14:textId="77777777" w:rsidR="0034036E" w:rsidRDefault="0034036E" w:rsidP="0034036E">
            <w:pPr>
              <w:pStyle w:val="TableParagraph"/>
              <w:ind w:left="1061"/>
              <w:rPr>
                <w:b/>
                <w:sz w:val="24"/>
              </w:rPr>
            </w:pPr>
            <w:r>
              <w:rPr>
                <w:b/>
                <w:sz w:val="24"/>
              </w:rPr>
              <w:t>Mr. Nguyen Ngo Phuoc</w:t>
            </w:r>
          </w:p>
        </w:tc>
        <w:tc>
          <w:tcPr>
            <w:tcW w:w="4898" w:type="dxa"/>
            <w:gridSpan w:val="4"/>
          </w:tcPr>
          <w:p w14:paraId="651E7FB9" w14:textId="77777777" w:rsidR="0034036E" w:rsidRDefault="0034036E" w:rsidP="0034036E">
            <w:pPr>
              <w:pStyle w:val="TableParagraph"/>
              <w:spacing w:before="22"/>
              <w:ind w:left="1000" w:right="992"/>
              <w:jc w:val="center"/>
              <w:rPr>
                <w:sz w:val="24"/>
              </w:rPr>
            </w:pPr>
            <w:r>
              <w:rPr>
                <w:sz w:val="24"/>
              </w:rPr>
              <w:t>Signature of Team Leader:</w:t>
            </w:r>
          </w:p>
          <w:p w14:paraId="5E16CD0C" w14:textId="77777777" w:rsidR="0034036E" w:rsidRDefault="0034036E" w:rsidP="0034036E">
            <w:pPr>
              <w:pStyle w:val="TableParagraph"/>
              <w:rPr>
                <w:b/>
                <w:sz w:val="26"/>
              </w:rPr>
            </w:pPr>
          </w:p>
          <w:p w14:paraId="2BC53454" w14:textId="77777777" w:rsidR="0034036E" w:rsidRDefault="0034036E" w:rsidP="0034036E">
            <w:pPr>
              <w:pStyle w:val="TableParagraph"/>
              <w:rPr>
                <w:b/>
                <w:sz w:val="26"/>
              </w:rPr>
            </w:pPr>
          </w:p>
          <w:p w14:paraId="477554BB" w14:textId="77777777" w:rsidR="0034036E" w:rsidRDefault="0034036E" w:rsidP="0034036E">
            <w:pPr>
              <w:pStyle w:val="TableParagraph"/>
              <w:rPr>
                <w:b/>
                <w:sz w:val="26"/>
              </w:rPr>
            </w:pPr>
          </w:p>
          <w:p w14:paraId="7B405815" w14:textId="77777777" w:rsidR="0034036E" w:rsidRDefault="0034036E" w:rsidP="0034036E">
            <w:pPr>
              <w:pStyle w:val="TableParagraph"/>
              <w:rPr>
                <w:b/>
                <w:sz w:val="26"/>
              </w:rPr>
            </w:pPr>
          </w:p>
          <w:p w14:paraId="6E8008C6" w14:textId="77777777" w:rsidR="0034036E" w:rsidRDefault="0034036E" w:rsidP="0034036E">
            <w:pPr>
              <w:pStyle w:val="TableParagraph"/>
              <w:spacing w:before="2"/>
              <w:rPr>
                <w:b/>
                <w:sz w:val="26"/>
              </w:rPr>
            </w:pPr>
          </w:p>
          <w:p w14:paraId="40DD8A8B" w14:textId="77777777" w:rsidR="0034036E" w:rsidRDefault="0034036E" w:rsidP="0034036E">
            <w:pPr>
              <w:pStyle w:val="TableParagraph"/>
              <w:ind w:left="1000" w:right="990"/>
              <w:jc w:val="center"/>
              <w:rPr>
                <w:b/>
                <w:sz w:val="24"/>
              </w:rPr>
            </w:pPr>
            <w:r>
              <w:rPr>
                <w:b/>
                <w:sz w:val="24"/>
              </w:rPr>
              <w:t>Tran Vu Linh</w:t>
            </w:r>
          </w:p>
        </w:tc>
      </w:tr>
    </w:tbl>
    <w:p w14:paraId="6656E36F" w14:textId="77777777" w:rsidR="00704B8E" w:rsidRPr="00704B8E" w:rsidRDefault="00704B8E" w:rsidP="00704B8E"/>
    <w:sectPr w:rsidR="00704B8E" w:rsidRPr="00704B8E" w:rsidSect="000B3AD4">
      <w:headerReference w:type="default" r:id="rId69"/>
      <w:footerReference w:type="even" r:id="rId70"/>
      <w:footerReference w:type="default" r:id="rId71"/>
      <w:pgSz w:w="11906" w:h="16838" w:code="9"/>
      <w:pgMar w:top="720" w:right="720" w:bottom="1077" w:left="851" w:header="709" w:footer="0"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5BA189" w14:textId="77777777" w:rsidR="007F1BEA" w:rsidRDefault="007F1BEA" w:rsidP="001205A1">
      <w:r>
        <w:separator/>
      </w:r>
    </w:p>
  </w:endnote>
  <w:endnote w:type="continuationSeparator" w:id="0">
    <w:p w14:paraId="244D8EC7" w14:textId="77777777" w:rsidR="007F1BEA" w:rsidRDefault="007F1BEA"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7884697"/>
      <w:docPartObj>
        <w:docPartGallery w:val="Page Numbers (Bottom of Page)"/>
        <w:docPartUnique/>
      </w:docPartObj>
    </w:sdtPr>
    <w:sdtEndPr>
      <w:rPr>
        <w:rStyle w:val="PageNumber"/>
      </w:rPr>
    </w:sdtEndPr>
    <w:sdtContent>
      <w:p w14:paraId="11DE4104" w14:textId="77777777" w:rsidR="00722D4E" w:rsidRDefault="00722D4E" w:rsidP="00704B8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6710368" w14:textId="77777777" w:rsidR="00722D4E" w:rsidRDefault="00722D4E" w:rsidP="001205A1">
    <w:pPr>
      <w:pStyle w:val="Footer"/>
      <w:ind w:right="360"/>
    </w:pPr>
  </w:p>
  <w:p w14:paraId="089C752A" w14:textId="77777777" w:rsidR="00722D4E" w:rsidRDefault="00722D4E"/>
  <w:p w14:paraId="75479190" w14:textId="77777777" w:rsidR="00722D4E" w:rsidRDefault="00722D4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FFFFFF" w:themeColor="background1"/>
      </w:rPr>
      <w:id w:val="-1041358343"/>
      <w:docPartObj>
        <w:docPartGallery w:val="Page Numbers (Bottom of Page)"/>
        <w:docPartUnique/>
      </w:docPartObj>
    </w:sdtPr>
    <w:sdtEndPr>
      <w:rPr>
        <w:rStyle w:val="PageNumber"/>
      </w:rPr>
    </w:sdtEndPr>
    <w:sdtContent>
      <w:p w14:paraId="33001576" w14:textId="77777777" w:rsidR="00722D4E" w:rsidRPr="00593F25" w:rsidRDefault="00722D4E" w:rsidP="000B3AD4">
        <w:pPr>
          <w:pStyle w:val="Footer"/>
          <w:framePr w:w="392" w:h="283" w:hRule="exact" w:wrap="none" w:vAnchor="text" w:hAnchor="page" w:x="11131" w:y="291"/>
          <w:jc w:val="center"/>
          <w:rPr>
            <w:rStyle w:val="PageNumber"/>
            <w:color w:val="FFFFFF" w:themeColor="background1"/>
          </w:rPr>
        </w:pPr>
        <w:r w:rsidRPr="00593F25">
          <w:rPr>
            <w:rStyle w:val="PageNumber"/>
            <w:color w:val="FFFFFF" w:themeColor="background1"/>
          </w:rPr>
          <w:fldChar w:fldCharType="begin"/>
        </w:r>
        <w:r w:rsidRPr="00593F25">
          <w:rPr>
            <w:rStyle w:val="PageNumber"/>
            <w:color w:val="FFFFFF" w:themeColor="background1"/>
          </w:rPr>
          <w:instrText xml:space="preserve"> PAGE </w:instrText>
        </w:r>
        <w:r w:rsidRPr="00593F25">
          <w:rPr>
            <w:rStyle w:val="PageNumber"/>
            <w:color w:val="FFFFFF" w:themeColor="background1"/>
          </w:rPr>
          <w:fldChar w:fldCharType="separate"/>
        </w:r>
        <w:r w:rsidRPr="00593F25">
          <w:rPr>
            <w:rStyle w:val="PageNumber"/>
            <w:noProof/>
            <w:color w:val="FFFFFF" w:themeColor="background1"/>
          </w:rPr>
          <w:t>4</w:t>
        </w:r>
        <w:r w:rsidRPr="00593F25">
          <w:rPr>
            <w:rStyle w:val="PageNumber"/>
            <w:color w:val="FFFFFF" w:themeColor="background1"/>
          </w:rPr>
          <w:fldChar w:fldCharType="end"/>
        </w:r>
      </w:p>
    </w:sdtContent>
  </w:sdt>
  <w:p w14:paraId="25442A88" w14:textId="77777777" w:rsidR="00722D4E" w:rsidRDefault="00722D4E">
    <w:pPr>
      <w:pStyle w:val="Footer"/>
    </w:pPr>
  </w:p>
  <w:p w14:paraId="43207501" w14:textId="77777777" w:rsidR="00722D4E" w:rsidRDefault="00722D4E">
    <w:r>
      <w:rPr>
        <w:noProof/>
      </w:rPr>
      <mc:AlternateContent>
        <mc:Choice Requires="wps">
          <w:drawing>
            <wp:anchor distT="0" distB="0" distL="114300" distR="114300" simplePos="0" relativeHeight="251661312" behindDoc="1" locked="0" layoutInCell="1" allowOverlap="1" wp14:anchorId="4322F349" wp14:editId="2EDC1F26">
              <wp:simplePos x="0" y="0"/>
              <wp:positionH relativeFrom="column">
                <wp:posOffset>6384988</wp:posOffset>
              </wp:positionH>
              <wp:positionV relativeFrom="paragraph">
                <wp:posOffset>7969</wp:posOffset>
              </wp:positionV>
              <wp:extent cx="86905" cy="188925"/>
              <wp:effectExtent l="0" t="0" r="8890" b="1905"/>
              <wp:wrapNone/>
              <wp:docPr id="40" name="Rectangle 40"/>
              <wp:cNvGraphicFramePr/>
              <a:graphic xmlns:a="http://schemas.openxmlformats.org/drawingml/2006/main">
                <a:graphicData uri="http://schemas.microsoft.com/office/word/2010/wordprocessingShape">
                  <wps:wsp>
                    <wps:cNvSpPr/>
                    <wps:spPr>
                      <a:xfrm>
                        <a:off x="0" y="0"/>
                        <a:ext cx="86905" cy="188925"/>
                      </a:xfrm>
                      <a:prstGeom prst="rect">
                        <a:avLst/>
                      </a:prstGeom>
                      <a:solidFill>
                        <a:srgbClr val="FFBD5D"/>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xmlns:w16="http://schemas.microsoft.com/office/word/2018/wordml" xmlns:w16cex="http://schemas.microsoft.com/office/word/2018/wordml/cex">
          <w:pict>
            <v:rect w14:anchorId="28DDB3E7" id="Rectangle 40" o:spid="_x0000_s1026" style="position:absolute;margin-left:502.75pt;margin-top:.65pt;width:6.85pt;height:14.9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" fillcolor="#ffbd5d" stroked="f" strokeweight="2pt">
              <v:stroke miterlimit="4"/>
              <v:textbox style="mso-fit-shape-to-text:t" inset="3pt,3pt,3pt,3pt"/>
            </v:rect>
          </w:pict>
        </mc:Fallback>
      </mc:AlternateContent>
    </w:r>
    <w:r>
      <w:rPr>
        <w:noProof/>
      </w:rPr>
      <mc:AlternateContent>
        <mc:Choice Requires="wps">
          <w:drawing>
            <wp:anchor distT="0" distB="0" distL="114300" distR="114300" simplePos="0" relativeHeight="251659264" behindDoc="1" locked="0" layoutInCell="1" allowOverlap="1" wp14:anchorId="4DA3B04C" wp14:editId="1BAF35FE">
              <wp:simplePos x="0" y="0"/>
              <wp:positionH relativeFrom="margin">
                <wp:posOffset>6514925</wp:posOffset>
              </wp:positionH>
              <wp:positionV relativeFrom="paragraph">
                <wp:posOffset>8046</wp:posOffset>
              </wp:positionV>
              <wp:extent cx="256939" cy="188925"/>
              <wp:effectExtent l="0" t="0" r="0" b="1905"/>
              <wp:wrapNone/>
              <wp:docPr id="39" name="Rectangle 39"/>
              <wp:cNvGraphicFramePr/>
              <a:graphic xmlns:a="http://schemas.openxmlformats.org/drawingml/2006/main">
                <a:graphicData uri="http://schemas.microsoft.com/office/word/2010/wordprocessingShape">
                  <wps:wsp>
                    <wps:cNvSpPr/>
                    <wps:spPr>
                      <a:xfrm>
                        <a:off x="0" y="0"/>
                        <a:ext cx="256939" cy="188925"/>
                      </a:xfrm>
                      <a:prstGeom prst="rect">
                        <a:avLst/>
                      </a:prstGeom>
                      <a:solidFill>
                        <a:srgbClr val="FF990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xmlns:w16="http://schemas.microsoft.com/office/word/2018/wordml" xmlns:w16cex="http://schemas.microsoft.com/office/word/2018/wordml/cex">
          <w:pict>
            <v:rect w14:anchorId="6246B135" id="Rectangle 39" o:spid="_x0000_s1026" style="position:absolute;margin-left:513pt;margin-top:.65pt;width:20.25pt;height:14.9pt;z-index:-2516572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" fillcolor="#f90" stroked="f" strokeweight="2pt">
              <v:stroke miterlimit="4"/>
              <v:textbox style="mso-fit-shape-to-text:t" inset="3pt,3pt,3pt,3pt"/>
              <w10:wrap anchorx="margin"/>
            </v:rect>
          </w:pict>
        </mc:Fallback>
      </mc:AlternateContent>
    </w:r>
  </w:p>
  <w:p w14:paraId="4F3579C9" w14:textId="77777777" w:rsidR="00722D4E" w:rsidRDefault="00722D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6F7625" w14:textId="77777777" w:rsidR="007F1BEA" w:rsidRDefault="007F1BEA" w:rsidP="001205A1">
      <w:r>
        <w:separator/>
      </w:r>
    </w:p>
  </w:footnote>
  <w:footnote w:type="continuationSeparator" w:id="0">
    <w:p w14:paraId="3DB88D2F" w14:textId="77777777" w:rsidR="007F1BEA" w:rsidRDefault="007F1BEA" w:rsidP="001205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4F62B3" w14:textId="77777777" w:rsidR="00722D4E" w:rsidRDefault="00722D4E">
    <w:pPr>
      <w:pStyle w:val="Header"/>
    </w:pPr>
    <w:r>
      <w:rPr>
        <w:noProof/>
      </w:rPr>
      <mc:AlternateContent>
        <mc:Choice Requires="wps">
          <w:drawing>
            <wp:anchor distT="0" distB="0" distL="114300" distR="114300" simplePos="0" relativeHeight="251663360" behindDoc="0" locked="0" layoutInCell="1" allowOverlap="1" wp14:anchorId="56825D8A" wp14:editId="24E6ED24">
              <wp:simplePos x="0" y="0"/>
              <wp:positionH relativeFrom="column">
                <wp:posOffset>5136515</wp:posOffset>
              </wp:positionH>
              <wp:positionV relativeFrom="paragraph">
                <wp:posOffset>-267335</wp:posOffset>
              </wp:positionV>
              <wp:extent cx="1638935" cy="267573"/>
              <wp:effectExtent l="0" t="0" r="0" b="0"/>
              <wp:wrapNone/>
              <wp:docPr id="51" name="Rectangle 51"/>
              <wp:cNvGraphicFramePr/>
              <a:graphic xmlns:a="http://schemas.openxmlformats.org/drawingml/2006/main">
                <a:graphicData uri="http://schemas.microsoft.com/office/word/2010/wordprocessingShape">
                  <wps:wsp>
                    <wps:cNvSpPr/>
                    <wps:spPr>
                      <a:xfrm>
                        <a:off x="0" y="0"/>
                        <a:ext cx="1638935" cy="267573"/>
                      </a:xfrm>
                      <a:prstGeom prst="rect">
                        <a:avLst/>
                      </a:prstGeom>
                      <a:solidFill>
                        <a:srgbClr val="FF9900"/>
                      </a:solidFill>
                      <a:ln w="25400" cap="flat">
                        <a:noFill/>
                        <a:prstDash val="solid"/>
                        <a:miter lim="400000"/>
                      </a:ln>
                      <a:effectLst/>
                      <a:sp3d/>
                    </wps:spPr>
                    <wps:style>
                      <a:lnRef idx="0">
                        <a:scrgbClr r="0" g="0" b="0"/>
                      </a:lnRef>
                      <a:fillRef idx="0">
                        <a:scrgbClr r="0" g="0" b="0"/>
                      </a:fillRef>
                      <a:effectRef idx="0">
                        <a:scrgbClr r="0" g="0" b="0"/>
                      </a:effectRef>
                      <a:fontRef idx="none"/>
                    </wps:style>
                    <wps:txbx>
                      <w:txbxContent>
                        <w:p w14:paraId="73AB0117" w14:textId="0089FD40" w:rsidR="00722D4E" w:rsidRPr="00F225B1" w:rsidRDefault="00722D4E" w:rsidP="00F225B1">
                          <w:pPr>
                            <w:pStyle w:val="TableParagraph"/>
                            <w:rPr>
                              <w:b/>
                              <w:bCs/>
                              <w:color w:val="FFFFFF" w:themeColor="background1"/>
                            </w:rPr>
                          </w:pPr>
                          <w:r w:rsidRPr="00F225B1">
                            <w:rPr>
                              <w:b/>
                              <w:bCs/>
                              <w:color w:val="FFFFFF" w:themeColor="background1"/>
                            </w:rPr>
                            <w:t>eProject : A1 Uniform</w:t>
                          </w:r>
                          <w:r w:rsidR="00DE4514">
                            <w:rPr>
                              <w:b/>
                              <w:bCs/>
                              <w:color w:val="FFFFFF" w:themeColor="background1"/>
                            </w:rPr>
                            <w:t>s</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25D8A" id="Rectangle 51" o:spid="_x0000_s1029" style="position:absolute;margin-left:404.45pt;margin-top:-21.05pt;width:129.05pt;height:2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" fillcolor="#f90" stroked="f" strokeweight="2pt">
              <v:stroke miterlimit="4"/>
              <v:textbox inset="3pt,3pt,3pt,3pt">
                <w:txbxContent>
                  <w:p w14:paraId="73AB0117" w14:textId="0089FD40" w:rsidR="00722D4E" w:rsidRPr="00F225B1" w:rsidRDefault="00722D4E" w:rsidP="00F225B1">
                    <w:pPr>
                      <w:pStyle w:val="TableParagraph"/>
                      <w:rPr>
                        <w:b/>
                        <w:bCs/>
                        <w:color w:val="FFFFFF" w:themeColor="background1"/>
                      </w:rPr>
                    </w:pPr>
                    <w:r w:rsidRPr="00F225B1">
                      <w:rPr>
                        <w:b/>
                        <w:bCs/>
                        <w:color w:val="FFFFFF" w:themeColor="background1"/>
                      </w:rPr>
                      <w:t>eProject : A1 Uniform</w:t>
                    </w:r>
                    <w:r w:rsidR="00DE4514">
                      <w:rPr>
                        <w:b/>
                        <w:bCs/>
                        <w:color w:val="FFFFFF" w:themeColor="background1"/>
                      </w:rPr>
                      <w:t>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0292E269" wp14:editId="58049708">
              <wp:simplePos x="0" y="0"/>
              <wp:positionH relativeFrom="column">
                <wp:posOffset>1265</wp:posOffset>
              </wp:positionH>
              <wp:positionV relativeFrom="paragraph">
                <wp:posOffset>-1751</wp:posOffset>
              </wp:positionV>
              <wp:extent cx="6773549" cy="0"/>
              <wp:effectExtent l="0" t="0" r="0" b="0"/>
              <wp:wrapNone/>
              <wp:docPr id="50" name="Straight Connector 50"/>
              <wp:cNvGraphicFramePr/>
              <a:graphic xmlns:a="http://schemas.openxmlformats.org/drawingml/2006/main">
                <a:graphicData uri="http://schemas.microsoft.com/office/word/2010/wordprocessingShape">
                  <wps:wsp>
                    <wps:cNvCnPr/>
                    <wps:spPr>
                      <a:xfrm>
                        <a:off x="0" y="0"/>
                        <a:ext cx="6773549" cy="0"/>
                      </a:xfrm>
                      <a:prstGeom prst="line">
                        <a:avLst/>
                      </a:prstGeom>
                      <a:ln>
                        <a:solidFill>
                          <a:srgbClr val="FF99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http://schemas.microsoft.com/office/word/2018/wordml" xmlns:w16cex="http://schemas.microsoft.com/office/word/2018/wordml/cex">
          <w:pict>
            <v:line w14:anchorId="4602A634" id="Straight Connector 50"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pt,-.15pt" to="533.4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" strokecolor="#f90"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E79FF"/>
    <w:multiLevelType w:val="hybridMultilevel"/>
    <w:tmpl w:val="7548E1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D5009"/>
    <w:multiLevelType w:val="hybridMultilevel"/>
    <w:tmpl w:val="02D4C6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7261B2"/>
    <w:multiLevelType w:val="hybridMultilevel"/>
    <w:tmpl w:val="4C9C5464"/>
    <w:lvl w:ilvl="0" w:tplc="FB4E6A40">
      <w:numFmt w:val="bullet"/>
      <w:lvlText w:val=""/>
      <w:lvlJc w:val="left"/>
      <w:pPr>
        <w:ind w:left="1964" w:hanging="362"/>
      </w:pPr>
      <w:rPr>
        <w:rFonts w:hint="default"/>
        <w:w w:val="100"/>
        <w:lang w:val="en-US" w:eastAsia="en-US" w:bidi="en-US"/>
      </w:rPr>
    </w:lvl>
    <w:lvl w:ilvl="1" w:tplc="98A0CCB0">
      <w:numFmt w:val="bullet"/>
      <w:lvlText w:val="•"/>
      <w:lvlJc w:val="left"/>
      <w:pPr>
        <w:ind w:left="2835" w:hanging="362"/>
      </w:pPr>
      <w:rPr>
        <w:rFonts w:hint="default"/>
        <w:lang w:val="en-US" w:eastAsia="en-US" w:bidi="en-US"/>
      </w:rPr>
    </w:lvl>
    <w:lvl w:ilvl="2" w:tplc="2490F852">
      <w:numFmt w:val="bullet"/>
      <w:lvlText w:val="•"/>
      <w:lvlJc w:val="left"/>
      <w:pPr>
        <w:ind w:left="3710" w:hanging="362"/>
      </w:pPr>
      <w:rPr>
        <w:rFonts w:hint="default"/>
        <w:lang w:val="en-US" w:eastAsia="en-US" w:bidi="en-US"/>
      </w:rPr>
    </w:lvl>
    <w:lvl w:ilvl="3" w:tplc="1798A250">
      <w:numFmt w:val="bullet"/>
      <w:lvlText w:val="•"/>
      <w:lvlJc w:val="left"/>
      <w:pPr>
        <w:ind w:left="4585" w:hanging="362"/>
      </w:pPr>
      <w:rPr>
        <w:rFonts w:hint="default"/>
        <w:lang w:val="en-US" w:eastAsia="en-US" w:bidi="en-US"/>
      </w:rPr>
    </w:lvl>
    <w:lvl w:ilvl="4" w:tplc="864EF342">
      <w:numFmt w:val="bullet"/>
      <w:lvlText w:val="•"/>
      <w:lvlJc w:val="left"/>
      <w:pPr>
        <w:ind w:left="5460" w:hanging="362"/>
      </w:pPr>
      <w:rPr>
        <w:rFonts w:hint="default"/>
        <w:lang w:val="en-US" w:eastAsia="en-US" w:bidi="en-US"/>
      </w:rPr>
    </w:lvl>
    <w:lvl w:ilvl="5" w:tplc="B344D60A">
      <w:numFmt w:val="bullet"/>
      <w:lvlText w:val="•"/>
      <w:lvlJc w:val="left"/>
      <w:pPr>
        <w:ind w:left="6335" w:hanging="362"/>
      </w:pPr>
      <w:rPr>
        <w:rFonts w:hint="default"/>
        <w:lang w:val="en-US" w:eastAsia="en-US" w:bidi="en-US"/>
      </w:rPr>
    </w:lvl>
    <w:lvl w:ilvl="6" w:tplc="E0E2E1BE">
      <w:numFmt w:val="bullet"/>
      <w:lvlText w:val="•"/>
      <w:lvlJc w:val="left"/>
      <w:pPr>
        <w:ind w:left="7210" w:hanging="362"/>
      </w:pPr>
      <w:rPr>
        <w:rFonts w:hint="default"/>
        <w:lang w:val="en-US" w:eastAsia="en-US" w:bidi="en-US"/>
      </w:rPr>
    </w:lvl>
    <w:lvl w:ilvl="7" w:tplc="D70A1F92">
      <w:numFmt w:val="bullet"/>
      <w:lvlText w:val="•"/>
      <w:lvlJc w:val="left"/>
      <w:pPr>
        <w:ind w:left="8085" w:hanging="362"/>
      </w:pPr>
      <w:rPr>
        <w:rFonts w:hint="default"/>
        <w:lang w:val="en-US" w:eastAsia="en-US" w:bidi="en-US"/>
      </w:rPr>
    </w:lvl>
    <w:lvl w:ilvl="8" w:tplc="AE0C6EB0">
      <w:numFmt w:val="bullet"/>
      <w:lvlText w:val="•"/>
      <w:lvlJc w:val="left"/>
      <w:pPr>
        <w:ind w:left="8960" w:hanging="362"/>
      </w:pPr>
      <w:rPr>
        <w:rFonts w:hint="default"/>
        <w:lang w:val="en-US" w:eastAsia="en-US" w:bidi="en-US"/>
      </w:rPr>
    </w:lvl>
  </w:abstractNum>
  <w:abstractNum w:abstractNumId="3" w15:restartNumberingAfterBreak="0">
    <w:nsid w:val="10577CD7"/>
    <w:multiLevelType w:val="hybridMultilevel"/>
    <w:tmpl w:val="50E252A6"/>
    <w:lvl w:ilvl="0" w:tplc="917A81DA">
      <w:start w:val="1"/>
      <w:numFmt w:val="decimal"/>
      <w:lvlText w:val="%1."/>
      <w:lvlJc w:val="left"/>
      <w:pPr>
        <w:ind w:left="890" w:hanging="360"/>
      </w:pPr>
    </w:lvl>
    <w:lvl w:ilvl="1" w:tplc="04090019" w:tentative="1">
      <w:start w:val="1"/>
      <w:numFmt w:val="lowerLetter"/>
      <w:lvlText w:val="%2."/>
      <w:lvlJc w:val="left"/>
      <w:pPr>
        <w:ind w:left="1610" w:hanging="360"/>
      </w:pPr>
    </w:lvl>
    <w:lvl w:ilvl="2" w:tplc="0409001B" w:tentative="1">
      <w:start w:val="1"/>
      <w:numFmt w:val="lowerRoman"/>
      <w:lvlText w:val="%3."/>
      <w:lvlJc w:val="right"/>
      <w:pPr>
        <w:ind w:left="2330" w:hanging="180"/>
      </w:pPr>
    </w:lvl>
    <w:lvl w:ilvl="3" w:tplc="0409000F" w:tentative="1">
      <w:start w:val="1"/>
      <w:numFmt w:val="decimal"/>
      <w:lvlText w:val="%4."/>
      <w:lvlJc w:val="left"/>
      <w:pPr>
        <w:ind w:left="3050" w:hanging="360"/>
      </w:pPr>
    </w:lvl>
    <w:lvl w:ilvl="4" w:tplc="04090019" w:tentative="1">
      <w:start w:val="1"/>
      <w:numFmt w:val="lowerLetter"/>
      <w:lvlText w:val="%5."/>
      <w:lvlJc w:val="left"/>
      <w:pPr>
        <w:ind w:left="3770" w:hanging="360"/>
      </w:pPr>
    </w:lvl>
    <w:lvl w:ilvl="5" w:tplc="0409001B" w:tentative="1">
      <w:start w:val="1"/>
      <w:numFmt w:val="lowerRoman"/>
      <w:lvlText w:val="%6."/>
      <w:lvlJc w:val="right"/>
      <w:pPr>
        <w:ind w:left="4490" w:hanging="180"/>
      </w:pPr>
    </w:lvl>
    <w:lvl w:ilvl="6" w:tplc="0409000F" w:tentative="1">
      <w:start w:val="1"/>
      <w:numFmt w:val="decimal"/>
      <w:lvlText w:val="%7."/>
      <w:lvlJc w:val="left"/>
      <w:pPr>
        <w:ind w:left="5210" w:hanging="360"/>
      </w:pPr>
    </w:lvl>
    <w:lvl w:ilvl="7" w:tplc="04090019" w:tentative="1">
      <w:start w:val="1"/>
      <w:numFmt w:val="lowerLetter"/>
      <w:lvlText w:val="%8."/>
      <w:lvlJc w:val="left"/>
      <w:pPr>
        <w:ind w:left="5930" w:hanging="360"/>
      </w:pPr>
    </w:lvl>
    <w:lvl w:ilvl="8" w:tplc="0409001B" w:tentative="1">
      <w:start w:val="1"/>
      <w:numFmt w:val="lowerRoman"/>
      <w:lvlText w:val="%9."/>
      <w:lvlJc w:val="right"/>
      <w:pPr>
        <w:ind w:left="6650" w:hanging="180"/>
      </w:pPr>
    </w:lvl>
  </w:abstractNum>
  <w:abstractNum w:abstractNumId="4" w15:restartNumberingAfterBreak="0">
    <w:nsid w:val="135546AF"/>
    <w:multiLevelType w:val="hybridMultilevel"/>
    <w:tmpl w:val="2BF47E2C"/>
    <w:lvl w:ilvl="0" w:tplc="D8D4B68C">
      <w:start w:val="1"/>
      <w:numFmt w:val="decimal"/>
      <w:lvlText w:val="%1."/>
      <w:lvlJc w:val="left"/>
      <w:pPr>
        <w:ind w:left="1807" w:hanging="269"/>
      </w:pPr>
      <w:rPr>
        <w:rFonts w:ascii="Verdana" w:eastAsia="Arial" w:hAnsi="Verdana" w:cs="Arial" w:hint="default"/>
        <w:b/>
        <w:bCs/>
        <w:w w:val="98"/>
        <w:sz w:val="28"/>
        <w:szCs w:val="28"/>
        <w:lang w:val="en-US" w:eastAsia="en-US" w:bidi="en-US"/>
      </w:rPr>
    </w:lvl>
    <w:lvl w:ilvl="1" w:tplc="CC1E5012">
      <w:numFmt w:val="bullet"/>
      <w:lvlText w:val="•"/>
      <w:lvlJc w:val="left"/>
      <w:pPr>
        <w:ind w:left="2691" w:hanging="269"/>
      </w:pPr>
      <w:rPr>
        <w:rFonts w:hint="default"/>
        <w:lang w:val="en-US" w:eastAsia="en-US" w:bidi="en-US"/>
      </w:rPr>
    </w:lvl>
    <w:lvl w:ilvl="2" w:tplc="3B886034">
      <w:numFmt w:val="bullet"/>
      <w:lvlText w:val="•"/>
      <w:lvlJc w:val="left"/>
      <w:pPr>
        <w:ind w:left="3582" w:hanging="269"/>
      </w:pPr>
      <w:rPr>
        <w:rFonts w:hint="default"/>
        <w:lang w:val="en-US" w:eastAsia="en-US" w:bidi="en-US"/>
      </w:rPr>
    </w:lvl>
    <w:lvl w:ilvl="3" w:tplc="3728614A">
      <w:numFmt w:val="bullet"/>
      <w:lvlText w:val="•"/>
      <w:lvlJc w:val="left"/>
      <w:pPr>
        <w:ind w:left="4473" w:hanging="269"/>
      </w:pPr>
      <w:rPr>
        <w:rFonts w:hint="default"/>
        <w:lang w:val="en-US" w:eastAsia="en-US" w:bidi="en-US"/>
      </w:rPr>
    </w:lvl>
    <w:lvl w:ilvl="4" w:tplc="C304E248">
      <w:numFmt w:val="bullet"/>
      <w:lvlText w:val="•"/>
      <w:lvlJc w:val="left"/>
      <w:pPr>
        <w:ind w:left="5364" w:hanging="269"/>
      </w:pPr>
      <w:rPr>
        <w:rFonts w:hint="default"/>
        <w:lang w:val="en-US" w:eastAsia="en-US" w:bidi="en-US"/>
      </w:rPr>
    </w:lvl>
    <w:lvl w:ilvl="5" w:tplc="8D9655B4">
      <w:numFmt w:val="bullet"/>
      <w:lvlText w:val="•"/>
      <w:lvlJc w:val="left"/>
      <w:pPr>
        <w:ind w:left="6255" w:hanging="269"/>
      </w:pPr>
      <w:rPr>
        <w:rFonts w:hint="default"/>
        <w:lang w:val="en-US" w:eastAsia="en-US" w:bidi="en-US"/>
      </w:rPr>
    </w:lvl>
    <w:lvl w:ilvl="6" w:tplc="4CF609F2">
      <w:numFmt w:val="bullet"/>
      <w:lvlText w:val="•"/>
      <w:lvlJc w:val="left"/>
      <w:pPr>
        <w:ind w:left="7146" w:hanging="269"/>
      </w:pPr>
      <w:rPr>
        <w:rFonts w:hint="default"/>
        <w:lang w:val="en-US" w:eastAsia="en-US" w:bidi="en-US"/>
      </w:rPr>
    </w:lvl>
    <w:lvl w:ilvl="7" w:tplc="D21886AA">
      <w:numFmt w:val="bullet"/>
      <w:lvlText w:val="•"/>
      <w:lvlJc w:val="left"/>
      <w:pPr>
        <w:ind w:left="8037" w:hanging="269"/>
      </w:pPr>
      <w:rPr>
        <w:rFonts w:hint="default"/>
        <w:lang w:val="en-US" w:eastAsia="en-US" w:bidi="en-US"/>
      </w:rPr>
    </w:lvl>
    <w:lvl w:ilvl="8" w:tplc="A1D87850">
      <w:numFmt w:val="bullet"/>
      <w:lvlText w:val="•"/>
      <w:lvlJc w:val="left"/>
      <w:pPr>
        <w:ind w:left="8928" w:hanging="269"/>
      </w:pPr>
      <w:rPr>
        <w:rFonts w:hint="default"/>
        <w:lang w:val="en-US" w:eastAsia="en-US" w:bidi="en-US"/>
      </w:rPr>
    </w:lvl>
  </w:abstractNum>
  <w:abstractNum w:abstractNumId="5" w15:restartNumberingAfterBreak="0">
    <w:nsid w:val="2F8D67AF"/>
    <w:multiLevelType w:val="hybridMultilevel"/>
    <w:tmpl w:val="78327BE6"/>
    <w:lvl w:ilvl="0" w:tplc="08B41CA6">
      <w:start w:val="3"/>
      <w:numFmt w:val="decimal"/>
      <w:lvlText w:val="%1"/>
      <w:lvlJc w:val="left"/>
      <w:pPr>
        <w:ind w:left="1549" w:hanging="360"/>
      </w:pPr>
      <w:rPr>
        <w:rFonts w:hint="default"/>
      </w:rPr>
    </w:lvl>
    <w:lvl w:ilvl="1" w:tplc="04090019" w:tentative="1">
      <w:start w:val="1"/>
      <w:numFmt w:val="lowerLetter"/>
      <w:lvlText w:val="%2."/>
      <w:lvlJc w:val="left"/>
      <w:pPr>
        <w:ind w:left="2269" w:hanging="360"/>
      </w:pPr>
    </w:lvl>
    <w:lvl w:ilvl="2" w:tplc="0409001B" w:tentative="1">
      <w:start w:val="1"/>
      <w:numFmt w:val="lowerRoman"/>
      <w:lvlText w:val="%3."/>
      <w:lvlJc w:val="right"/>
      <w:pPr>
        <w:ind w:left="2989" w:hanging="180"/>
      </w:pPr>
    </w:lvl>
    <w:lvl w:ilvl="3" w:tplc="0409000F" w:tentative="1">
      <w:start w:val="1"/>
      <w:numFmt w:val="decimal"/>
      <w:lvlText w:val="%4."/>
      <w:lvlJc w:val="left"/>
      <w:pPr>
        <w:ind w:left="3709" w:hanging="360"/>
      </w:pPr>
    </w:lvl>
    <w:lvl w:ilvl="4" w:tplc="04090019" w:tentative="1">
      <w:start w:val="1"/>
      <w:numFmt w:val="lowerLetter"/>
      <w:lvlText w:val="%5."/>
      <w:lvlJc w:val="left"/>
      <w:pPr>
        <w:ind w:left="4429" w:hanging="360"/>
      </w:pPr>
    </w:lvl>
    <w:lvl w:ilvl="5" w:tplc="0409001B" w:tentative="1">
      <w:start w:val="1"/>
      <w:numFmt w:val="lowerRoman"/>
      <w:lvlText w:val="%6."/>
      <w:lvlJc w:val="right"/>
      <w:pPr>
        <w:ind w:left="5149" w:hanging="180"/>
      </w:pPr>
    </w:lvl>
    <w:lvl w:ilvl="6" w:tplc="0409000F" w:tentative="1">
      <w:start w:val="1"/>
      <w:numFmt w:val="decimal"/>
      <w:lvlText w:val="%7."/>
      <w:lvlJc w:val="left"/>
      <w:pPr>
        <w:ind w:left="5869" w:hanging="360"/>
      </w:pPr>
    </w:lvl>
    <w:lvl w:ilvl="7" w:tplc="04090019" w:tentative="1">
      <w:start w:val="1"/>
      <w:numFmt w:val="lowerLetter"/>
      <w:lvlText w:val="%8."/>
      <w:lvlJc w:val="left"/>
      <w:pPr>
        <w:ind w:left="6589" w:hanging="360"/>
      </w:pPr>
    </w:lvl>
    <w:lvl w:ilvl="8" w:tplc="0409001B" w:tentative="1">
      <w:start w:val="1"/>
      <w:numFmt w:val="lowerRoman"/>
      <w:lvlText w:val="%9."/>
      <w:lvlJc w:val="right"/>
      <w:pPr>
        <w:ind w:left="7309" w:hanging="180"/>
      </w:pPr>
    </w:lvl>
  </w:abstractNum>
  <w:abstractNum w:abstractNumId="6" w15:restartNumberingAfterBreak="0">
    <w:nsid w:val="32CC6957"/>
    <w:multiLevelType w:val="hybridMultilevel"/>
    <w:tmpl w:val="526431F6"/>
    <w:lvl w:ilvl="0" w:tplc="34A2A036">
      <w:start w:val="1"/>
      <w:numFmt w:val="lowerLetter"/>
      <w:lvlText w:val="%1)"/>
      <w:lvlJc w:val="left"/>
      <w:pPr>
        <w:ind w:left="720" w:hanging="360"/>
      </w:pPr>
      <w:rPr>
        <w:rFonts w:ascii="Arial" w:hint="default"/>
        <w:b/>
        <w:bCs/>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A03DE2"/>
    <w:multiLevelType w:val="hybridMultilevel"/>
    <w:tmpl w:val="A5BE02F8"/>
    <w:lvl w:ilvl="0" w:tplc="244CD07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35431B"/>
    <w:multiLevelType w:val="hybridMultilevel"/>
    <w:tmpl w:val="58F662D4"/>
    <w:lvl w:ilvl="0" w:tplc="200A6A60">
      <w:start w:val="1"/>
      <w:numFmt w:val="upperLetter"/>
      <w:lvlText w:val="%1)"/>
      <w:lvlJc w:val="left"/>
      <w:pPr>
        <w:ind w:left="735" w:hanging="375"/>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450E85"/>
    <w:multiLevelType w:val="hybridMultilevel"/>
    <w:tmpl w:val="69E27744"/>
    <w:lvl w:ilvl="0" w:tplc="E8580B9A">
      <w:start w:val="1"/>
      <w:numFmt w:val="decimal"/>
      <w:lvlText w:val="%1."/>
      <w:lvlJc w:val="left"/>
      <w:pPr>
        <w:ind w:left="1551" w:hanging="362"/>
      </w:pPr>
      <w:rPr>
        <w:rFonts w:ascii="Times New Roman" w:eastAsia="Times New Roman" w:hAnsi="Times New Roman" w:cs="Times New Roman" w:hint="default"/>
        <w:b/>
        <w:bCs/>
        <w:w w:val="99"/>
        <w:sz w:val="28"/>
        <w:szCs w:val="28"/>
        <w:lang w:val="en-US" w:eastAsia="en-US" w:bidi="en-US"/>
      </w:rPr>
    </w:lvl>
    <w:lvl w:ilvl="1" w:tplc="78C48758">
      <w:numFmt w:val="bullet"/>
      <w:lvlText w:val="•"/>
      <w:lvlJc w:val="left"/>
      <w:pPr>
        <w:ind w:left="1686" w:hanging="362"/>
      </w:pPr>
      <w:rPr>
        <w:rFonts w:hint="default"/>
        <w:lang w:val="en-US" w:eastAsia="en-US" w:bidi="en-US"/>
      </w:rPr>
    </w:lvl>
    <w:lvl w:ilvl="2" w:tplc="BA8E6EB6">
      <w:numFmt w:val="bullet"/>
      <w:lvlText w:val="•"/>
      <w:lvlJc w:val="left"/>
      <w:pPr>
        <w:ind w:left="1813" w:hanging="362"/>
      </w:pPr>
      <w:rPr>
        <w:rFonts w:hint="default"/>
        <w:lang w:val="en-US" w:eastAsia="en-US" w:bidi="en-US"/>
      </w:rPr>
    </w:lvl>
    <w:lvl w:ilvl="3" w:tplc="D3200AAE">
      <w:numFmt w:val="bullet"/>
      <w:lvlText w:val="•"/>
      <w:lvlJc w:val="left"/>
      <w:pPr>
        <w:ind w:left="1939" w:hanging="362"/>
      </w:pPr>
      <w:rPr>
        <w:rFonts w:hint="default"/>
        <w:lang w:val="en-US" w:eastAsia="en-US" w:bidi="en-US"/>
      </w:rPr>
    </w:lvl>
    <w:lvl w:ilvl="4" w:tplc="0B087ACE">
      <w:numFmt w:val="bullet"/>
      <w:lvlText w:val="•"/>
      <w:lvlJc w:val="left"/>
      <w:pPr>
        <w:ind w:left="2066" w:hanging="362"/>
      </w:pPr>
      <w:rPr>
        <w:rFonts w:hint="default"/>
        <w:lang w:val="en-US" w:eastAsia="en-US" w:bidi="en-US"/>
      </w:rPr>
    </w:lvl>
    <w:lvl w:ilvl="5" w:tplc="98B86A4A">
      <w:numFmt w:val="bullet"/>
      <w:lvlText w:val="•"/>
      <w:lvlJc w:val="left"/>
      <w:pPr>
        <w:ind w:left="2193" w:hanging="362"/>
      </w:pPr>
      <w:rPr>
        <w:rFonts w:hint="default"/>
        <w:lang w:val="en-US" w:eastAsia="en-US" w:bidi="en-US"/>
      </w:rPr>
    </w:lvl>
    <w:lvl w:ilvl="6" w:tplc="17EE8A46">
      <w:numFmt w:val="bullet"/>
      <w:lvlText w:val="•"/>
      <w:lvlJc w:val="left"/>
      <w:pPr>
        <w:ind w:left="2319" w:hanging="362"/>
      </w:pPr>
      <w:rPr>
        <w:rFonts w:hint="default"/>
        <w:lang w:val="en-US" w:eastAsia="en-US" w:bidi="en-US"/>
      </w:rPr>
    </w:lvl>
    <w:lvl w:ilvl="7" w:tplc="0D12A834">
      <w:numFmt w:val="bullet"/>
      <w:lvlText w:val="•"/>
      <w:lvlJc w:val="left"/>
      <w:pPr>
        <w:ind w:left="2446" w:hanging="362"/>
      </w:pPr>
      <w:rPr>
        <w:rFonts w:hint="default"/>
        <w:lang w:val="en-US" w:eastAsia="en-US" w:bidi="en-US"/>
      </w:rPr>
    </w:lvl>
    <w:lvl w:ilvl="8" w:tplc="84D8CAFA">
      <w:numFmt w:val="bullet"/>
      <w:lvlText w:val="•"/>
      <w:lvlJc w:val="left"/>
      <w:pPr>
        <w:ind w:left="2573" w:hanging="362"/>
      </w:pPr>
      <w:rPr>
        <w:rFonts w:hint="default"/>
        <w:lang w:val="en-US" w:eastAsia="en-US" w:bidi="en-US"/>
      </w:rPr>
    </w:lvl>
  </w:abstractNum>
  <w:abstractNum w:abstractNumId="10" w15:restartNumberingAfterBreak="0">
    <w:nsid w:val="3EAD3A46"/>
    <w:multiLevelType w:val="multilevel"/>
    <w:tmpl w:val="0E400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44512286"/>
    <w:multiLevelType w:val="hybridMultilevel"/>
    <w:tmpl w:val="CD34D7C0"/>
    <w:lvl w:ilvl="0" w:tplc="984E771C">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EE2007"/>
    <w:multiLevelType w:val="hybridMultilevel"/>
    <w:tmpl w:val="E6780E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E20E73"/>
    <w:multiLevelType w:val="hybridMultilevel"/>
    <w:tmpl w:val="7548E1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717B45"/>
    <w:multiLevelType w:val="hybridMultilevel"/>
    <w:tmpl w:val="7548E1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8E4F4B"/>
    <w:multiLevelType w:val="hybridMultilevel"/>
    <w:tmpl w:val="50F8C2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FE40AB"/>
    <w:multiLevelType w:val="multilevel"/>
    <w:tmpl w:val="36C0AFAA"/>
    <w:lvl w:ilvl="0">
      <w:start w:val="1"/>
      <w:numFmt w:val="upperLetter"/>
      <w:lvlText w:val="%1"/>
      <w:lvlJc w:val="left"/>
      <w:pPr>
        <w:ind w:left="539" w:hanging="441"/>
      </w:pPr>
      <w:rPr>
        <w:rFonts w:hint="default"/>
        <w:lang w:val="en-US" w:eastAsia="en-US" w:bidi="en-US"/>
      </w:rPr>
    </w:lvl>
    <w:lvl w:ilvl="1">
      <w:start w:val="1"/>
      <w:numFmt w:val="decimal"/>
      <w:lvlText w:val="%1-%2"/>
      <w:lvlJc w:val="left"/>
      <w:pPr>
        <w:ind w:left="539" w:hanging="441"/>
      </w:pPr>
      <w:rPr>
        <w:rFonts w:ascii="Arial" w:eastAsia="Arial" w:hAnsi="Arial" w:cs="Arial" w:hint="default"/>
        <w:spacing w:val="-1"/>
        <w:w w:val="99"/>
        <w:sz w:val="24"/>
        <w:szCs w:val="24"/>
        <w:lang w:val="en-US" w:eastAsia="en-US" w:bidi="en-US"/>
      </w:rPr>
    </w:lvl>
    <w:lvl w:ilvl="2">
      <w:start w:val="1"/>
      <w:numFmt w:val="decimal"/>
      <w:pStyle w:val="ListParagraph"/>
      <w:lvlText w:val="%3."/>
      <w:lvlJc w:val="left"/>
      <w:pPr>
        <w:ind w:left="1259" w:hanging="360"/>
      </w:pPr>
      <w:rPr>
        <w:rFonts w:ascii="Verdana" w:eastAsia="Verdana" w:hAnsi="Verdana" w:cs="Verdana" w:hint="default"/>
        <w:b/>
        <w:bCs/>
        <w:spacing w:val="-1"/>
        <w:w w:val="100"/>
        <w:sz w:val="28"/>
        <w:szCs w:val="28"/>
        <w:lang w:val="en-US" w:eastAsia="en-US" w:bidi="en-US"/>
      </w:rPr>
    </w:lvl>
    <w:lvl w:ilvl="3">
      <w:start w:val="1"/>
      <w:numFmt w:val="lowerLetter"/>
      <w:lvlText w:val="%4."/>
      <w:lvlJc w:val="left"/>
      <w:pPr>
        <w:ind w:left="1980" w:hanging="360"/>
      </w:pPr>
      <w:rPr>
        <w:rFonts w:ascii="Verdana" w:eastAsia="Verdana" w:hAnsi="Verdana" w:cs="Verdana" w:hint="default"/>
        <w:spacing w:val="-1"/>
        <w:w w:val="100"/>
        <w:sz w:val="20"/>
        <w:szCs w:val="20"/>
        <w:lang w:val="en-US" w:eastAsia="en-US" w:bidi="en-US"/>
      </w:rPr>
    </w:lvl>
    <w:lvl w:ilvl="4">
      <w:numFmt w:val="bullet"/>
      <w:lvlText w:val="•"/>
      <w:lvlJc w:val="left"/>
      <w:pPr>
        <w:ind w:left="4162" w:hanging="360"/>
      </w:pPr>
      <w:rPr>
        <w:rFonts w:hint="default"/>
        <w:lang w:val="en-US" w:eastAsia="en-US" w:bidi="en-US"/>
      </w:rPr>
    </w:lvl>
    <w:lvl w:ilvl="5">
      <w:numFmt w:val="bullet"/>
      <w:lvlText w:val="•"/>
      <w:lvlJc w:val="left"/>
      <w:pPr>
        <w:ind w:left="5253" w:hanging="360"/>
      </w:pPr>
      <w:rPr>
        <w:rFonts w:hint="default"/>
        <w:lang w:val="en-US" w:eastAsia="en-US" w:bidi="en-US"/>
      </w:rPr>
    </w:lvl>
    <w:lvl w:ilvl="6">
      <w:numFmt w:val="bullet"/>
      <w:lvlText w:val="•"/>
      <w:lvlJc w:val="left"/>
      <w:pPr>
        <w:ind w:left="6345" w:hanging="360"/>
      </w:pPr>
      <w:rPr>
        <w:rFonts w:hint="default"/>
        <w:lang w:val="en-US" w:eastAsia="en-US" w:bidi="en-US"/>
      </w:rPr>
    </w:lvl>
    <w:lvl w:ilvl="7">
      <w:numFmt w:val="bullet"/>
      <w:lvlText w:val="•"/>
      <w:lvlJc w:val="left"/>
      <w:pPr>
        <w:ind w:left="7436" w:hanging="360"/>
      </w:pPr>
      <w:rPr>
        <w:rFonts w:hint="default"/>
        <w:lang w:val="en-US" w:eastAsia="en-US" w:bidi="en-US"/>
      </w:rPr>
    </w:lvl>
    <w:lvl w:ilvl="8">
      <w:numFmt w:val="bullet"/>
      <w:lvlText w:val="•"/>
      <w:lvlJc w:val="left"/>
      <w:pPr>
        <w:ind w:left="8527" w:hanging="360"/>
      </w:pPr>
      <w:rPr>
        <w:rFonts w:hint="default"/>
        <w:lang w:val="en-US" w:eastAsia="en-US" w:bidi="en-US"/>
      </w:rPr>
    </w:lvl>
  </w:abstractNum>
  <w:abstractNum w:abstractNumId="17" w15:restartNumberingAfterBreak="0">
    <w:nsid w:val="61606790"/>
    <w:multiLevelType w:val="hybridMultilevel"/>
    <w:tmpl w:val="6082D058"/>
    <w:lvl w:ilvl="0" w:tplc="7DB03D1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BC6CDA"/>
    <w:multiLevelType w:val="hybridMultilevel"/>
    <w:tmpl w:val="D12C28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0464F3"/>
    <w:multiLevelType w:val="hybridMultilevel"/>
    <w:tmpl w:val="7548E1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683015"/>
    <w:multiLevelType w:val="hybridMultilevel"/>
    <w:tmpl w:val="B57E3AA0"/>
    <w:lvl w:ilvl="0" w:tplc="0409000F">
      <w:start w:val="1"/>
      <w:numFmt w:val="decimal"/>
      <w:lvlText w:val="%1."/>
      <w:lvlJc w:val="left"/>
      <w:pPr>
        <w:ind w:left="890" w:hanging="720"/>
      </w:pPr>
      <w:rPr>
        <w:rFonts w:hint="default"/>
        <w:b/>
        <w:bCs/>
        <w:w w:val="98"/>
        <w:sz w:val="28"/>
        <w:szCs w:val="28"/>
        <w:lang w:val="en-US" w:eastAsia="en-US" w:bidi="en-US"/>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21" w15:restartNumberingAfterBreak="0">
    <w:nsid w:val="753C50DC"/>
    <w:multiLevelType w:val="hybridMultilevel"/>
    <w:tmpl w:val="3C7258C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
  </w:num>
  <w:num w:numId="3">
    <w:abstractNumId w:val="4"/>
  </w:num>
  <w:num w:numId="4">
    <w:abstractNumId w:val="10"/>
  </w:num>
  <w:num w:numId="5">
    <w:abstractNumId w:val="12"/>
  </w:num>
  <w:num w:numId="6">
    <w:abstractNumId w:val="17"/>
  </w:num>
  <w:num w:numId="7">
    <w:abstractNumId w:val="9"/>
  </w:num>
  <w:num w:numId="8">
    <w:abstractNumId w:val="5"/>
  </w:num>
  <w:num w:numId="9">
    <w:abstractNumId w:val="11"/>
  </w:num>
  <w:num w:numId="10">
    <w:abstractNumId w:val="21"/>
  </w:num>
  <w:num w:numId="11">
    <w:abstractNumId w:val="18"/>
  </w:num>
  <w:num w:numId="12">
    <w:abstractNumId w:val="6"/>
  </w:num>
  <w:num w:numId="13">
    <w:abstractNumId w:val="0"/>
  </w:num>
  <w:num w:numId="14">
    <w:abstractNumId w:val="19"/>
  </w:num>
  <w:num w:numId="15">
    <w:abstractNumId w:val="13"/>
  </w:num>
  <w:num w:numId="16">
    <w:abstractNumId w:val="14"/>
  </w:num>
  <w:num w:numId="17">
    <w:abstractNumId w:val="1"/>
  </w:num>
  <w:num w:numId="18">
    <w:abstractNumId w:val="15"/>
  </w:num>
  <w:num w:numId="19">
    <w:abstractNumId w:val="8"/>
  </w:num>
  <w:num w:numId="20">
    <w:abstractNumId w:val="7"/>
  </w:num>
  <w:num w:numId="21">
    <w:abstractNumId w:val="20"/>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526C"/>
    <w:rsid w:val="00027A3A"/>
    <w:rsid w:val="00032E0F"/>
    <w:rsid w:val="000336EB"/>
    <w:rsid w:val="00061D2D"/>
    <w:rsid w:val="0009023A"/>
    <w:rsid w:val="000B3AD4"/>
    <w:rsid w:val="000C4ED1"/>
    <w:rsid w:val="000E67BA"/>
    <w:rsid w:val="00101924"/>
    <w:rsid w:val="001205A1"/>
    <w:rsid w:val="0013153B"/>
    <w:rsid w:val="00191BC8"/>
    <w:rsid w:val="001A40DD"/>
    <w:rsid w:val="001F3DBE"/>
    <w:rsid w:val="001F4614"/>
    <w:rsid w:val="00273D02"/>
    <w:rsid w:val="002877E8"/>
    <w:rsid w:val="002A7DF3"/>
    <w:rsid w:val="002D0D0C"/>
    <w:rsid w:val="002E7C4E"/>
    <w:rsid w:val="003076E9"/>
    <w:rsid w:val="0031055C"/>
    <w:rsid w:val="00331317"/>
    <w:rsid w:val="0034036E"/>
    <w:rsid w:val="00371EE1"/>
    <w:rsid w:val="003A798E"/>
    <w:rsid w:val="0040207F"/>
    <w:rsid w:val="00404373"/>
    <w:rsid w:val="00425A99"/>
    <w:rsid w:val="00441D2D"/>
    <w:rsid w:val="0045759E"/>
    <w:rsid w:val="00482B15"/>
    <w:rsid w:val="004B4648"/>
    <w:rsid w:val="00593F25"/>
    <w:rsid w:val="0059597B"/>
    <w:rsid w:val="005C1F2B"/>
    <w:rsid w:val="005E6B25"/>
    <w:rsid w:val="005F4F46"/>
    <w:rsid w:val="00640017"/>
    <w:rsid w:val="006C46FD"/>
    <w:rsid w:val="006C60E6"/>
    <w:rsid w:val="006D79ED"/>
    <w:rsid w:val="006F526C"/>
    <w:rsid w:val="00700DEF"/>
    <w:rsid w:val="00700F3D"/>
    <w:rsid w:val="00704B8E"/>
    <w:rsid w:val="00722D4E"/>
    <w:rsid w:val="00762AD4"/>
    <w:rsid w:val="00763467"/>
    <w:rsid w:val="007B0740"/>
    <w:rsid w:val="007B2EE1"/>
    <w:rsid w:val="007C1BAB"/>
    <w:rsid w:val="007F1BEA"/>
    <w:rsid w:val="008637A2"/>
    <w:rsid w:val="008C305F"/>
    <w:rsid w:val="00925AD1"/>
    <w:rsid w:val="0093174D"/>
    <w:rsid w:val="00954D65"/>
    <w:rsid w:val="009741ED"/>
    <w:rsid w:val="009A168D"/>
    <w:rsid w:val="009A381A"/>
    <w:rsid w:val="009B569B"/>
    <w:rsid w:val="009B5C84"/>
    <w:rsid w:val="009D27E0"/>
    <w:rsid w:val="009D69AD"/>
    <w:rsid w:val="00A15CF7"/>
    <w:rsid w:val="00A24793"/>
    <w:rsid w:val="00A53507"/>
    <w:rsid w:val="00A56E8A"/>
    <w:rsid w:val="00A81248"/>
    <w:rsid w:val="00B2039E"/>
    <w:rsid w:val="00B278D2"/>
    <w:rsid w:val="00BA38A0"/>
    <w:rsid w:val="00BF44D3"/>
    <w:rsid w:val="00BF59DC"/>
    <w:rsid w:val="00C66528"/>
    <w:rsid w:val="00C808D0"/>
    <w:rsid w:val="00C915F0"/>
    <w:rsid w:val="00CC5245"/>
    <w:rsid w:val="00CD1AD2"/>
    <w:rsid w:val="00CE4D8C"/>
    <w:rsid w:val="00D46FEB"/>
    <w:rsid w:val="00D514DE"/>
    <w:rsid w:val="00D64CCA"/>
    <w:rsid w:val="00DE4514"/>
    <w:rsid w:val="00E27181"/>
    <w:rsid w:val="00E37EFC"/>
    <w:rsid w:val="00E467B8"/>
    <w:rsid w:val="00EA22EC"/>
    <w:rsid w:val="00EA361B"/>
    <w:rsid w:val="00EB2A85"/>
    <w:rsid w:val="00F04D74"/>
    <w:rsid w:val="00F11051"/>
    <w:rsid w:val="00F225B1"/>
    <w:rsid w:val="00F76925"/>
    <w:rsid w:val="00F82589"/>
    <w:rsid w:val="00FB65B8"/>
    <w:rsid w:val="00FB71D5"/>
    <w:rsid w:val="00FC49AE"/>
    <w:rsid w:val="00FD2F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1F9BF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uiPriority="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59597B"/>
    <w:pPr>
      <w:spacing w:before="20" w:after="20"/>
    </w:pPr>
    <w:rPr>
      <w:rFonts w:ascii="Verdana" w:hAnsi="Verdana"/>
      <w:sz w:val="28"/>
    </w:rPr>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1"/>
    <w:qFormat/>
    <w:rsid w:val="003076E9"/>
    <w:pPr>
      <w:keepNext/>
      <w:keepLines/>
      <w:jc w:val="center"/>
      <w:outlineLvl w:val="1"/>
    </w:pPr>
    <w:rPr>
      <w:rFonts w:ascii="Arial" w:eastAsiaTheme="majorEastAsia" w:hAnsi="Arial" w:cstheme="majorBidi"/>
      <w:b/>
      <w:sz w:val="42"/>
      <w:szCs w:val="26"/>
    </w:rPr>
  </w:style>
  <w:style w:type="paragraph" w:styleId="Heading3">
    <w:name w:val="heading 3"/>
    <w:basedOn w:val="Normal"/>
    <w:next w:val="Normal"/>
    <w:link w:val="Heading3Char"/>
    <w:uiPriority w:val="2"/>
    <w:qFormat/>
    <w:rsid w:val="00593F25"/>
    <w:pPr>
      <w:keepNext/>
      <w:keepLines/>
      <w:spacing w:before="120" w:after="120"/>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D1AD2"/>
    <w:pPr>
      <w:keepNext/>
      <w:keepLines/>
      <w:outlineLvl w:val="3"/>
    </w:pPr>
    <w:rPr>
      <w:rFonts w:eastAsiaTheme="majorEastAsia" w:cstheme="majorBidi"/>
      <w:b/>
      <w:iCs/>
      <w:color w:val="000000" w:themeColor="text1"/>
      <w:sz w:val="30"/>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1"/>
    <w:rsid w:val="003076E9"/>
    <w:rPr>
      <w:rFonts w:ascii="Arial" w:eastAsiaTheme="majorEastAsia" w:hAnsi="Arial" w:cstheme="majorBidi"/>
      <w:b/>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593F25"/>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E37EFC"/>
    <w:rPr>
      <w:rFonts w:eastAsiaTheme="majorEastAsia" w:cstheme="majorBidi"/>
      <w:b/>
      <w:iCs/>
      <w:color w:val="000000" w:themeColor="text1"/>
      <w:sz w:val="30"/>
    </w:rPr>
  </w:style>
  <w:style w:type="paragraph" w:customStyle="1" w:styleId="Text">
    <w:name w:val="Text"/>
    <w:basedOn w:val="Normal"/>
    <w:uiPriority w:val="5"/>
    <w:qFormat/>
    <w:rsid w:val="00E37EFC"/>
    <w:pPr>
      <w:spacing w:before="240" w:after="240"/>
      <w:ind w:left="284"/>
    </w:pPr>
    <w:rPr>
      <w:i/>
      <w:color w:val="000000" w:themeColor="text1"/>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FooterChar">
    <w:name w:val="Footer Char"/>
    <w:basedOn w:val="DefaultParagraphFont"/>
    <w:link w:val="Footer"/>
    <w:uiPriority w:val="99"/>
    <w:rsid w:val="00FC49AE"/>
    <w:rPr>
      <w:rFonts w:asciiTheme="majorHAnsi" w:hAnsiTheme="majorHAnsi"/>
      <w:b/>
      <w:color w:val="A6A6A6" w:themeColor="background1" w:themeShade="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FC49AE"/>
    <w:rPr>
      <w:i w:val="0"/>
      <w:iCs/>
      <w:color w:val="00C1C7" w:themeColor="accent2"/>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paragraph" w:styleId="BodyText">
    <w:name w:val="Body Text"/>
    <w:basedOn w:val="Normal"/>
    <w:link w:val="BodyTextChar"/>
    <w:uiPriority w:val="1"/>
    <w:qFormat/>
    <w:rsid w:val="006F526C"/>
    <w:pPr>
      <w:widowControl w:val="0"/>
      <w:autoSpaceDE w:val="0"/>
      <w:autoSpaceDN w:val="0"/>
      <w:ind w:left="284" w:firstLine="340"/>
    </w:pPr>
    <w:rPr>
      <w:rFonts w:ascii="Arial" w:eastAsia="Arial" w:hAnsi="Arial" w:cs="Arial"/>
      <w:lang w:bidi="en-US"/>
    </w:rPr>
  </w:style>
  <w:style w:type="character" w:customStyle="1" w:styleId="BodyTextChar">
    <w:name w:val="Body Text Char"/>
    <w:basedOn w:val="DefaultParagraphFont"/>
    <w:link w:val="BodyText"/>
    <w:uiPriority w:val="1"/>
    <w:rsid w:val="006F526C"/>
    <w:rPr>
      <w:rFonts w:ascii="Arial" w:eastAsia="Arial" w:hAnsi="Arial" w:cs="Arial"/>
      <w:lang w:bidi="en-US"/>
    </w:rPr>
  </w:style>
  <w:style w:type="paragraph" w:customStyle="1" w:styleId="TableParagraph">
    <w:name w:val="Table Paragraph"/>
    <w:basedOn w:val="Normal"/>
    <w:uiPriority w:val="1"/>
    <w:qFormat/>
    <w:rsid w:val="006F526C"/>
    <w:pPr>
      <w:widowControl w:val="0"/>
      <w:autoSpaceDE w:val="0"/>
      <w:autoSpaceDN w:val="0"/>
    </w:pPr>
    <w:rPr>
      <w:rFonts w:ascii="Arial" w:eastAsia="Arial" w:hAnsi="Arial" w:cs="Arial"/>
      <w:sz w:val="22"/>
      <w:szCs w:val="22"/>
      <w:lang w:bidi="en-US"/>
    </w:rPr>
  </w:style>
  <w:style w:type="table" w:styleId="GridTable5Dark-Accent1">
    <w:name w:val="Grid Table 5 Dark Accent 1"/>
    <w:basedOn w:val="TableNormal"/>
    <w:uiPriority w:val="50"/>
    <w:rsid w:val="006F526C"/>
    <w:pPr>
      <w:widowControl w:val="0"/>
      <w:autoSpaceDE w:val="0"/>
      <w:autoSpaceDN w:val="0"/>
    </w:pPr>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CD4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23869"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23869"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23869"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23869" w:themeFill="accent1"/>
      </w:tcPr>
    </w:tblStylePr>
    <w:tblStylePr w:type="band1Vert">
      <w:tblPr/>
      <w:tcPr>
        <w:shd w:val="clear" w:color="auto" w:fill="7AAAE8" w:themeFill="accent1" w:themeFillTint="66"/>
      </w:tcPr>
    </w:tblStylePr>
    <w:tblStylePr w:type="band1Horz">
      <w:tblPr/>
      <w:tcPr>
        <w:shd w:val="clear" w:color="auto" w:fill="7AAAE8" w:themeFill="accent1" w:themeFillTint="66"/>
      </w:tcPr>
    </w:tblStylePr>
  </w:style>
  <w:style w:type="table" w:styleId="ListTable5Dark-Accent5">
    <w:name w:val="List Table 5 Dark Accent 5"/>
    <w:basedOn w:val="TableNormal"/>
    <w:uiPriority w:val="50"/>
    <w:rsid w:val="007B2EE1"/>
    <w:rPr>
      <w:color w:val="FFFFFF" w:themeColor="background1"/>
    </w:rPr>
    <w:tblPr>
      <w:tblStyleRowBandSize w:val="1"/>
      <w:tblStyleColBandSize w:val="1"/>
      <w:tblBorders>
        <w:top w:val="single" w:sz="24" w:space="0" w:color="DBE8ED" w:themeColor="accent5"/>
        <w:left w:val="single" w:sz="24" w:space="0" w:color="DBE8ED" w:themeColor="accent5"/>
        <w:bottom w:val="single" w:sz="24" w:space="0" w:color="DBE8ED" w:themeColor="accent5"/>
        <w:right w:val="single" w:sz="24" w:space="0" w:color="DBE8ED" w:themeColor="accent5"/>
      </w:tblBorders>
    </w:tblPr>
    <w:tcPr>
      <w:shd w:val="clear" w:color="auto" w:fill="DBE8ED"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7B2EE1"/>
    <w:rPr>
      <w:color w:val="FFFFFF" w:themeColor="background1"/>
    </w:rPr>
    <w:tblPr>
      <w:tblStyleRowBandSize w:val="1"/>
      <w:tblStyleColBandSize w:val="1"/>
      <w:tblBorders>
        <w:top w:val="single" w:sz="24" w:space="0" w:color="00C1C7" w:themeColor="accent2"/>
        <w:left w:val="single" w:sz="24" w:space="0" w:color="00C1C7" w:themeColor="accent2"/>
        <w:bottom w:val="single" w:sz="24" w:space="0" w:color="00C1C7" w:themeColor="accent2"/>
        <w:right w:val="single" w:sz="24" w:space="0" w:color="00C1C7" w:themeColor="accent2"/>
      </w:tblBorders>
    </w:tblPr>
    <w:tcPr>
      <w:shd w:val="clear" w:color="auto" w:fill="00C1C7"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7B2EE1"/>
    <w:rPr>
      <w:color w:val="FFFFFF" w:themeColor="background1"/>
    </w:rPr>
    <w:tblPr>
      <w:tblStyleRowBandSize w:val="1"/>
      <w:tblStyleColBandSize w:val="1"/>
      <w:tblBorders>
        <w:top w:val="single" w:sz="24" w:space="0" w:color="123869" w:themeColor="accent1"/>
        <w:left w:val="single" w:sz="24" w:space="0" w:color="123869" w:themeColor="accent1"/>
        <w:bottom w:val="single" w:sz="24" w:space="0" w:color="123869" w:themeColor="accent1"/>
        <w:right w:val="single" w:sz="24" w:space="0" w:color="123869" w:themeColor="accent1"/>
      </w:tblBorders>
    </w:tblPr>
    <w:tcPr>
      <w:shd w:val="clear" w:color="auto" w:fill="123869"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1">
    <w:name w:val="List Table 6 Colorful Accent 1"/>
    <w:basedOn w:val="TableNormal"/>
    <w:uiPriority w:val="51"/>
    <w:rsid w:val="007B2EE1"/>
    <w:rPr>
      <w:color w:val="0D294E" w:themeColor="accent1" w:themeShade="BF"/>
    </w:rPr>
    <w:tblPr>
      <w:tblStyleRowBandSize w:val="1"/>
      <w:tblStyleColBandSize w:val="1"/>
      <w:tblBorders>
        <w:top w:val="single" w:sz="4" w:space="0" w:color="123869" w:themeColor="accent1"/>
        <w:bottom w:val="single" w:sz="4" w:space="0" w:color="123869" w:themeColor="accent1"/>
      </w:tblBorders>
    </w:tblPr>
    <w:tblStylePr w:type="firstRow">
      <w:rPr>
        <w:b/>
        <w:bCs/>
      </w:rPr>
      <w:tblPr/>
      <w:tcPr>
        <w:tcBorders>
          <w:bottom w:val="single" w:sz="4" w:space="0" w:color="123869" w:themeColor="accent1"/>
        </w:tcBorders>
      </w:tcPr>
    </w:tblStylePr>
    <w:tblStylePr w:type="lastRow">
      <w:rPr>
        <w:b/>
        <w:bCs/>
      </w:rPr>
      <w:tblPr/>
      <w:tcPr>
        <w:tcBorders>
          <w:top w:val="double" w:sz="4" w:space="0" w:color="123869" w:themeColor="accent1"/>
        </w:tcBorders>
      </w:tcPr>
    </w:tblStylePr>
    <w:tblStylePr w:type="firstCol">
      <w:rPr>
        <w:b/>
        <w:bCs/>
      </w:rPr>
    </w:tblStylePr>
    <w:tblStylePr w:type="lastCol">
      <w:rPr>
        <w:b/>
        <w:bCs/>
      </w:rPr>
    </w:tblStylePr>
    <w:tblStylePr w:type="band1Vert">
      <w:tblPr/>
      <w:tcPr>
        <w:shd w:val="clear" w:color="auto" w:fill="BCD4F3" w:themeFill="accent1" w:themeFillTint="33"/>
      </w:tcPr>
    </w:tblStylePr>
    <w:tblStylePr w:type="band1Horz">
      <w:tblPr/>
      <w:tcPr>
        <w:shd w:val="clear" w:color="auto" w:fill="BCD4F3" w:themeFill="accent1" w:themeFillTint="33"/>
      </w:tcPr>
    </w:tblStylePr>
  </w:style>
  <w:style w:type="table" w:styleId="ListTable6Colorful-Accent2">
    <w:name w:val="List Table 6 Colorful Accent 2"/>
    <w:basedOn w:val="TableNormal"/>
    <w:uiPriority w:val="51"/>
    <w:rsid w:val="007B2EE1"/>
    <w:rPr>
      <w:color w:val="009095" w:themeColor="accent2" w:themeShade="BF"/>
    </w:rPr>
    <w:tblPr>
      <w:tblStyleRowBandSize w:val="1"/>
      <w:tblStyleColBandSize w:val="1"/>
      <w:tblBorders>
        <w:top w:val="single" w:sz="4" w:space="0" w:color="00C1C7" w:themeColor="accent2"/>
        <w:bottom w:val="single" w:sz="4" w:space="0" w:color="00C1C7" w:themeColor="accent2"/>
      </w:tblBorders>
    </w:tblPr>
    <w:tblStylePr w:type="firstRow">
      <w:rPr>
        <w:b/>
        <w:bCs/>
      </w:rPr>
      <w:tblPr/>
      <w:tcPr>
        <w:tcBorders>
          <w:bottom w:val="single" w:sz="4" w:space="0" w:color="00C1C7" w:themeColor="accent2"/>
        </w:tcBorders>
      </w:tcPr>
    </w:tblStylePr>
    <w:tblStylePr w:type="lastRow">
      <w:rPr>
        <w:b/>
        <w:bCs/>
      </w:rPr>
      <w:tblPr/>
      <w:tcPr>
        <w:tcBorders>
          <w:top w:val="double" w:sz="4" w:space="0" w:color="00C1C7" w:themeColor="accent2"/>
        </w:tcBorders>
      </w:tcPr>
    </w:tblStylePr>
    <w:tblStylePr w:type="firstCol">
      <w:rPr>
        <w:b/>
        <w:bCs/>
      </w:rPr>
    </w:tblStylePr>
    <w:tblStylePr w:type="lastCol">
      <w:rPr>
        <w:b/>
        <w:bCs/>
      </w:rPr>
    </w:tblStylePr>
    <w:tblStylePr w:type="band1Vert">
      <w:tblPr/>
      <w:tcPr>
        <w:shd w:val="clear" w:color="auto" w:fill="C0FDFF" w:themeFill="accent2" w:themeFillTint="33"/>
      </w:tcPr>
    </w:tblStylePr>
    <w:tblStylePr w:type="band1Horz">
      <w:tblPr/>
      <w:tcPr>
        <w:shd w:val="clear" w:color="auto" w:fill="C0FDFF" w:themeFill="accent2" w:themeFillTint="33"/>
      </w:tcPr>
    </w:tblStylePr>
  </w:style>
  <w:style w:type="table" w:styleId="ListTable6Colorful">
    <w:name w:val="List Table 6 Colorful"/>
    <w:basedOn w:val="TableNormal"/>
    <w:uiPriority w:val="51"/>
    <w:rsid w:val="007B2EE1"/>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1"/>
    <w:qFormat/>
    <w:rsid w:val="0059597B"/>
    <w:pPr>
      <w:widowControl w:val="0"/>
      <w:numPr>
        <w:ilvl w:val="2"/>
        <w:numId w:val="1"/>
      </w:numPr>
      <w:tabs>
        <w:tab w:val="left" w:pos="1260"/>
      </w:tabs>
      <w:autoSpaceDE w:val="0"/>
      <w:autoSpaceDN w:val="0"/>
      <w:spacing w:before="1" w:after="30"/>
      <w:ind w:right="1151" w:hanging="357"/>
    </w:pPr>
    <w:rPr>
      <w:rFonts w:eastAsia="Arial" w:hAnsi="Arial" w:cs="Arial"/>
      <w:szCs w:val="22"/>
      <w:lang w:bidi="en-US"/>
    </w:rPr>
  </w:style>
  <w:style w:type="paragraph" w:styleId="Caption">
    <w:name w:val="caption"/>
    <w:basedOn w:val="Normal"/>
    <w:next w:val="Normal"/>
    <w:uiPriority w:val="35"/>
    <w:semiHidden/>
    <w:qFormat/>
    <w:rsid w:val="00F04D74"/>
    <w:pPr>
      <w:spacing w:before="0" w:after="200"/>
    </w:pPr>
    <w:rPr>
      <w:i/>
      <w:iCs/>
      <w:color w:val="5E5E5E" w:themeColor="text2"/>
      <w:sz w:val="18"/>
      <w:szCs w:val="18"/>
    </w:rPr>
  </w:style>
  <w:style w:type="character" w:styleId="CommentReference">
    <w:name w:val="annotation reference"/>
    <w:basedOn w:val="DefaultParagraphFont"/>
    <w:uiPriority w:val="99"/>
    <w:semiHidden/>
    <w:rsid w:val="00C808D0"/>
    <w:rPr>
      <w:sz w:val="16"/>
      <w:szCs w:val="16"/>
    </w:rPr>
  </w:style>
  <w:style w:type="paragraph" w:styleId="CommentText">
    <w:name w:val="annotation text"/>
    <w:basedOn w:val="Normal"/>
    <w:link w:val="CommentTextChar"/>
    <w:uiPriority w:val="99"/>
    <w:semiHidden/>
    <w:rsid w:val="00C808D0"/>
    <w:rPr>
      <w:sz w:val="20"/>
      <w:szCs w:val="20"/>
    </w:rPr>
  </w:style>
  <w:style w:type="character" w:customStyle="1" w:styleId="CommentTextChar">
    <w:name w:val="Comment Text Char"/>
    <w:basedOn w:val="DefaultParagraphFont"/>
    <w:link w:val="CommentText"/>
    <w:uiPriority w:val="99"/>
    <w:semiHidden/>
    <w:rsid w:val="00C808D0"/>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C808D0"/>
    <w:rPr>
      <w:b/>
      <w:bCs/>
    </w:rPr>
  </w:style>
  <w:style w:type="character" w:customStyle="1" w:styleId="CommentSubjectChar">
    <w:name w:val="Comment Subject Char"/>
    <w:basedOn w:val="CommentTextChar"/>
    <w:link w:val="CommentSubject"/>
    <w:uiPriority w:val="99"/>
    <w:semiHidden/>
    <w:rsid w:val="00C808D0"/>
    <w:rPr>
      <w:rFonts w:ascii="Verdana" w:hAnsi="Verdana"/>
      <w:b/>
      <w:bCs/>
      <w:sz w:val="20"/>
      <w:szCs w:val="20"/>
    </w:rPr>
  </w:style>
  <w:style w:type="paragraph" w:customStyle="1" w:styleId="imgcaption">
    <w:name w:val="imgcaption"/>
    <w:basedOn w:val="Normal"/>
    <w:link w:val="imgcaptionChar"/>
    <w:uiPriority w:val="6"/>
    <w:qFormat/>
    <w:rsid w:val="009D69AD"/>
    <w:pPr>
      <w:spacing w:before="0" w:after="0"/>
      <w:jc w:val="center"/>
    </w:pPr>
    <w:rPr>
      <w:i/>
      <w:iCs/>
    </w:rPr>
  </w:style>
  <w:style w:type="character" w:customStyle="1" w:styleId="imgcaptionChar">
    <w:name w:val="imgcaption Char"/>
    <w:basedOn w:val="DefaultParagraphFont"/>
    <w:link w:val="imgcaption"/>
    <w:uiPriority w:val="6"/>
    <w:rsid w:val="009D69AD"/>
    <w:rPr>
      <w:rFonts w:ascii="Verdana" w:hAnsi="Verdana"/>
      <w:i/>
      <w:iCs/>
      <w:sz w:val="28"/>
    </w:rPr>
  </w:style>
  <w:style w:type="paragraph" w:styleId="HTMLPreformatted">
    <w:name w:val="HTML Preformatted"/>
    <w:basedOn w:val="Normal"/>
    <w:link w:val="HTMLPreformattedChar"/>
    <w:uiPriority w:val="99"/>
    <w:semiHidden/>
    <w:unhideWhenUsed/>
    <w:rsid w:val="002D0D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2D0D0C"/>
    <w:rPr>
      <w:rFonts w:ascii="Courier New" w:eastAsia="Times New Roman" w:hAnsi="Courier New" w:cs="Courier New"/>
      <w:sz w:val="20"/>
      <w:szCs w:val="20"/>
      <w:lang w:eastAsia="ja-JP"/>
    </w:rPr>
  </w:style>
  <w:style w:type="paragraph" w:styleId="TOCHeading">
    <w:name w:val="TOC Heading"/>
    <w:basedOn w:val="Heading1"/>
    <w:next w:val="Normal"/>
    <w:uiPriority w:val="39"/>
    <w:unhideWhenUsed/>
    <w:qFormat/>
    <w:rsid w:val="00331317"/>
    <w:pPr>
      <w:spacing w:after="0" w:line="259" w:lineRule="auto"/>
      <w:outlineLvl w:val="9"/>
    </w:pPr>
    <w:rPr>
      <w:b w:val="0"/>
      <w:color w:val="0D294E" w:themeColor="accent1" w:themeShade="BF"/>
      <w:sz w:val="32"/>
    </w:rPr>
  </w:style>
  <w:style w:type="paragraph" w:styleId="TOC3">
    <w:name w:val="toc 3"/>
    <w:basedOn w:val="Normal"/>
    <w:next w:val="Normal"/>
    <w:autoRedefine/>
    <w:uiPriority w:val="39"/>
    <w:rsid w:val="00331317"/>
    <w:pPr>
      <w:spacing w:after="100"/>
      <w:ind w:left="560"/>
    </w:pPr>
  </w:style>
  <w:style w:type="character" w:styleId="Hyperlink">
    <w:name w:val="Hyperlink"/>
    <w:basedOn w:val="DefaultParagraphFont"/>
    <w:uiPriority w:val="99"/>
    <w:unhideWhenUsed/>
    <w:rsid w:val="00331317"/>
    <w:rPr>
      <w:color w:val="0000FF" w:themeColor="hyperlink"/>
      <w:u w:val="single"/>
    </w:rPr>
  </w:style>
  <w:style w:type="paragraph" w:styleId="TOC4">
    <w:name w:val="toc 4"/>
    <w:basedOn w:val="Normal"/>
    <w:next w:val="Normal"/>
    <w:autoRedefine/>
    <w:uiPriority w:val="39"/>
    <w:rsid w:val="00CD1AD2"/>
    <w:pPr>
      <w:spacing w:after="100"/>
      <w:ind w:left="840"/>
    </w:pPr>
  </w:style>
  <w:style w:type="paragraph" w:styleId="TOC2">
    <w:name w:val="toc 2"/>
    <w:basedOn w:val="Normal"/>
    <w:next w:val="Normal"/>
    <w:autoRedefine/>
    <w:uiPriority w:val="39"/>
    <w:unhideWhenUsed/>
    <w:rsid w:val="00CD1AD2"/>
    <w:pPr>
      <w:spacing w:before="0" w:after="100" w:line="259" w:lineRule="auto"/>
      <w:ind w:left="220"/>
    </w:pPr>
    <w:rPr>
      <w:rFonts w:asciiTheme="minorHAnsi" w:eastAsiaTheme="minorEastAsia" w:hAnsiTheme="minorHAnsi" w:cs="Times New Roman"/>
      <w:sz w:val="22"/>
      <w:szCs w:val="22"/>
    </w:rPr>
  </w:style>
  <w:style w:type="paragraph" w:styleId="TOC1">
    <w:name w:val="toc 1"/>
    <w:basedOn w:val="Normal"/>
    <w:next w:val="Normal"/>
    <w:autoRedefine/>
    <w:uiPriority w:val="39"/>
    <w:unhideWhenUsed/>
    <w:rsid w:val="00CD1AD2"/>
    <w:pPr>
      <w:spacing w:before="0" w:after="100" w:line="259" w:lineRule="auto"/>
    </w:pPr>
    <w:rPr>
      <w:rFonts w:asciiTheme="minorHAnsi" w:eastAsiaTheme="minorEastAsia" w:hAnsiTheme="minorHAns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8331">
      <w:bodyDiv w:val="1"/>
      <w:marLeft w:val="0"/>
      <w:marRight w:val="0"/>
      <w:marTop w:val="0"/>
      <w:marBottom w:val="0"/>
      <w:divBdr>
        <w:top w:val="none" w:sz="0" w:space="0" w:color="auto"/>
        <w:left w:val="none" w:sz="0" w:space="0" w:color="auto"/>
        <w:bottom w:val="none" w:sz="0" w:space="0" w:color="auto"/>
        <w:right w:val="none" w:sz="0" w:space="0" w:color="auto"/>
      </w:divBdr>
    </w:div>
    <w:div w:id="190649642">
      <w:bodyDiv w:val="1"/>
      <w:marLeft w:val="0"/>
      <w:marRight w:val="0"/>
      <w:marTop w:val="0"/>
      <w:marBottom w:val="0"/>
      <w:divBdr>
        <w:top w:val="none" w:sz="0" w:space="0" w:color="auto"/>
        <w:left w:val="none" w:sz="0" w:space="0" w:color="auto"/>
        <w:bottom w:val="none" w:sz="0" w:space="0" w:color="auto"/>
        <w:right w:val="none" w:sz="0" w:space="0" w:color="auto"/>
      </w:divBdr>
    </w:div>
    <w:div w:id="253124280">
      <w:bodyDiv w:val="1"/>
      <w:marLeft w:val="0"/>
      <w:marRight w:val="0"/>
      <w:marTop w:val="0"/>
      <w:marBottom w:val="0"/>
      <w:divBdr>
        <w:top w:val="none" w:sz="0" w:space="0" w:color="auto"/>
        <w:left w:val="none" w:sz="0" w:space="0" w:color="auto"/>
        <w:bottom w:val="none" w:sz="0" w:space="0" w:color="auto"/>
        <w:right w:val="none" w:sz="0" w:space="0" w:color="auto"/>
      </w:divBdr>
    </w:div>
    <w:div w:id="356581530">
      <w:bodyDiv w:val="1"/>
      <w:marLeft w:val="0"/>
      <w:marRight w:val="0"/>
      <w:marTop w:val="0"/>
      <w:marBottom w:val="0"/>
      <w:divBdr>
        <w:top w:val="none" w:sz="0" w:space="0" w:color="auto"/>
        <w:left w:val="none" w:sz="0" w:space="0" w:color="auto"/>
        <w:bottom w:val="none" w:sz="0" w:space="0" w:color="auto"/>
        <w:right w:val="none" w:sz="0" w:space="0" w:color="auto"/>
      </w:divBdr>
    </w:div>
    <w:div w:id="625963795">
      <w:bodyDiv w:val="1"/>
      <w:marLeft w:val="0"/>
      <w:marRight w:val="0"/>
      <w:marTop w:val="0"/>
      <w:marBottom w:val="0"/>
      <w:divBdr>
        <w:top w:val="none" w:sz="0" w:space="0" w:color="auto"/>
        <w:left w:val="none" w:sz="0" w:space="0" w:color="auto"/>
        <w:bottom w:val="none" w:sz="0" w:space="0" w:color="auto"/>
        <w:right w:val="none" w:sz="0" w:space="0" w:color="auto"/>
      </w:divBdr>
    </w:div>
    <w:div w:id="630524115">
      <w:bodyDiv w:val="1"/>
      <w:marLeft w:val="0"/>
      <w:marRight w:val="0"/>
      <w:marTop w:val="0"/>
      <w:marBottom w:val="0"/>
      <w:divBdr>
        <w:top w:val="none" w:sz="0" w:space="0" w:color="auto"/>
        <w:left w:val="none" w:sz="0" w:space="0" w:color="auto"/>
        <w:bottom w:val="none" w:sz="0" w:space="0" w:color="auto"/>
        <w:right w:val="none" w:sz="0" w:space="0" w:color="auto"/>
      </w:divBdr>
    </w:div>
    <w:div w:id="710299009">
      <w:bodyDiv w:val="1"/>
      <w:marLeft w:val="0"/>
      <w:marRight w:val="0"/>
      <w:marTop w:val="0"/>
      <w:marBottom w:val="0"/>
      <w:divBdr>
        <w:top w:val="none" w:sz="0" w:space="0" w:color="auto"/>
        <w:left w:val="none" w:sz="0" w:space="0" w:color="auto"/>
        <w:bottom w:val="none" w:sz="0" w:space="0" w:color="auto"/>
        <w:right w:val="none" w:sz="0" w:space="0" w:color="auto"/>
      </w:divBdr>
    </w:div>
    <w:div w:id="735974183">
      <w:bodyDiv w:val="1"/>
      <w:marLeft w:val="0"/>
      <w:marRight w:val="0"/>
      <w:marTop w:val="0"/>
      <w:marBottom w:val="0"/>
      <w:divBdr>
        <w:top w:val="none" w:sz="0" w:space="0" w:color="auto"/>
        <w:left w:val="none" w:sz="0" w:space="0" w:color="auto"/>
        <w:bottom w:val="none" w:sz="0" w:space="0" w:color="auto"/>
        <w:right w:val="none" w:sz="0" w:space="0" w:color="auto"/>
      </w:divBdr>
    </w:div>
    <w:div w:id="789666379">
      <w:bodyDiv w:val="1"/>
      <w:marLeft w:val="0"/>
      <w:marRight w:val="0"/>
      <w:marTop w:val="0"/>
      <w:marBottom w:val="0"/>
      <w:divBdr>
        <w:top w:val="none" w:sz="0" w:space="0" w:color="auto"/>
        <w:left w:val="none" w:sz="0" w:space="0" w:color="auto"/>
        <w:bottom w:val="none" w:sz="0" w:space="0" w:color="auto"/>
        <w:right w:val="none" w:sz="0" w:space="0" w:color="auto"/>
      </w:divBdr>
    </w:div>
    <w:div w:id="844710643">
      <w:bodyDiv w:val="1"/>
      <w:marLeft w:val="0"/>
      <w:marRight w:val="0"/>
      <w:marTop w:val="0"/>
      <w:marBottom w:val="0"/>
      <w:divBdr>
        <w:top w:val="none" w:sz="0" w:space="0" w:color="auto"/>
        <w:left w:val="none" w:sz="0" w:space="0" w:color="auto"/>
        <w:bottom w:val="none" w:sz="0" w:space="0" w:color="auto"/>
        <w:right w:val="none" w:sz="0" w:space="0" w:color="auto"/>
      </w:divBdr>
    </w:div>
    <w:div w:id="937635658">
      <w:bodyDiv w:val="1"/>
      <w:marLeft w:val="0"/>
      <w:marRight w:val="0"/>
      <w:marTop w:val="0"/>
      <w:marBottom w:val="0"/>
      <w:divBdr>
        <w:top w:val="none" w:sz="0" w:space="0" w:color="auto"/>
        <w:left w:val="none" w:sz="0" w:space="0" w:color="auto"/>
        <w:bottom w:val="none" w:sz="0" w:space="0" w:color="auto"/>
        <w:right w:val="none" w:sz="0" w:space="0" w:color="auto"/>
      </w:divBdr>
    </w:div>
    <w:div w:id="1230649196">
      <w:bodyDiv w:val="1"/>
      <w:marLeft w:val="0"/>
      <w:marRight w:val="0"/>
      <w:marTop w:val="0"/>
      <w:marBottom w:val="0"/>
      <w:divBdr>
        <w:top w:val="none" w:sz="0" w:space="0" w:color="auto"/>
        <w:left w:val="none" w:sz="0" w:space="0" w:color="auto"/>
        <w:bottom w:val="none" w:sz="0" w:space="0" w:color="auto"/>
        <w:right w:val="none" w:sz="0" w:space="0" w:color="auto"/>
      </w:divBdr>
    </w:div>
    <w:div w:id="1401095704">
      <w:bodyDiv w:val="1"/>
      <w:marLeft w:val="0"/>
      <w:marRight w:val="0"/>
      <w:marTop w:val="0"/>
      <w:marBottom w:val="0"/>
      <w:divBdr>
        <w:top w:val="none" w:sz="0" w:space="0" w:color="auto"/>
        <w:left w:val="none" w:sz="0" w:space="0" w:color="auto"/>
        <w:bottom w:val="none" w:sz="0" w:space="0" w:color="auto"/>
        <w:right w:val="none" w:sz="0" w:space="0" w:color="auto"/>
      </w:divBdr>
    </w:div>
    <w:div w:id="1619218159">
      <w:bodyDiv w:val="1"/>
      <w:marLeft w:val="0"/>
      <w:marRight w:val="0"/>
      <w:marTop w:val="0"/>
      <w:marBottom w:val="0"/>
      <w:divBdr>
        <w:top w:val="none" w:sz="0" w:space="0" w:color="auto"/>
        <w:left w:val="none" w:sz="0" w:space="0" w:color="auto"/>
        <w:bottom w:val="none" w:sz="0" w:space="0" w:color="auto"/>
        <w:right w:val="none" w:sz="0" w:space="0" w:color="auto"/>
      </w:divBdr>
    </w:div>
    <w:div w:id="1713849180">
      <w:bodyDiv w:val="1"/>
      <w:marLeft w:val="0"/>
      <w:marRight w:val="0"/>
      <w:marTop w:val="0"/>
      <w:marBottom w:val="0"/>
      <w:divBdr>
        <w:top w:val="none" w:sz="0" w:space="0" w:color="auto"/>
        <w:left w:val="none" w:sz="0" w:space="0" w:color="auto"/>
        <w:bottom w:val="none" w:sz="0" w:space="0" w:color="auto"/>
        <w:right w:val="none" w:sz="0" w:space="0" w:color="auto"/>
      </w:divBdr>
    </w:div>
    <w:div w:id="1735933851">
      <w:bodyDiv w:val="1"/>
      <w:marLeft w:val="0"/>
      <w:marRight w:val="0"/>
      <w:marTop w:val="0"/>
      <w:marBottom w:val="0"/>
      <w:divBdr>
        <w:top w:val="none" w:sz="0" w:space="0" w:color="auto"/>
        <w:left w:val="none" w:sz="0" w:space="0" w:color="auto"/>
        <w:bottom w:val="none" w:sz="0" w:space="0" w:color="auto"/>
        <w:right w:val="none" w:sz="0" w:space="0" w:color="auto"/>
      </w:divBdr>
    </w:div>
    <w:div w:id="2130586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vaiol\Desktop\FPT%20ACADEMY%20INTERNATIONAL%20FPT.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C:\Users\vaiol\Desktop\FPT%20ACADEMY%20INTERNATIONAL%20FPT.docx"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iol\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F425F07-5221-4468-81DD-0F0C28E7FD98}">
  <ds:schemaRefs>
    <ds:schemaRef ds:uri="http://schemas.microsoft.com/sharepoint/v3/contenttype/forms"/>
  </ds:schemaRefs>
</ds:datastoreItem>
</file>

<file path=customXml/itemProps4.xml><?xml version="1.0" encoding="utf-8"?>
<ds:datastoreItem xmlns:ds="http://schemas.openxmlformats.org/officeDocument/2006/customXml" ds:itemID="{C68B28B1-B391-4572-8170-AB3BD15FB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Jazzy student report.dotx</Template>
  <TotalTime>0</TotalTime>
  <Pages>43</Pages>
  <Words>1910</Words>
  <Characters>10891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2020-08-27T03:57:00Z</dcterms:created>
  <dcterms:modified xsi:type="dcterms:W3CDTF">2020-08-28T05:24:00Z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