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749" w:rsidRDefault="003C4749" w:rsidP="003C4749">
      <w:pPr>
        <w:spacing w:before="86" w:line="276" w:lineRule="auto"/>
        <w:ind w:left="3261" w:right="709" w:firstLine="532"/>
        <w:rPr>
          <w:rFonts w:ascii="Times New Roman" w:hAnsi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FD51FD" wp14:editId="113F12DB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1519263" cy="961232"/>
            <wp:effectExtent l="0" t="0" r="508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63" cy="961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4749" w:rsidRDefault="003C4749" w:rsidP="003C4749">
      <w:pPr>
        <w:spacing w:before="86" w:line="276" w:lineRule="auto"/>
        <w:ind w:left="3261" w:right="709" w:firstLine="1417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FPT ACADEMY INTERNATIONAL </w:t>
      </w:r>
    </w:p>
    <w:p w:rsidR="003C4749" w:rsidRDefault="003C4749" w:rsidP="003C4749">
      <w:pPr>
        <w:spacing w:before="86" w:line="276" w:lineRule="auto"/>
        <w:ind w:left="3119" w:right="27" w:firstLine="53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FPT – APTECH COMPUTER EDUCATION</w:t>
      </w:r>
    </w:p>
    <w:p w:rsidR="00A81248" w:rsidRDefault="00A81248" w:rsidP="003C4749"/>
    <w:p w:rsidR="003C4749" w:rsidRDefault="003C4749" w:rsidP="003C4749"/>
    <w:p w:rsidR="003C4749" w:rsidRDefault="003C4749" w:rsidP="003C4749"/>
    <w:p w:rsidR="003C4749" w:rsidRDefault="003C4749" w:rsidP="003C4749"/>
    <w:p w:rsidR="003C4749" w:rsidRDefault="003C4749" w:rsidP="003C4749"/>
    <w:p w:rsidR="003C4749" w:rsidRPr="00CE40F6" w:rsidRDefault="003C4749" w:rsidP="003C4749">
      <w:pPr>
        <w:pStyle w:val="Quote"/>
        <w:rPr>
          <w:rFonts w:ascii="Times New Roman" w:hAnsi="Times New Roman" w:cs="Times New Roman"/>
          <w:sz w:val="96"/>
          <w:szCs w:val="96"/>
        </w:rPr>
      </w:pPr>
      <w:r w:rsidRPr="00CE40F6">
        <w:rPr>
          <w:rFonts w:ascii="Times New Roman" w:hAnsi="Times New Roman" w:cs="Times New Roman"/>
          <w:sz w:val="96"/>
          <w:szCs w:val="96"/>
        </w:rPr>
        <w:t>Installation Guide</w:t>
      </w:r>
    </w:p>
    <w:p w:rsidR="004D23EC" w:rsidRDefault="004D23EC" w:rsidP="004D23EC">
      <w:pPr>
        <w:jc w:val="center"/>
      </w:pPr>
    </w:p>
    <w:p w:rsidR="004D23EC" w:rsidRPr="00CE40F6" w:rsidRDefault="004D23EC" w:rsidP="004D23EC">
      <w:pPr>
        <w:pStyle w:val="Heading2"/>
        <w:jc w:val="center"/>
        <w:rPr>
          <w:color w:val="auto"/>
          <w:sz w:val="40"/>
          <w:szCs w:val="40"/>
        </w:rPr>
      </w:pPr>
      <w:r w:rsidRPr="00CE40F6">
        <w:rPr>
          <w:color w:val="auto"/>
          <w:sz w:val="40"/>
          <w:szCs w:val="40"/>
        </w:rPr>
        <w:t>A1 - UNIFORMS WEBSITE</w:t>
      </w:r>
    </w:p>
    <w:p w:rsidR="004D23EC" w:rsidRPr="004D23EC" w:rsidRDefault="004D23EC" w:rsidP="004D23EC"/>
    <w:p w:rsidR="004D23EC" w:rsidRPr="004D23EC" w:rsidRDefault="004D23EC" w:rsidP="004D23EC">
      <w:pPr>
        <w:jc w:val="center"/>
        <w:rPr>
          <w:sz w:val="28"/>
          <w:szCs w:val="28"/>
        </w:rPr>
      </w:pPr>
      <w:r w:rsidRPr="004D23EC">
        <w:rPr>
          <w:sz w:val="28"/>
          <w:szCs w:val="28"/>
        </w:rPr>
        <w:t>eProject - Group 3 – T1.2005.E1</w:t>
      </w:r>
    </w:p>
    <w:p w:rsidR="004D23EC" w:rsidRDefault="004D23EC" w:rsidP="004D23EC"/>
    <w:p w:rsidR="004D23EC" w:rsidRDefault="004D23EC" w:rsidP="004D23EC"/>
    <w:p w:rsidR="004D23EC" w:rsidRDefault="004D23EC" w:rsidP="004D23EC"/>
    <w:p w:rsidR="004D23EC" w:rsidRDefault="004D23EC" w:rsidP="004D23EC"/>
    <w:p w:rsidR="004D23EC" w:rsidRPr="004D23EC" w:rsidRDefault="004D23EC" w:rsidP="004D23EC">
      <w:pPr>
        <w:pStyle w:val="Heading4"/>
        <w:numPr>
          <w:ilvl w:val="0"/>
          <w:numId w:val="1"/>
        </w:numPr>
        <w:rPr>
          <w:sz w:val="28"/>
          <w:szCs w:val="28"/>
          <w:u w:val="single"/>
        </w:rPr>
      </w:pPr>
      <w:r w:rsidRPr="004D23EC">
        <w:rPr>
          <w:sz w:val="28"/>
          <w:szCs w:val="28"/>
          <w:u w:val="single"/>
        </w:rPr>
        <w:t>System Requirement:</w:t>
      </w:r>
    </w:p>
    <w:tbl>
      <w:tblPr>
        <w:tblStyle w:val="GridTable5Dark-Accent1"/>
        <w:tblpPr w:leftFromText="180" w:rightFromText="180" w:vertAnchor="text" w:horzAnchor="margin" w:tblpY="184"/>
        <w:tblW w:w="11052" w:type="dxa"/>
        <w:tblLook w:val="04A0" w:firstRow="1" w:lastRow="0" w:firstColumn="1" w:lastColumn="0" w:noHBand="0" w:noVBand="1"/>
      </w:tblPr>
      <w:tblGrid>
        <w:gridCol w:w="704"/>
        <w:gridCol w:w="2835"/>
        <w:gridCol w:w="7513"/>
      </w:tblGrid>
      <w:tr w:rsidR="004D23EC" w:rsidTr="0026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D23EC" w:rsidRDefault="004D23EC" w:rsidP="004D23EC">
            <w:pPr>
              <w:jc w:val="center"/>
            </w:pPr>
            <w:r>
              <w:t>No</w:t>
            </w:r>
          </w:p>
        </w:tc>
        <w:tc>
          <w:tcPr>
            <w:tcW w:w="2835" w:type="dxa"/>
            <w:shd w:val="clear" w:color="auto" w:fill="2D3A4A" w:themeFill="accent3" w:themeFillShade="40"/>
            <w:vAlign w:val="center"/>
          </w:tcPr>
          <w:p w:rsidR="004D23EC" w:rsidRDefault="004D23EC" w:rsidP="004D2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/>
                <w:sz w:val="24"/>
              </w:rPr>
              <w:t>Software</w:t>
            </w:r>
          </w:p>
        </w:tc>
        <w:tc>
          <w:tcPr>
            <w:tcW w:w="7513" w:type="dxa"/>
            <w:shd w:val="clear" w:color="auto" w:fill="2D3A4A" w:themeFill="accent3" w:themeFillShade="40"/>
            <w:vAlign w:val="center"/>
          </w:tcPr>
          <w:p w:rsidR="004D23EC" w:rsidRDefault="004D23EC" w:rsidP="004D2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/>
                <w:sz w:val="24"/>
              </w:rPr>
              <w:t>Description</w:t>
            </w:r>
          </w:p>
        </w:tc>
      </w:tr>
      <w:tr w:rsidR="004D23EC" w:rsidTr="0026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D23EC" w:rsidRDefault="004D23EC" w:rsidP="004D23EC">
            <w:pPr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4D23EC" w:rsidRPr="00CE40F6" w:rsidRDefault="004D23EC" w:rsidP="004D2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40F6">
              <w:rPr>
                <w:sz w:val="28"/>
                <w:szCs w:val="28"/>
              </w:rPr>
              <w:t>Operating</w:t>
            </w:r>
            <w:r w:rsidR="002673FB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CE40F6">
              <w:rPr>
                <w:sz w:val="28"/>
                <w:szCs w:val="28"/>
              </w:rPr>
              <w:t>system</w:t>
            </w:r>
          </w:p>
        </w:tc>
        <w:tc>
          <w:tcPr>
            <w:tcW w:w="7513" w:type="dxa"/>
            <w:vAlign w:val="center"/>
          </w:tcPr>
          <w:p w:rsidR="004D23EC" w:rsidRPr="00CE40F6" w:rsidRDefault="00CE40F6" w:rsidP="004D2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40F6">
              <w:rPr>
                <w:sz w:val="28"/>
                <w:szCs w:val="28"/>
              </w:rPr>
              <w:t>Windows 7, Windows 10, Linux, MacOs</w:t>
            </w:r>
          </w:p>
        </w:tc>
      </w:tr>
      <w:tr w:rsidR="004D23EC" w:rsidTr="002673FB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D23EC" w:rsidRDefault="004D23EC" w:rsidP="004D23EC">
            <w:pPr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4D23EC" w:rsidRPr="00CE40F6" w:rsidRDefault="004D23EC" w:rsidP="004D2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40F6">
              <w:rPr>
                <w:sz w:val="28"/>
                <w:szCs w:val="28"/>
              </w:rPr>
              <w:t>Hardware</w:t>
            </w:r>
          </w:p>
        </w:tc>
        <w:tc>
          <w:tcPr>
            <w:tcW w:w="7513" w:type="dxa"/>
            <w:vAlign w:val="center"/>
          </w:tcPr>
          <w:p w:rsidR="004D23EC" w:rsidRPr="00CE40F6" w:rsidRDefault="00CE40F6" w:rsidP="004D2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40F6">
              <w:rPr>
                <w:b/>
                <w:bCs/>
                <w:sz w:val="28"/>
                <w:szCs w:val="28"/>
              </w:rPr>
              <w:t>Processor</w:t>
            </w:r>
            <w:r w:rsidRPr="00CE40F6">
              <w:rPr>
                <w:sz w:val="28"/>
                <w:szCs w:val="28"/>
              </w:rPr>
              <w:t>: 1 gigahertz (GHz) or faster compatible processor or System on a Chip (SoC)</w:t>
            </w:r>
          </w:p>
          <w:p w:rsidR="00CE40F6" w:rsidRPr="00CE40F6" w:rsidRDefault="00CE40F6" w:rsidP="004D2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40F6">
              <w:rPr>
                <w:b/>
                <w:bCs/>
                <w:sz w:val="28"/>
                <w:szCs w:val="28"/>
              </w:rPr>
              <w:t xml:space="preserve">RAM: </w:t>
            </w:r>
            <w:r w:rsidRPr="00CE40F6">
              <w:rPr>
                <w:sz w:val="28"/>
                <w:szCs w:val="28"/>
              </w:rPr>
              <w:t>1 gigabyte (GB) for 32-bit or 2 GB for 64-bit</w:t>
            </w:r>
          </w:p>
        </w:tc>
      </w:tr>
      <w:tr w:rsidR="004D23EC" w:rsidTr="0026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D23EC" w:rsidRDefault="004D23EC" w:rsidP="004D23EC">
            <w:pPr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4D23EC" w:rsidRPr="00CE40F6" w:rsidRDefault="004D23EC" w:rsidP="004D2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40F6">
              <w:rPr>
                <w:sz w:val="28"/>
                <w:szCs w:val="28"/>
              </w:rPr>
              <w:t>Software</w:t>
            </w:r>
          </w:p>
        </w:tc>
        <w:tc>
          <w:tcPr>
            <w:tcW w:w="7513" w:type="dxa"/>
            <w:vAlign w:val="center"/>
          </w:tcPr>
          <w:p w:rsidR="004D23EC" w:rsidRPr="00CE40F6" w:rsidRDefault="00CE40F6" w:rsidP="004D2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40F6">
              <w:rPr>
                <w:sz w:val="28"/>
                <w:szCs w:val="28"/>
              </w:rPr>
              <w:t>Visual code, sublime text 3, webstorm</w:t>
            </w:r>
          </w:p>
        </w:tc>
      </w:tr>
      <w:tr w:rsidR="004D23EC" w:rsidTr="002673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D23EC" w:rsidRDefault="004D23EC" w:rsidP="004D23EC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4D23EC" w:rsidRPr="00CE40F6" w:rsidRDefault="004D23EC" w:rsidP="004D2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40F6">
              <w:rPr>
                <w:sz w:val="28"/>
                <w:szCs w:val="28"/>
              </w:rPr>
              <w:t>Web browser</w:t>
            </w:r>
          </w:p>
        </w:tc>
        <w:tc>
          <w:tcPr>
            <w:tcW w:w="7513" w:type="dxa"/>
            <w:vAlign w:val="center"/>
          </w:tcPr>
          <w:p w:rsidR="004D23EC" w:rsidRPr="00CE40F6" w:rsidRDefault="00CE40F6" w:rsidP="004D2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40F6">
              <w:rPr>
                <w:sz w:val="28"/>
                <w:szCs w:val="28"/>
              </w:rPr>
              <w:t>Microsoft Edge, Google Chrome, Firefox, Safari</w:t>
            </w:r>
          </w:p>
        </w:tc>
      </w:tr>
    </w:tbl>
    <w:p w:rsidR="004D23EC" w:rsidRDefault="004D23EC" w:rsidP="004D23EC"/>
    <w:p w:rsidR="00CE40F6" w:rsidRPr="00CE40F6" w:rsidRDefault="00CE40F6" w:rsidP="00CE40F6">
      <w:pPr>
        <w:pStyle w:val="ListParagraph"/>
        <w:numPr>
          <w:ilvl w:val="0"/>
          <w:numId w:val="1"/>
        </w:numPr>
        <w:rPr>
          <w:u w:val="single"/>
        </w:rPr>
      </w:pPr>
      <w:r w:rsidRPr="00CE40F6">
        <w:rPr>
          <w:u w:val="single"/>
        </w:rPr>
        <w:t>Test:</w:t>
      </w:r>
    </w:p>
    <w:p w:rsidR="00CE40F6" w:rsidRDefault="00CE40F6" w:rsidP="00CE40F6"/>
    <w:p w:rsidR="00CE40F6" w:rsidRDefault="00CE40F6" w:rsidP="00CE40F6">
      <w:pPr>
        <w:pStyle w:val="ListParagraph"/>
        <w:numPr>
          <w:ilvl w:val="0"/>
          <w:numId w:val="3"/>
        </w:numPr>
        <w:spacing w:line="360" w:lineRule="auto"/>
      </w:pPr>
      <w:r>
        <w:t xml:space="preserve">Download From GitHub </w:t>
      </w:r>
      <w:hyperlink r:id="rId11" w:history="1">
        <w:r>
          <w:rPr>
            <w:rStyle w:val="Hyperlink"/>
          </w:rPr>
          <w:t>https://github.com/linhtran08/Group3_T12005E1_A1_Uniform_ePRJ</w:t>
        </w:r>
      </w:hyperlink>
    </w:p>
    <w:p w:rsidR="00CE40F6" w:rsidRDefault="00CE40F6" w:rsidP="00CE40F6">
      <w:pPr>
        <w:pStyle w:val="ListParagraph"/>
        <w:numPr>
          <w:ilvl w:val="0"/>
          <w:numId w:val="3"/>
        </w:numPr>
        <w:spacing w:line="360" w:lineRule="auto"/>
      </w:pPr>
      <w:r>
        <w:t xml:space="preserve">Open folder </w:t>
      </w:r>
      <w:r w:rsidRPr="00CE40F6">
        <w:rPr>
          <w:highlight w:val="lightGray"/>
        </w:rPr>
        <w:t>ePRJ</w:t>
      </w:r>
      <w:r>
        <w:t xml:space="preserve"> and search file index.html</w:t>
      </w:r>
    </w:p>
    <w:p w:rsidR="00CE40F6" w:rsidRPr="004D23EC" w:rsidRDefault="00CE40F6" w:rsidP="00CE40F6">
      <w:pPr>
        <w:pStyle w:val="ListParagraph"/>
        <w:numPr>
          <w:ilvl w:val="0"/>
          <w:numId w:val="3"/>
        </w:numPr>
        <w:spacing w:line="360" w:lineRule="auto"/>
      </w:pPr>
      <w:r>
        <w:t>Run index.html and view app</w:t>
      </w:r>
    </w:p>
    <w:sectPr w:rsidR="00CE40F6" w:rsidRPr="004D23EC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044" w:rsidRDefault="00D50044" w:rsidP="001205A1">
      <w:r>
        <w:separator/>
      </w:r>
    </w:p>
  </w:endnote>
  <w:endnote w:type="continuationSeparator" w:id="0">
    <w:p w:rsidR="00D50044" w:rsidRDefault="00D5004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C4749" w:rsidRDefault="003C4749" w:rsidP="003C47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3C4749" w:rsidRDefault="003C4749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C4749" w:rsidRDefault="003C4749" w:rsidP="003C47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3C4749" w:rsidTr="005F4F46">
      <w:tc>
        <w:tcPr>
          <w:tcW w:w="5395" w:type="dxa"/>
        </w:tcPr>
        <w:p w:rsidR="003C4749" w:rsidRPr="001205A1" w:rsidRDefault="00D50044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temporary/>
              <w:showingPlcHdr/>
              <w15:appearance w15:val="hidden"/>
            </w:sdtPr>
            <w:sdtEndPr/>
            <w:sdtContent>
              <w:r w:rsidR="003C4749" w:rsidRPr="00FC49AE">
                <w:t>REPORT TITLE</w:t>
              </w:r>
            </w:sdtContent>
          </w:sdt>
        </w:p>
      </w:tc>
      <w:tc>
        <w:tcPr>
          <w:tcW w:w="5395" w:type="dxa"/>
        </w:tcPr>
        <w:p w:rsidR="003C4749" w:rsidRPr="001205A1" w:rsidRDefault="003C4749" w:rsidP="001205A1">
          <w:pPr>
            <w:pStyle w:val="Footer"/>
          </w:pPr>
          <w:r w:rsidRPr="001205A1">
            <w:t xml:space="preserve">   </w:t>
          </w:r>
        </w:p>
      </w:tc>
    </w:tr>
  </w:tbl>
  <w:p w:rsidR="003C4749" w:rsidRDefault="003C4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044" w:rsidRDefault="00D50044" w:rsidP="001205A1">
      <w:r>
        <w:separator/>
      </w:r>
    </w:p>
  </w:footnote>
  <w:footnote w:type="continuationSeparator" w:id="0">
    <w:p w:rsidR="00D50044" w:rsidRDefault="00D50044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9BF"/>
    <w:multiLevelType w:val="hybridMultilevel"/>
    <w:tmpl w:val="73B8B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08EA"/>
    <w:multiLevelType w:val="hybridMultilevel"/>
    <w:tmpl w:val="4AFAB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B90"/>
    <w:multiLevelType w:val="hybridMultilevel"/>
    <w:tmpl w:val="C882C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749"/>
    <w:rsid w:val="000C4ED1"/>
    <w:rsid w:val="001205A1"/>
    <w:rsid w:val="002673FB"/>
    <w:rsid w:val="002877E8"/>
    <w:rsid w:val="002E7C4E"/>
    <w:rsid w:val="0031055C"/>
    <w:rsid w:val="00371EE1"/>
    <w:rsid w:val="00382DFE"/>
    <w:rsid w:val="003A37CE"/>
    <w:rsid w:val="003A798E"/>
    <w:rsid w:val="003C4749"/>
    <w:rsid w:val="00425A99"/>
    <w:rsid w:val="004D23EC"/>
    <w:rsid w:val="005E6B25"/>
    <w:rsid w:val="005F4F46"/>
    <w:rsid w:val="006C60E6"/>
    <w:rsid w:val="007B0740"/>
    <w:rsid w:val="007C1BAB"/>
    <w:rsid w:val="00A15CF7"/>
    <w:rsid w:val="00A24793"/>
    <w:rsid w:val="00A50B7D"/>
    <w:rsid w:val="00A81248"/>
    <w:rsid w:val="00C66528"/>
    <w:rsid w:val="00C915F0"/>
    <w:rsid w:val="00CE40F6"/>
    <w:rsid w:val="00D50044"/>
    <w:rsid w:val="00D76E5B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B53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49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table" w:styleId="GridTable5Dark">
    <w:name w:val="Grid Table 5 Dark"/>
    <w:basedOn w:val="TableNormal"/>
    <w:uiPriority w:val="50"/>
    <w:rsid w:val="004D23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23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7AAAE8" w:themeFill="accent1" w:themeFillTint="66"/>
      </w:tcPr>
    </w:tblStylePr>
  </w:style>
  <w:style w:type="paragraph" w:customStyle="1" w:styleId="TableParagraph">
    <w:name w:val="Table Paragraph"/>
    <w:basedOn w:val="Normal"/>
    <w:uiPriority w:val="1"/>
    <w:qFormat/>
    <w:rsid w:val="004D23EC"/>
    <w:pPr>
      <w:ind w:left="115"/>
    </w:pPr>
  </w:style>
  <w:style w:type="paragraph" w:styleId="ListParagraph">
    <w:name w:val="List Paragraph"/>
    <w:basedOn w:val="Normal"/>
    <w:uiPriority w:val="34"/>
    <w:semiHidden/>
    <w:qFormat/>
    <w:rsid w:val="00CE40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4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inhtran08/Group3_T12005E1_A1_Uniform_ePR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ol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1</Pages>
  <Words>110</Words>
  <Characters>638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2020-08-28T04:51:00Z</dcterms:created>
  <dcterms:modified xsi:type="dcterms:W3CDTF">2020-08-28T05:18:00Z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